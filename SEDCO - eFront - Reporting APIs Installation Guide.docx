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4BED" w14:textId="77777777" w:rsidR="009027B6" w:rsidRPr="00B17BA1" w:rsidRDefault="004F425F" w:rsidP="0075509F">
      <w:pPr>
        <w:rPr>
          <w:rFonts w:ascii="Century Gothic" w:hAnsi="Century Gothic"/>
          <w:lang w:val="en-GB"/>
        </w:rPr>
      </w:pPr>
      <w:r w:rsidRPr="00B17BA1">
        <w:rPr>
          <w:rFonts w:ascii="Century Gothic" w:eastAsia="Century Gothic" w:hAnsi="Century Gothic" w:cs="Calibri"/>
          <w:noProof/>
          <w:sz w:val="22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9E83C5" wp14:editId="4B64B88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073775" cy="1706880"/>
                <wp:effectExtent l="0" t="0" r="3175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775" cy="170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9327F" w14:textId="18F7BD0A" w:rsidR="00FC0A63" w:rsidRPr="00FC0A63" w:rsidRDefault="001273E2" w:rsidP="00FC0A63">
                            <w:pPr>
                              <w:pStyle w:val="Title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Reporting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APIs Installation Guide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9E83C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0;width:478.25pt;height:134.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" filled="f" stroked="f">
                <v:textbox inset="0,0,0,0">
                  <w:txbxContent>
                    <w:p w14:paraId="5E49327F" w14:textId="18F7BD0A" w:rsidR="00FC0A63" w:rsidRPr="00FC0A63" w:rsidRDefault="001273E2" w:rsidP="00FC0A63">
                      <w:pPr>
                        <w:pStyle w:val="Title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Reporting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APIs Installation Guide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2129E5C" w14:textId="77777777" w:rsidR="00C97D3F" w:rsidRPr="00B17BA1" w:rsidRDefault="00C97D3F" w:rsidP="0075509F">
      <w:pPr>
        <w:rPr>
          <w:lang w:val="en-GB"/>
        </w:rPr>
      </w:pPr>
    </w:p>
    <w:p w14:paraId="4F521267" w14:textId="77777777" w:rsidR="000C57D7" w:rsidRPr="00B17BA1" w:rsidRDefault="000C57D7" w:rsidP="000C57D7">
      <w:pPr>
        <w:rPr>
          <w:rFonts w:ascii="Century Gothic" w:hAnsi="Century Gothic"/>
          <w:lang w:val="en-GB"/>
        </w:rPr>
      </w:pPr>
    </w:p>
    <w:p w14:paraId="1A98D150" w14:textId="77777777" w:rsidR="00780055" w:rsidRPr="00B17BA1" w:rsidRDefault="004F425F" w:rsidP="00780055">
      <w:pPr>
        <w:pStyle w:val="BodyText"/>
        <w:rPr>
          <w:lang w:val="en-GB"/>
        </w:rPr>
      </w:pPr>
      <w:r w:rsidRPr="00B17BA1">
        <w:rPr>
          <w:rFonts w:eastAsia="Century Gothic" w:cs="Calibri"/>
          <w:noProof/>
          <w:sz w:val="2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B1A76" wp14:editId="7207A194">
                <wp:simplePos x="0" y="0"/>
                <wp:positionH relativeFrom="margin">
                  <wp:align>right</wp:align>
                </wp:positionH>
                <wp:positionV relativeFrom="page">
                  <wp:posOffset>7156704</wp:posOffset>
                </wp:positionV>
                <wp:extent cx="5973445" cy="341376"/>
                <wp:effectExtent l="0" t="0" r="8255" b="19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3445" cy="34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8085A" w14:textId="6F1C50C4" w:rsidR="004F425F" w:rsidRPr="00D51B06" w:rsidRDefault="00000000" w:rsidP="004F425F">
                            <w:pPr>
                              <w:spacing w:after="240" w:line="276" w:lineRule="auto"/>
                              <w:jc w:val="center"/>
                              <w:rPr>
                                <w:rFonts w:ascii="Century Gothic" w:eastAsiaTheme="minorHAnsi" w:hAnsi="Century Gothic"/>
                                <w:snapToGrid w:val="0"/>
                                <w:color w:val="808080" w:themeColor="background2" w:themeShade="8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Century Gothic" w:eastAsiaTheme="minorHAnsi" w:hAnsi="Century Gothic"/>
                                  <w:color w:val="808080" w:themeColor="background2" w:themeShade="80"/>
                                  <w:sz w:val="32"/>
                                  <w:szCs w:val="32"/>
                                </w:rPr>
                                <w:alias w:val="Publish Date"/>
                                <w:tag w:val=""/>
                                <w:id w:val="-84022813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4-04-12T00:00:00Z">
                                  <w:dateFormat w:val="MMM dd, yyyy"/>
                                  <w:lid w:val="en-I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1273E2">
                                  <w:rPr>
                                    <w:rFonts w:ascii="Century Gothic" w:eastAsiaTheme="minorHAnsi" w:hAnsi="Century Gothic"/>
                                    <w:color w:val="808080" w:themeColor="background2" w:themeShade="80"/>
                                    <w:sz w:val="32"/>
                                    <w:szCs w:val="32"/>
                                    <w:lang w:val="en-IN"/>
                                  </w:rPr>
                                  <w:t>Apr 12, 2024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B1A76" id="Text Box 2" o:spid="_x0000_s1027" type="#_x0000_t202" style="position:absolute;left:0;text-align:left;margin-left:419.15pt;margin-top:563.5pt;width:470.35pt;height:26.9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" filled="f" stroked="f">
                <v:textbox inset="0,0,0,0">
                  <w:txbxContent>
                    <w:p w14:paraId="2838085A" w14:textId="6F1C50C4" w:rsidR="004F425F" w:rsidRPr="00D51B06" w:rsidRDefault="00000000" w:rsidP="004F425F">
                      <w:pPr>
                        <w:spacing w:after="240" w:line="276" w:lineRule="auto"/>
                        <w:jc w:val="center"/>
                        <w:rPr>
                          <w:rFonts w:ascii="Century Gothic" w:eastAsiaTheme="minorHAnsi" w:hAnsi="Century Gothic"/>
                          <w:snapToGrid w:val="0"/>
                          <w:color w:val="808080" w:themeColor="background2" w:themeShade="8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Century Gothic" w:eastAsiaTheme="minorHAnsi" w:hAnsi="Century Gothic"/>
                            <w:color w:val="808080" w:themeColor="background2" w:themeShade="80"/>
                            <w:sz w:val="32"/>
                            <w:szCs w:val="32"/>
                          </w:rPr>
                          <w:alias w:val="Publish Date"/>
                          <w:tag w:val=""/>
                          <w:id w:val="-84022813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04-12T00:00:00Z">
                            <w:dateFormat w:val="MMM dd, yyyy"/>
                            <w:lid w:val="en-IN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1273E2">
                            <w:rPr>
                              <w:rFonts w:ascii="Century Gothic" w:eastAsiaTheme="minorHAnsi" w:hAnsi="Century Gothic"/>
                              <w:color w:val="808080" w:themeColor="background2" w:themeShade="80"/>
                              <w:sz w:val="32"/>
                              <w:szCs w:val="32"/>
                              <w:lang w:val="en-IN"/>
                            </w:rPr>
                            <w:t>Apr 12, 2024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7BA1">
        <w:rPr>
          <w:rFonts w:eastAsia="Century Gothic" w:cs="Calibri"/>
          <w:noProof/>
          <w:sz w:val="2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6ECDE" wp14:editId="29CE8DBF">
                <wp:simplePos x="0" y="0"/>
                <wp:positionH relativeFrom="margin">
                  <wp:align>right</wp:align>
                </wp:positionH>
                <wp:positionV relativeFrom="page">
                  <wp:posOffset>2877312</wp:posOffset>
                </wp:positionV>
                <wp:extent cx="5973445" cy="853440"/>
                <wp:effectExtent l="0" t="0" r="8255" b="38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344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9DA36" w14:textId="7A520E48" w:rsidR="004F425F" w:rsidRPr="00D251C9" w:rsidRDefault="001273E2" w:rsidP="003C0D32">
                            <w:pPr>
                              <w:pStyle w:val="Subtitl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Installation Guide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6ECDE" id="_x0000_s1028" type="#_x0000_t202" style="position:absolute;left:0;text-align:left;margin-left:419.15pt;margin-top:226.55pt;width:470.35pt;height:67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" filled="f" stroked="f">
                <v:textbox inset="0,0,0,0">
                  <w:txbxContent>
                    <w:p w14:paraId="4409DA36" w14:textId="7A520E48" w:rsidR="004F425F" w:rsidRPr="00D251C9" w:rsidRDefault="001273E2" w:rsidP="003C0D32">
                      <w:pPr>
                        <w:pStyle w:val="Subtitle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Installation Guide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7BA1">
        <w:rPr>
          <w:rFonts w:ascii="Century Gothic" w:hAnsi="Century Gothic"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3235AA56" wp14:editId="7420B046">
            <wp:simplePos x="0" y="0"/>
            <wp:positionH relativeFrom="margin">
              <wp:align>center</wp:align>
            </wp:positionH>
            <wp:positionV relativeFrom="paragraph">
              <wp:posOffset>2482469</wp:posOffset>
            </wp:positionV>
            <wp:extent cx="8161020" cy="276098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102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3A8" w:rsidRPr="00B17BA1">
        <w:rPr>
          <w:rFonts w:eastAsia="Century Gothic" w:cs="Calibri"/>
          <w:noProof/>
          <w:sz w:val="2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AC646" wp14:editId="2517701B">
                <wp:simplePos x="0" y="0"/>
                <wp:positionH relativeFrom="margin">
                  <wp:align>right</wp:align>
                </wp:positionH>
                <wp:positionV relativeFrom="margin">
                  <wp:posOffset>7284720</wp:posOffset>
                </wp:positionV>
                <wp:extent cx="5986272" cy="1323975"/>
                <wp:effectExtent l="0" t="0" r="14605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272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8A24D" w14:textId="1E08B3E3" w:rsidR="00D013A8" w:rsidRPr="00A82212" w:rsidRDefault="00265B6A" w:rsidP="00D013A8">
                            <w:pPr>
                              <w:spacing w:after="240" w:line="276" w:lineRule="auto"/>
                              <w:jc w:val="center"/>
                              <w:rPr>
                                <w:rFonts w:ascii="Century Gothic" w:eastAsiaTheme="minorHAnsi" w:hAnsi="Century Gothic"/>
                                <w:snapToGrid w:val="0"/>
                                <w:color w:val="0C274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008E6" wp14:editId="331C23A9">
                                  <wp:extent cx="1845945" cy="793402"/>
                                  <wp:effectExtent l="0" t="0" r="190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3908" cy="801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AC646" id="_x0000_s1029" type="#_x0000_t202" style="position:absolute;left:0;text-align:left;margin-left:420.15pt;margin-top:573.6pt;width:471.35pt;height:104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" filled="f" stroked="f">
                <v:textbox inset="0,0,0,0">
                  <w:txbxContent>
                    <w:p w14:paraId="6678A24D" w14:textId="1E08B3E3" w:rsidR="00D013A8" w:rsidRPr="00A82212" w:rsidRDefault="00265B6A" w:rsidP="00D013A8">
                      <w:pPr>
                        <w:spacing w:after="240" w:line="276" w:lineRule="auto"/>
                        <w:jc w:val="center"/>
                        <w:rPr>
                          <w:rFonts w:ascii="Century Gothic" w:eastAsiaTheme="minorHAnsi" w:hAnsi="Century Gothic"/>
                          <w:snapToGrid w:val="0"/>
                          <w:color w:val="0C274B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2008E6" wp14:editId="331C23A9">
                            <wp:extent cx="1845945" cy="793402"/>
                            <wp:effectExtent l="0" t="0" r="190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3908" cy="801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97D3F" w:rsidRPr="00B17BA1">
        <w:rPr>
          <w:lang w:val="en-GB"/>
        </w:rPr>
        <w:br w:type="page"/>
      </w:r>
    </w:p>
    <w:sdt>
      <w:sdtPr>
        <w:rPr>
          <w:rFonts w:ascii="Calibri" w:eastAsia="Times New Roman" w:hAnsi="Calibri" w:cs="Times New Roman"/>
          <w:b w:val="0"/>
          <w:color w:val="auto"/>
          <w:sz w:val="24"/>
          <w:szCs w:val="24"/>
          <w:lang w:val="en-GB"/>
        </w:rPr>
        <w:id w:val="458538184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noProof/>
        </w:rPr>
      </w:sdtEndPr>
      <w:sdtContent>
        <w:p w14:paraId="73A2A002" w14:textId="77777777" w:rsidR="00567D0E" w:rsidRPr="00B17BA1" w:rsidRDefault="00567D0E" w:rsidP="003C0D32">
          <w:pPr>
            <w:pStyle w:val="TOCHeading"/>
            <w:rPr>
              <w:lang w:val="en-GB"/>
            </w:rPr>
          </w:pPr>
          <w:r w:rsidRPr="00B17BA1">
            <w:rPr>
              <w:lang w:val="en-GB"/>
            </w:rPr>
            <w:t>Contents</w:t>
          </w:r>
        </w:p>
        <w:p w14:paraId="4DE6EFBC" w14:textId="60F7E7E9" w:rsidR="00343B56" w:rsidRDefault="00567D0E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r w:rsidRPr="00B17BA1">
            <w:rPr>
              <w:b w:val="0"/>
              <w:color w:val="4D5E6F" w:themeColor="text1"/>
              <w:lang w:val="en-GB"/>
            </w:rPr>
            <w:fldChar w:fldCharType="begin"/>
          </w:r>
          <w:r w:rsidRPr="00B17BA1">
            <w:rPr>
              <w:lang w:val="en-GB"/>
            </w:rPr>
            <w:instrText xml:space="preserve"> TOC \o "1-3" \h \z \u </w:instrText>
          </w:r>
          <w:r w:rsidRPr="00B17BA1">
            <w:rPr>
              <w:b w:val="0"/>
              <w:color w:val="4D5E6F" w:themeColor="text1"/>
              <w:lang w:val="en-GB"/>
            </w:rPr>
            <w:fldChar w:fldCharType="separate"/>
          </w:r>
          <w:hyperlink w:anchor="_Toc164814682" w:history="1">
            <w:r w:rsidR="00343B56" w:rsidRPr="00275D53">
              <w:rPr>
                <w:rStyle w:val="Hyperlink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43B5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343B56" w:rsidRPr="00275D53">
              <w:rPr>
                <w:rStyle w:val="Hyperlink"/>
                <w:lang w:val="en-GB"/>
              </w:rPr>
              <w:t>Technical Prerequisites</w:t>
            </w:r>
            <w:r w:rsidR="00343B56">
              <w:rPr>
                <w:webHidden/>
              </w:rPr>
              <w:tab/>
            </w:r>
            <w:r w:rsidR="00343B56">
              <w:rPr>
                <w:webHidden/>
              </w:rPr>
              <w:fldChar w:fldCharType="begin"/>
            </w:r>
            <w:r w:rsidR="00343B56">
              <w:rPr>
                <w:webHidden/>
              </w:rPr>
              <w:instrText xml:space="preserve"> PAGEREF _Toc164814682 \h </w:instrText>
            </w:r>
            <w:r w:rsidR="00343B56">
              <w:rPr>
                <w:webHidden/>
              </w:rPr>
            </w:r>
            <w:r w:rsidR="00343B56">
              <w:rPr>
                <w:webHidden/>
              </w:rPr>
              <w:fldChar w:fldCharType="separate"/>
            </w:r>
            <w:r w:rsidR="00343B56">
              <w:rPr>
                <w:webHidden/>
              </w:rPr>
              <w:t>3</w:t>
            </w:r>
            <w:r w:rsidR="00343B56">
              <w:rPr>
                <w:webHidden/>
              </w:rPr>
              <w:fldChar w:fldCharType="end"/>
            </w:r>
          </w:hyperlink>
        </w:p>
        <w:p w14:paraId="2F87CE0C" w14:textId="13BF26F1" w:rsidR="00343B56" w:rsidRDefault="00343B5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814683" w:history="1">
            <w:r w:rsidRPr="00275D53">
              <w:rPr>
                <w:rStyle w:val="Hyperlink"/>
                <w:rFonts w:ascii="Segoe UI" w:hAnsi="Segoe UI" w:cs="Segoe UI"/>
                <w:spacing w:val="-2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3">
              <w:rPr>
                <w:rStyle w:val="Hyperlink"/>
                <w:rFonts w:ascii="Segoe UI" w:hAnsi="Segoe UI" w:cs="Segoe UI"/>
                <w:b/>
                <w:spacing w:val="-2"/>
              </w:rPr>
              <w:t>eFront Cube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_Toc164814683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A42DC0" w14:textId="1D6E013A" w:rsidR="00343B56" w:rsidRPr="00343B56" w:rsidRDefault="00343B56" w:rsidP="00343B56">
          <w:pPr>
            <w:pStyle w:val="TOC2"/>
            <w:rPr>
              <w:color w:val="auto"/>
            </w:rPr>
          </w:pPr>
          <w:hyperlink w:anchor="_Toc164814684" w:history="1">
            <w:r w:rsidRPr="00275D53">
              <w:rPr>
                <w:rStyle w:val="Hyperlink"/>
                <w:rFonts w:ascii="Segoe UI" w:hAnsi="Segoe UI" w:cs="Segoe UI"/>
                <w:spacing w:val="-2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3">
              <w:rPr>
                <w:rStyle w:val="Hyperlink"/>
                <w:rFonts w:ascii="Segoe UI" w:hAnsi="Segoe UI" w:cs="Segoe UI"/>
                <w:b/>
                <w:spacing w:val="-2"/>
              </w:rPr>
              <w:t>Reporting API plugin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_Toc164814684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34A889" w14:textId="261AAC69" w:rsidR="00343B56" w:rsidRDefault="00343B5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64814685" w:history="1">
            <w:r w:rsidRPr="00275D53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275D53">
              <w:rPr>
                <w:rStyle w:val="Hyperlink"/>
              </w:rPr>
              <w:t>Testing the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_Toc164814685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327347" w14:textId="3CA3C237" w:rsidR="00343B56" w:rsidRDefault="00343B5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64814686" w:history="1">
            <w:r w:rsidRPr="00275D53">
              <w:rPr>
                <w:rStyle w:val="Hyperlink"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275D53">
              <w:rPr>
                <w:rStyle w:val="Hyperlink"/>
                <w:lang w:val="en-GB"/>
              </w:rPr>
              <w:t>How to test and validate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_Toc164814686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7D26A9" w14:textId="0A39F44A" w:rsidR="00343B56" w:rsidRDefault="00343B5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814687" w:history="1">
            <w:r w:rsidRPr="00275D53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3">
              <w:rPr>
                <w:rStyle w:val="Hyperlink"/>
              </w:rPr>
              <w:t>Postman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_Toc164814687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410041" w14:textId="370B86AE" w:rsidR="00343B56" w:rsidRDefault="00343B5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814688" w:history="1">
            <w:r w:rsidRPr="00275D53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275D53">
              <w:rPr>
                <w:rStyle w:val="Hyperlink"/>
              </w:rPr>
              <w:t>Python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_Toc164814688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9503D18" w14:textId="3BB395CE" w:rsidR="00567D0E" w:rsidRPr="00B17BA1" w:rsidRDefault="00567D0E">
          <w:pPr>
            <w:rPr>
              <w:lang w:val="en-GB"/>
            </w:rPr>
          </w:pPr>
          <w:r w:rsidRPr="00B17BA1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2990402" w14:textId="77777777" w:rsidR="00D251C9" w:rsidRPr="00B17BA1" w:rsidRDefault="00780055" w:rsidP="00D251C9">
      <w:pPr>
        <w:rPr>
          <w:lang w:val="en-GB"/>
        </w:rPr>
      </w:pPr>
      <w:r w:rsidRPr="00B17BA1">
        <w:rPr>
          <w:rFonts w:ascii="Century Gothic" w:hAnsi="Century Gothic" w:cs="Arial"/>
          <w:b/>
          <w:bCs/>
          <w:color w:val="0C274B"/>
          <w:kern w:val="32"/>
          <w:sz w:val="32"/>
          <w:lang w:val="en-GB"/>
        </w:rPr>
        <w:br w:type="page"/>
      </w:r>
    </w:p>
    <w:p w14:paraId="55472596" w14:textId="1F15489D" w:rsidR="00FE0528" w:rsidRPr="00B17BA1" w:rsidRDefault="00B53105" w:rsidP="00FE0528">
      <w:pPr>
        <w:pStyle w:val="Heading1"/>
        <w:rPr>
          <w:lang w:val="en-GB"/>
        </w:rPr>
      </w:pPr>
      <w:bookmarkStart w:id="0" w:name="_Toc164814682"/>
      <w:r>
        <w:rPr>
          <w:lang w:val="en-GB"/>
        </w:rPr>
        <w:lastRenderedPageBreak/>
        <w:t>Technical Prerequisites</w:t>
      </w:r>
      <w:bookmarkEnd w:id="0"/>
    </w:p>
    <w:p w14:paraId="524EDFE6" w14:textId="77777777" w:rsidR="00C15A5E" w:rsidRPr="00B17BA1" w:rsidRDefault="00C15A5E" w:rsidP="00976C7E">
      <w:pPr>
        <w:jc w:val="both"/>
        <w:rPr>
          <w:lang w:val="en-GB"/>
        </w:rPr>
      </w:pPr>
    </w:p>
    <w:p w14:paraId="0DBD5115" w14:textId="77777777" w:rsidR="00B53105" w:rsidRDefault="00B53105" w:rsidP="00B53105">
      <w:pPr>
        <w:pStyle w:val="Heading2"/>
        <w:shd w:val="clear" w:color="auto" w:fill="FFFFFF"/>
        <w:spacing w:before="450" w:after="0"/>
        <w:rPr>
          <w:rFonts w:ascii="Segoe UI" w:hAnsi="Segoe UI" w:cs="Segoe UI"/>
          <w:bCs w:val="0"/>
          <w:color w:val="172B4D"/>
          <w:spacing w:val="-2"/>
          <w:sz w:val="30"/>
          <w:szCs w:val="30"/>
        </w:rPr>
      </w:pPr>
      <w:bookmarkStart w:id="1" w:name="_Toc164814683"/>
      <w:r>
        <w:rPr>
          <w:rFonts w:ascii="Segoe UI" w:hAnsi="Segoe UI" w:cs="Segoe UI"/>
          <w:b/>
          <w:bCs w:val="0"/>
          <w:color w:val="172B4D"/>
          <w:spacing w:val="-2"/>
          <w:sz w:val="30"/>
          <w:szCs w:val="30"/>
        </w:rPr>
        <w:t>eFront Cube</w:t>
      </w:r>
      <w:bookmarkEnd w:id="1"/>
    </w:p>
    <w:p w14:paraId="32DC48CE" w14:textId="54FE4AD4" w:rsidR="00B53105" w:rsidRPr="00C63FA6" w:rsidRDefault="00B53105" w:rsidP="00B53105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="Times New Roman" w:hAnsiTheme="minorHAnsi" w:cs="Times New Roman"/>
          <w:color w:val="auto"/>
        </w:rPr>
      </w:pPr>
      <w:r w:rsidRPr="00C63FA6">
        <w:rPr>
          <w:rFonts w:asciiTheme="minorHAnsi" w:eastAsia="Times New Roman" w:hAnsiTheme="minorHAnsi" w:cs="Times New Roman"/>
          <w:color w:val="auto"/>
        </w:rPr>
        <w:t>Ensure eFront Cube package is activated in INPROC mode if not already activated with dedicated URL:</w:t>
      </w:r>
    </w:p>
    <w:p w14:paraId="47E1C6D3" w14:textId="61933092" w:rsidR="00B53105" w:rsidRPr="00C63FA6" w:rsidRDefault="00B53105" w:rsidP="00B5310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contextualSpacing w:val="0"/>
      </w:pPr>
      <w:r w:rsidRPr="00C63FA6">
        <w:t>Add package PCKAJX_FRONTCUBE. </w:t>
      </w:r>
      <w:r w:rsidR="008C4302" w:rsidRPr="00C63FA6">
        <w:t xml:space="preserve"> </w:t>
      </w:r>
      <w:r w:rsidR="00A15EAA">
        <w:br/>
      </w:r>
      <w:r w:rsidR="008C4302" w:rsidRPr="00C63FA6">
        <w:t>(Menu &gt;&gt; Administration &gt;&gt; Account)</w:t>
      </w:r>
      <w:r w:rsidR="00A15EAA">
        <w:br/>
      </w:r>
    </w:p>
    <w:p w14:paraId="3B956B23" w14:textId="66BB30A5" w:rsidR="00B53105" w:rsidRPr="00C63FA6" w:rsidRDefault="00B53105" w:rsidP="00B5310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contextualSpacing w:val="0"/>
      </w:pPr>
      <w:r w:rsidRPr="00C63FA6">
        <w:t>Tick the package option "Use cubes server"</w:t>
      </w:r>
      <w:r w:rsidR="00A15EAA">
        <w:br/>
      </w:r>
      <w:r w:rsidR="008C4302" w:rsidRPr="00C63FA6">
        <w:t>(Menu &gt;&gt; Administration &gt;&gt; Options &gt;&gt; Search “cube”)</w:t>
      </w:r>
      <w:r w:rsidR="00A15EAA">
        <w:br/>
      </w:r>
    </w:p>
    <w:p w14:paraId="6E3BF96D" w14:textId="299AAEEB" w:rsidR="00B53105" w:rsidRDefault="00B53105" w:rsidP="00B5310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contextualSpacing w:val="0"/>
      </w:pPr>
      <w:r w:rsidRPr="00C63FA6">
        <w:t>Do </w:t>
      </w:r>
      <w:r w:rsidRPr="00C63FA6">
        <w:rPr>
          <w:b/>
          <w:bCs/>
        </w:rPr>
        <w:t>NOT</w:t>
      </w:r>
      <w:r w:rsidRPr="00C63FA6">
        <w:t xml:space="preserve"> modify anything in </w:t>
      </w:r>
      <w:proofErr w:type="spellStart"/>
      <w:proofErr w:type="gramStart"/>
      <w:r w:rsidRPr="00C63FA6">
        <w:t>FrontAdmin</w:t>
      </w:r>
      <w:proofErr w:type="spellEnd"/>
      <w:proofErr w:type="gramEnd"/>
    </w:p>
    <w:p w14:paraId="2E3541D1" w14:textId="4C2ABD9A" w:rsidR="00CA79CB" w:rsidRPr="00C63FA6" w:rsidRDefault="00CA79CB" w:rsidP="00CA79CB">
      <w:pPr>
        <w:shd w:val="clear" w:color="auto" w:fill="FFFFFF"/>
        <w:spacing w:before="100" w:beforeAutospacing="1" w:after="100" w:afterAutospacing="1"/>
        <w:contextualSpacing w:val="0"/>
      </w:pPr>
      <w:r>
        <w:rPr>
          <w:noProof/>
        </w:rPr>
        <w:drawing>
          <wp:inline distT="0" distB="0" distL="0" distR="0" wp14:anchorId="1EB88C26" wp14:editId="1CFD59D0">
            <wp:extent cx="5980430" cy="925711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92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EC4F" w14:textId="77777777" w:rsidR="00B53105" w:rsidRDefault="00B53105" w:rsidP="00B53105">
      <w:pPr>
        <w:pStyle w:val="Heading2"/>
        <w:shd w:val="clear" w:color="auto" w:fill="FFFFFF"/>
        <w:spacing w:before="450" w:after="0"/>
        <w:rPr>
          <w:rFonts w:ascii="Segoe UI" w:hAnsi="Segoe UI" w:cs="Segoe UI"/>
          <w:bCs w:val="0"/>
          <w:color w:val="172B4D"/>
          <w:spacing w:val="-2"/>
          <w:sz w:val="30"/>
          <w:szCs w:val="30"/>
        </w:rPr>
      </w:pPr>
      <w:bookmarkStart w:id="2" w:name="_Toc164814684"/>
      <w:r>
        <w:rPr>
          <w:rFonts w:ascii="Segoe UI" w:hAnsi="Segoe UI" w:cs="Segoe UI"/>
          <w:b/>
          <w:bCs w:val="0"/>
          <w:color w:val="172B4D"/>
          <w:spacing w:val="-2"/>
          <w:sz w:val="30"/>
          <w:szCs w:val="30"/>
        </w:rPr>
        <w:t>Reporting API plugin</w:t>
      </w:r>
      <w:bookmarkEnd w:id="2"/>
    </w:p>
    <w:p w14:paraId="062B6F50" w14:textId="77777777" w:rsidR="00B53105" w:rsidRPr="00C63FA6" w:rsidRDefault="00B53105" w:rsidP="00B53105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="Times New Roman" w:hAnsiTheme="minorHAnsi" w:cs="Times New Roman"/>
          <w:color w:val="auto"/>
        </w:rPr>
      </w:pPr>
      <w:r w:rsidRPr="00C63FA6">
        <w:rPr>
          <w:rFonts w:asciiTheme="minorHAnsi" w:eastAsia="Times New Roman" w:hAnsiTheme="minorHAnsi" w:cs="Times New Roman"/>
          <w:color w:val="auto"/>
        </w:rPr>
        <w:t>We need four things below followed by a restart.</w:t>
      </w:r>
    </w:p>
    <w:p w14:paraId="4B5A1705" w14:textId="77777777" w:rsidR="00B53105" w:rsidRPr="00C63FA6" w:rsidRDefault="00B53105" w:rsidP="00B53105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contextualSpacing w:val="0"/>
      </w:pPr>
      <w:r w:rsidRPr="00C63FA6">
        <w:t>in the application, add package </w:t>
      </w:r>
      <w:r w:rsidRPr="00C63FA6">
        <w:rPr>
          <w:b/>
          <w:bCs/>
        </w:rPr>
        <w:t>PCKREPORTINGAPI </w:t>
      </w:r>
    </w:p>
    <w:p w14:paraId="5A31F52E" w14:textId="10DFF8C5" w:rsidR="00B53105" w:rsidRPr="00C63FA6" w:rsidRDefault="00B53105" w:rsidP="00B53105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contextualSpacing w:val="0"/>
      </w:pPr>
      <w:r w:rsidRPr="00C63FA6">
        <w:t>on the server, create folder </w:t>
      </w:r>
      <w:r w:rsidRPr="00C63FA6">
        <w:rPr>
          <w:b/>
          <w:bCs/>
        </w:rPr>
        <w:t>website\plugins</w:t>
      </w:r>
      <w:r w:rsidRPr="00C63FA6">
        <w:t> and extract the contents of the binary zip into this folder. </w:t>
      </w:r>
      <w:r w:rsidRPr="00C63FA6">
        <w:br/>
        <w:t>(as of 28th Feb 2024, the last version is HydraPluginsPackage-2.28.0.5.zip)</w:t>
      </w:r>
    </w:p>
    <w:p w14:paraId="4997C1CC" w14:textId="77777777" w:rsidR="00B53105" w:rsidRPr="00C63FA6" w:rsidRDefault="00B53105" w:rsidP="00B53105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contextualSpacing w:val="0"/>
      </w:pPr>
      <w:r w:rsidRPr="00C63FA6">
        <w:t xml:space="preserve">Add "plugins" in </w:t>
      </w:r>
      <w:proofErr w:type="spellStart"/>
      <w:r w:rsidRPr="00C63FA6">
        <w:t>web.config</w:t>
      </w:r>
      <w:proofErr w:type="spellEnd"/>
      <w:r w:rsidRPr="00C63FA6">
        <w:t xml:space="preserve"> probing private paths (same as "cod"): </w:t>
      </w:r>
      <w:r w:rsidRPr="00C63FA6">
        <w:br/>
      </w:r>
      <w:r w:rsidRPr="00C63FA6">
        <w:rPr>
          <w:b/>
          <w:bCs/>
        </w:rPr>
        <w:t xml:space="preserve">&lt;probing </w:t>
      </w:r>
      <w:proofErr w:type="spellStart"/>
      <w:r w:rsidRPr="00C63FA6">
        <w:rPr>
          <w:b/>
          <w:bCs/>
        </w:rPr>
        <w:t>privatePath</w:t>
      </w:r>
      <w:proofErr w:type="spellEnd"/>
      <w:r w:rsidRPr="00C63FA6">
        <w:rPr>
          <w:b/>
          <w:bCs/>
        </w:rPr>
        <w:t>="</w:t>
      </w:r>
      <w:proofErr w:type="spellStart"/>
      <w:proofErr w:type="gramStart"/>
      <w:r w:rsidRPr="00C63FA6">
        <w:rPr>
          <w:b/>
          <w:bCs/>
        </w:rPr>
        <w:t>cod;plugins</w:t>
      </w:r>
      <w:proofErr w:type="spellEnd"/>
      <w:proofErr w:type="gramEnd"/>
      <w:r w:rsidRPr="00C63FA6">
        <w:rPr>
          <w:b/>
          <w:bCs/>
        </w:rPr>
        <w:t>;" /&gt;</w:t>
      </w:r>
    </w:p>
    <w:p w14:paraId="5DF29203" w14:textId="0DE8F9C4" w:rsidR="00B53105" w:rsidRPr="00C63FA6" w:rsidRDefault="00B53105" w:rsidP="006C0EBD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contextualSpacing w:val="0"/>
      </w:pPr>
      <w:r w:rsidRPr="00C63FA6">
        <w:t xml:space="preserve">Accessing APIs via the browser via Windows Authentication is now disabled by default. To enable it, add the below setting to the </w:t>
      </w:r>
      <w:proofErr w:type="spellStart"/>
      <w:r w:rsidRPr="00C63FA6">
        <w:t>web.config</w:t>
      </w:r>
      <w:proofErr w:type="spellEnd"/>
      <w:r w:rsidR="006C0EBD" w:rsidRPr="00C63FA6">
        <w:t xml:space="preserve"> within &lt;</w:t>
      </w:r>
      <w:proofErr w:type="spellStart"/>
      <w:r w:rsidR="006C0EBD" w:rsidRPr="00C63FA6">
        <w:t>appSetings</w:t>
      </w:r>
      <w:proofErr w:type="spellEnd"/>
      <w:r w:rsidR="006C0EBD" w:rsidRPr="00C63FA6">
        <w:t>&gt; part</w:t>
      </w:r>
      <w:r w:rsidRPr="00C63FA6">
        <w:t>: </w:t>
      </w:r>
      <w:r w:rsidR="006C0EBD" w:rsidRPr="00C63FA6">
        <w:br/>
      </w:r>
      <w:r w:rsidRPr="00C63FA6">
        <w:t>&lt;add key="</w:t>
      </w:r>
      <w:proofErr w:type="spellStart"/>
      <w:proofErr w:type="gramStart"/>
      <w:r w:rsidRPr="00C63FA6">
        <w:t>Hydra:AllowLegacyAspNetSessionAuthentication</w:t>
      </w:r>
      <w:proofErr w:type="spellEnd"/>
      <w:proofErr w:type="gramEnd"/>
      <w:r w:rsidRPr="00C63FA6">
        <w:t>" value="true" /&gt;</w:t>
      </w:r>
    </w:p>
    <w:p w14:paraId="7A42A8E1" w14:textId="66F57881" w:rsidR="00B53105" w:rsidRDefault="00B53105" w:rsidP="00B53105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contextualSpacing w:val="0"/>
      </w:pPr>
      <w:r w:rsidRPr="00C63FA6">
        <w:t>Restart the website.</w:t>
      </w:r>
    </w:p>
    <w:p w14:paraId="53307FBF" w14:textId="5E9DBFF4" w:rsidR="00CA79CB" w:rsidRDefault="00CA79CB" w:rsidP="00CA79CB">
      <w:pPr>
        <w:pStyle w:val="Heading1"/>
      </w:pPr>
      <w:bookmarkStart w:id="3" w:name="_Toc164814685"/>
      <w:r>
        <w:lastRenderedPageBreak/>
        <w:t>Testing the installation</w:t>
      </w:r>
      <w:bookmarkEnd w:id="3"/>
    </w:p>
    <w:p w14:paraId="5022695E" w14:textId="70C85CEB" w:rsidR="00CA79CB" w:rsidRPr="00CA79CB" w:rsidRDefault="00CA79CB" w:rsidP="00CA79CB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contextualSpacing w:val="0"/>
      </w:pPr>
      <w:r w:rsidRPr="00CA79CB">
        <w:t xml:space="preserve">Check if Reporting API option is available under Administration. If it is not </w:t>
      </w:r>
      <w:r w:rsidRPr="00CA79CB">
        <w:t>available,</w:t>
      </w:r>
      <w:r w:rsidRPr="00CA79CB">
        <w:t xml:space="preserve"> follow the next step </w:t>
      </w:r>
      <w:r w:rsidRPr="00CA79CB">
        <w:t>to</w:t>
      </w:r>
      <w:r w:rsidRPr="00CA79CB">
        <w:t xml:space="preserve"> add Reporting API option in the menu.</w:t>
      </w:r>
    </w:p>
    <w:p w14:paraId="533108A0" w14:textId="77777777" w:rsidR="00CA79CB" w:rsidRDefault="00CA79CB" w:rsidP="00CA79CB">
      <w:pPr>
        <w:shd w:val="clear" w:color="auto" w:fill="FFFFFF"/>
        <w:spacing w:before="100" w:beforeAutospacing="1" w:after="100" w:afterAutospacing="1"/>
        <w:contextualSpacing w:val="0"/>
        <w:rPr>
          <w:rFonts w:cstheme="minorHAnsi"/>
          <w:color w:val="172B4D"/>
        </w:rPr>
      </w:pPr>
      <w:r>
        <w:rPr>
          <w:noProof/>
        </w:rPr>
        <w:drawing>
          <wp:inline distT="0" distB="0" distL="0" distR="0" wp14:anchorId="5B4D6C5D" wp14:editId="44430FAA">
            <wp:extent cx="2252317" cy="22457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1762" cy="22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4EC" w14:textId="2AC1DA53" w:rsidR="00CA79CB" w:rsidRPr="00CA79CB" w:rsidRDefault="00CA79CB" w:rsidP="00CA79CB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contextualSpacing w:val="0"/>
      </w:pPr>
      <w:r w:rsidRPr="00CA79CB">
        <w:t xml:space="preserve">Go to Administration-&gt;Menus and select ADMIN menu in the Menus section of the page using Admin profile. In the Menu Items section click on Add button and add ‘Reporting API’ with entering {ADM_DATAAPI} in Path or </w:t>
      </w:r>
      <w:r w:rsidRPr="00CA79CB">
        <w:t>E</w:t>
      </w:r>
      <w:r w:rsidRPr="00CA79CB">
        <w:t>xpression column. Click on Save.</w:t>
      </w:r>
    </w:p>
    <w:p w14:paraId="6A3D908F" w14:textId="0AB4080A" w:rsidR="00CA79CB" w:rsidRDefault="00CA79CB" w:rsidP="00CA79CB">
      <w:pPr>
        <w:shd w:val="clear" w:color="auto" w:fill="FFFFFF"/>
        <w:spacing w:before="100" w:beforeAutospacing="1" w:after="100" w:afterAutospacing="1"/>
        <w:contextualSpacing w:val="0"/>
        <w:rPr>
          <w:rFonts w:cstheme="minorHAnsi"/>
          <w:color w:val="172B4D"/>
        </w:rPr>
      </w:pPr>
      <w:r>
        <w:rPr>
          <w:noProof/>
        </w:rPr>
        <w:drawing>
          <wp:inline distT="0" distB="0" distL="0" distR="0" wp14:anchorId="5BBCCB77" wp14:editId="1967BEE1">
            <wp:extent cx="3979148" cy="36255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731" cy="36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0C93" w14:textId="0D9A8CB4" w:rsidR="002A50E4" w:rsidRPr="00AF3EBE" w:rsidRDefault="002A50E4" w:rsidP="002A50E4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contextualSpacing w:val="0"/>
        <w:rPr>
          <w:rFonts w:cstheme="minorHAnsi"/>
        </w:rPr>
      </w:pPr>
      <w:r w:rsidRPr="00AF3EBE">
        <w:rPr>
          <w:rFonts w:cstheme="minorHAnsi"/>
        </w:rPr>
        <w:lastRenderedPageBreak/>
        <w:t xml:space="preserve">Reload the </w:t>
      </w:r>
      <w:r w:rsidR="00AF3EBE" w:rsidRPr="00AF3EBE">
        <w:rPr>
          <w:rFonts w:cstheme="minorHAnsi"/>
        </w:rPr>
        <w:t>application.</w:t>
      </w:r>
    </w:p>
    <w:p w14:paraId="5298991C" w14:textId="77777777" w:rsidR="00C91DCF" w:rsidRPr="00C91DCF" w:rsidRDefault="00000000" w:rsidP="00CA79CB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contextualSpacing w:val="0"/>
      </w:pPr>
      <w:r w:rsidRPr="00C91DCF">
        <w:t xml:space="preserve">From an administrative profile, navigate to the main menu and </w:t>
      </w:r>
      <w:r w:rsidRPr="00C91DCF">
        <w:t>select</w:t>
      </w:r>
      <w:r w:rsidRPr="00C91DCF">
        <w:rPr>
          <w:b/>
          <w:bCs/>
        </w:rPr>
        <w:t xml:space="preserve"> 'Administration' </w:t>
      </w:r>
      <w:r w:rsidR="00CA79CB" w:rsidRPr="00AF3EBE">
        <w:rPr>
          <w:b/>
          <w:bCs/>
        </w:rPr>
        <w:t>-</w:t>
      </w:r>
      <w:r w:rsidRPr="00C91DCF">
        <w:rPr>
          <w:b/>
          <w:bCs/>
        </w:rPr>
        <w:t>&gt; ‘</w:t>
      </w:r>
      <w:proofErr w:type="spellStart"/>
      <w:r w:rsidRPr="00C91DCF">
        <w:rPr>
          <w:b/>
          <w:bCs/>
        </w:rPr>
        <w:t>Reporting</w:t>
      </w:r>
      <w:proofErr w:type="spellEnd"/>
      <w:r w:rsidRPr="00C91DCF">
        <w:rPr>
          <w:b/>
          <w:bCs/>
        </w:rPr>
        <w:t xml:space="preserve"> API’</w:t>
      </w:r>
      <w:r w:rsidR="00CA79CB" w:rsidRPr="00CA79CB">
        <w:t xml:space="preserve">. </w:t>
      </w:r>
      <w:r w:rsidRPr="00C91DCF">
        <w:t>Once there you will get a list off all available API reports</w:t>
      </w:r>
      <w:r w:rsidR="00CA79CB" w:rsidRPr="00CA79CB">
        <w:t xml:space="preserve">. </w:t>
      </w:r>
    </w:p>
    <w:p w14:paraId="3B902C3C" w14:textId="08684A25" w:rsidR="00DE4256" w:rsidRDefault="00CA79CB" w:rsidP="002A50E4">
      <w:pPr>
        <w:pStyle w:val="ListParagraph"/>
        <w:shd w:val="clear" w:color="auto" w:fill="FFFFFF"/>
        <w:spacing w:before="100" w:beforeAutospacing="1" w:after="100" w:afterAutospacing="1"/>
        <w:contextualSpacing w:val="0"/>
        <w:rPr>
          <w:rFonts w:cstheme="minorHAnsi"/>
          <w:color w:val="172B4D"/>
        </w:rPr>
      </w:pPr>
      <w:r>
        <w:rPr>
          <w:noProof/>
        </w:rPr>
        <w:drawing>
          <wp:inline distT="0" distB="0" distL="0" distR="0" wp14:anchorId="03D127D0" wp14:editId="1085B9C6">
            <wp:extent cx="5980430" cy="232791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1B45" w14:textId="1715E452" w:rsidR="00523D58" w:rsidRPr="00523D58" w:rsidRDefault="00523D58" w:rsidP="00523D58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contextualSpacing w:val="0"/>
        <w:rPr>
          <w:rFonts w:cstheme="minorHAnsi"/>
        </w:rPr>
      </w:pPr>
      <w:r w:rsidRPr="00523D58">
        <w:rPr>
          <w:rFonts w:cstheme="minorHAnsi"/>
        </w:rPr>
        <w:t xml:space="preserve">For each report you select, endpoints will appear to the right of the </w:t>
      </w:r>
      <w:proofErr w:type="gramStart"/>
      <w:r w:rsidRPr="00523D58">
        <w:rPr>
          <w:rFonts w:cstheme="minorHAnsi"/>
        </w:rPr>
        <w:t>table</w:t>
      </w:r>
      <w:proofErr w:type="gramEnd"/>
      <w:r w:rsidRPr="00523D58">
        <w:rPr>
          <w:rFonts w:cstheme="minorHAnsi"/>
        </w:rPr>
        <w:t xml:space="preserve"> </w:t>
      </w:r>
    </w:p>
    <w:p w14:paraId="31D0FCD0" w14:textId="3DE4D7B6" w:rsidR="00523D58" w:rsidRDefault="00AF3EBE" w:rsidP="002A50E4">
      <w:pPr>
        <w:pStyle w:val="ListParagraph"/>
        <w:shd w:val="clear" w:color="auto" w:fill="FFFFFF"/>
        <w:spacing w:before="100" w:beforeAutospacing="1" w:after="100" w:afterAutospacing="1"/>
        <w:contextualSpacing w:val="0"/>
        <w:rPr>
          <w:rFonts w:cstheme="minorHAnsi"/>
          <w:color w:val="172B4D"/>
        </w:rPr>
      </w:pPr>
      <w:r>
        <w:rPr>
          <w:noProof/>
        </w:rPr>
        <w:drawing>
          <wp:inline distT="0" distB="0" distL="0" distR="0" wp14:anchorId="3F48AC33" wp14:editId="42B0ACB8">
            <wp:extent cx="5980430" cy="1095375"/>
            <wp:effectExtent l="0" t="0" r="127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9241" w14:textId="4E3D87F4" w:rsidR="00AF3EBE" w:rsidRPr="00AF3EBE" w:rsidRDefault="00AF3EBE" w:rsidP="00AF3EBE">
      <w:pPr>
        <w:pStyle w:val="ListParagraph"/>
        <w:shd w:val="clear" w:color="auto" w:fill="FFFFFF"/>
        <w:spacing w:before="100" w:beforeAutospacing="1" w:after="100" w:afterAutospacing="1"/>
        <w:rPr>
          <w:rFonts w:cstheme="minorHAnsi"/>
        </w:rPr>
      </w:pPr>
      <w:proofErr w:type="spellStart"/>
      <w:r w:rsidRPr="00AF3EBE">
        <w:rPr>
          <w:rFonts w:cstheme="minorHAnsi"/>
        </w:rPr>
        <w:t>api</w:t>
      </w:r>
      <w:proofErr w:type="spellEnd"/>
      <w:r w:rsidRPr="00AF3EBE">
        <w:rPr>
          <w:rFonts w:cstheme="minorHAnsi"/>
        </w:rPr>
        <w:t>/reporting/</w:t>
      </w:r>
      <w:proofErr w:type="spellStart"/>
      <w:r w:rsidRPr="00AF3EBE">
        <w:rPr>
          <w:rFonts w:cstheme="minorHAnsi"/>
        </w:rPr>
        <w:t>reportapiname</w:t>
      </w:r>
      <w:proofErr w:type="spellEnd"/>
      <w:r w:rsidRPr="00AF3EBE">
        <w:rPr>
          <w:rFonts w:cstheme="minorHAnsi"/>
        </w:rPr>
        <w:tab/>
      </w:r>
      <w:r w:rsidRPr="00AF3EBE">
        <w:rPr>
          <w:rFonts w:cstheme="minorHAnsi"/>
        </w:rPr>
        <w:tab/>
      </w:r>
      <w:r w:rsidRPr="00AF3EBE">
        <w:rPr>
          <w:rFonts w:cstheme="minorHAnsi"/>
        </w:rPr>
        <w:t xml:space="preserve">              </w:t>
      </w:r>
      <w:r w:rsidRPr="00AF3EBE">
        <w:rPr>
          <w:rFonts w:cstheme="minorHAnsi"/>
        </w:rPr>
        <w:t xml:space="preserve">-&gt; calls the API </w:t>
      </w:r>
      <w:proofErr w:type="gramStart"/>
      <w:r w:rsidRPr="00AF3EBE">
        <w:rPr>
          <w:rFonts w:cstheme="minorHAnsi"/>
        </w:rPr>
        <w:t>report</w:t>
      </w:r>
      <w:proofErr w:type="gramEnd"/>
    </w:p>
    <w:p w14:paraId="6BB7AF76" w14:textId="77777777" w:rsidR="00AF3EBE" w:rsidRPr="00AF3EBE" w:rsidRDefault="00AF3EBE" w:rsidP="00AF3EBE">
      <w:pPr>
        <w:pStyle w:val="ListParagraph"/>
        <w:shd w:val="clear" w:color="auto" w:fill="FFFFFF"/>
        <w:spacing w:before="100" w:beforeAutospacing="1" w:after="100" w:afterAutospacing="1"/>
        <w:rPr>
          <w:rFonts w:cstheme="minorHAnsi"/>
        </w:rPr>
      </w:pPr>
      <w:proofErr w:type="spellStart"/>
      <w:r w:rsidRPr="00AF3EBE">
        <w:rPr>
          <w:rFonts w:cstheme="minorHAnsi"/>
        </w:rPr>
        <w:t>api</w:t>
      </w:r>
      <w:proofErr w:type="spellEnd"/>
      <w:r w:rsidRPr="00AF3EBE">
        <w:rPr>
          <w:rFonts w:cstheme="minorHAnsi"/>
        </w:rPr>
        <w:t>/reporting/</w:t>
      </w:r>
      <w:proofErr w:type="spellStart"/>
      <w:r w:rsidRPr="00AF3EBE">
        <w:rPr>
          <w:rFonts w:cstheme="minorHAnsi"/>
        </w:rPr>
        <w:t>reportapiname</w:t>
      </w:r>
      <w:proofErr w:type="spellEnd"/>
      <w:r w:rsidRPr="00AF3EBE">
        <w:rPr>
          <w:rFonts w:cstheme="minorHAnsi"/>
        </w:rPr>
        <w:t>/column</w:t>
      </w:r>
      <w:r w:rsidRPr="00AF3EBE">
        <w:rPr>
          <w:rFonts w:cstheme="minorHAnsi"/>
        </w:rPr>
        <w:tab/>
        <w:t xml:space="preserve">-&gt; returns the columns of the </w:t>
      </w:r>
      <w:proofErr w:type="gramStart"/>
      <w:r w:rsidRPr="00AF3EBE">
        <w:rPr>
          <w:rFonts w:cstheme="minorHAnsi"/>
        </w:rPr>
        <w:t>report</w:t>
      </w:r>
      <w:proofErr w:type="gramEnd"/>
    </w:p>
    <w:p w14:paraId="00D338C8" w14:textId="38D9EEF0" w:rsidR="00AF3EBE" w:rsidRDefault="00AF3EBE" w:rsidP="00AF3EBE">
      <w:pPr>
        <w:pStyle w:val="ListParagraph"/>
        <w:shd w:val="clear" w:color="auto" w:fill="FFFFFF"/>
        <w:spacing w:before="100" w:beforeAutospacing="1" w:after="100" w:afterAutospacing="1"/>
        <w:rPr>
          <w:rFonts w:cstheme="minorHAnsi"/>
        </w:rPr>
      </w:pPr>
      <w:proofErr w:type="spellStart"/>
      <w:r w:rsidRPr="00AF3EBE">
        <w:rPr>
          <w:rFonts w:cstheme="minorHAnsi"/>
        </w:rPr>
        <w:t>api</w:t>
      </w:r>
      <w:proofErr w:type="spellEnd"/>
      <w:r w:rsidRPr="00AF3EBE">
        <w:rPr>
          <w:rFonts w:cstheme="minorHAnsi"/>
        </w:rPr>
        <w:t>/reporting/</w:t>
      </w:r>
      <w:proofErr w:type="spellStart"/>
      <w:r w:rsidRPr="00AF3EBE">
        <w:rPr>
          <w:rFonts w:cstheme="minorHAnsi"/>
        </w:rPr>
        <w:t>reportapiname</w:t>
      </w:r>
      <w:proofErr w:type="spellEnd"/>
      <w:r w:rsidRPr="00AF3EBE">
        <w:rPr>
          <w:rFonts w:cstheme="minorHAnsi"/>
        </w:rPr>
        <w:t>/details</w:t>
      </w:r>
      <w:r w:rsidRPr="00AF3EBE">
        <w:rPr>
          <w:rFonts w:cstheme="minorHAnsi"/>
        </w:rPr>
        <w:tab/>
        <w:t xml:space="preserve">-&gt; returns the details of the </w:t>
      </w:r>
      <w:proofErr w:type="gramStart"/>
      <w:r w:rsidRPr="00AF3EBE">
        <w:rPr>
          <w:rFonts w:cstheme="minorHAnsi"/>
        </w:rPr>
        <w:t>report</w:t>
      </w:r>
      <w:proofErr w:type="gramEnd"/>
    </w:p>
    <w:p w14:paraId="1BB04348" w14:textId="3514F1F4" w:rsidR="0044651A" w:rsidRPr="00AF3EBE" w:rsidRDefault="0044651A" w:rsidP="00AF3EBE">
      <w:pPr>
        <w:pStyle w:val="ListParagraph"/>
        <w:shd w:val="clear" w:color="auto" w:fill="FFFFFF"/>
        <w:spacing w:before="100" w:beforeAutospacing="1" w:after="100" w:afterAutospacing="1"/>
        <w:rPr>
          <w:rFonts w:cstheme="minorHAnsi"/>
        </w:rPr>
      </w:pPr>
      <w:proofErr w:type="spellStart"/>
      <w:r w:rsidRPr="00AF3EBE">
        <w:rPr>
          <w:rFonts w:cstheme="minorHAnsi"/>
        </w:rPr>
        <w:t>api</w:t>
      </w:r>
      <w:proofErr w:type="spellEnd"/>
      <w:r w:rsidRPr="00AF3EBE">
        <w:rPr>
          <w:rFonts w:cstheme="minorHAnsi"/>
        </w:rPr>
        <w:t>/reporting/</w:t>
      </w:r>
      <w:proofErr w:type="spellStart"/>
      <w:r w:rsidRPr="00AF3EBE">
        <w:rPr>
          <w:rFonts w:cstheme="minorHAnsi"/>
        </w:rPr>
        <w:t>reportapiname</w:t>
      </w:r>
      <w:proofErr w:type="spellEnd"/>
      <w:r w:rsidRPr="00AF3EBE">
        <w:rPr>
          <w:rFonts w:cstheme="minorHAnsi"/>
        </w:rPr>
        <w:t>/</w:t>
      </w:r>
      <w:r>
        <w:rPr>
          <w:rFonts w:cstheme="minorHAnsi"/>
        </w:rPr>
        <w:t>(</w:t>
      </w:r>
      <w:proofErr w:type="gramStart"/>
      <w:r>
        <w:rPr>
          <w:rFonts w:cstheme="minorHAnsi"/>
        </w:rPr>
        <w:t xml:space="preserve">id)   </w:t>
      </w:r>
      <w:proofErr w:type="gramEnd"/>
      <w:r>
        <w:rPr>
          <w:rFonts w:cstheme="minorHAnsi"/>
        </w:rPr>
        <w:t xml:space="preserve">                -&gt; returns data for 1 specific ID</w:t>
      </w:r>
    </w:p>
    <w:p w14:paraId="0F342442" w14:textId="77777777" w:rsidR="00AF3EBE" w:rsidRPr="002A50E4" w:rsidRDefault="00AF3EBE" w:rsidP="002A50E4">
      <w:pPr>
        <w:pStyle w:val="ListParagraph"/>
        <w:shd w:val="clear" w:color="auto" w:fill="FFFFFF"/>
        <w:spacing w:before="100" w:beforeAutospacing="1" w:after="100" w:afterAutospacing="1"/>
        <w:contextualSpacing w:val="0"/>
        <w:rPr>
          <w:rFonts w:cstheme="minorHAnsi"/>
          <w:color w:val="172B4D"/>
        </w:rPr>
      </w:pPr>
    </w:p>
    <w:p w14:paraId="29744849" w14:textId="39CA1DB0" w:rsidR="00A14D75" w:rsidRPr="00B17BA1" w:rsidRDefault="00B53105" w:rsidP="00C15A5E">
      <w:pPr>
        <w:pStyle w:val="Heading1"/>
        <w:rPr>
          <w:lang w:val="en-GB"/>
        </w:rPr>
      </w:pPr>
      <w:bookmarkStart w:id="4" w:name="_Toc164814686"/>
      <w:r>
        <w:rPr>
          <w:lang w:val="en-GB"/>
        </w:rPr>
        <w:t>How to test and validate</w:t>
      </w:r>
      <w:bookmarkEnd w:id="4"/>
    </w:p>
    <w:p w14:paraId="526DB77E" w14:textId="5450912D" w:rsidR="00EB3CE1" w:rsidRDefault="00EB3CE1" w:rsidP="00FE74A1">
      <w:pPr>
        <w:pStyle w:val="Heading2"/>
      </w:pPr>
      <w:bookmarkStart w:id="5" w:name="_Toc164814687"/>
      <w:r>
        <w:t>Postman</w:t>
      </w:r>
      <w:bookmarkEnd w:id="5"/>
    </w:p>
    <w:p w14:paraId="130DA936" w14:textId="77777777" w:rsidR="002A50E4" w:rsidRPr="0044651A" w:rsidRDefault="00EB3CE1" w:rsidP="002A50E4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contextualSpacing w:val="0"/>
      </w:pPr>
      <w:r w:rsidRPr="0044651A">
        <w:t xml:space="preserve">Import the provided Postman </w:t>
      </w:r>
      <w:proofErr w:type="gramStart"/>
      <w:r w:rsidRPr="0044651A">
        <w:t>collection</w:t>
      </w:r>
      <w:proofErr w:type="gramEnd"/>
    </w:p>
    <w:p w14:paraId="1FADA2AA" w14:textId="77777777" w:rsidR="002A50E4" w:rsidRDefault="002A50E4" w:rsidP="002A50E4">
      <w:r>
        <w:object w:dxaOrig="1543" w:dyaOrig="998" w14:anchorId="43640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45pt;height:49.6pt" o:ole="">
            <v:imagedata r:id="rId19" o:title=""/>
          </v:shape>
          <o:OLEObject Type="Embed" ProgID="Package" ShapeID="_x0000_i1029" DrawAspect="Icon" ObjectID="_1775427504" r:id="rId20"/>
        </w:object>
      </w:r>
    </w:p>
    <w:p w14:paraId="21A5B798" w14:textId="69B66E91" w:rsidR="002A50E4" w:rsidRDefault="00EB3CE1" w:rsidP="002A50E4">
      <w:r>
        <w:br/>
      </w:r>
      <w:r>
        <w:rPr>
          <w:noProof/>
        </w:rPr>
        <w:drawing>
          <wp:inline distT="0" distB="0" distL="0" distR="0" wp14:anchorId="0525A50E" wp14:editId="2213B93F">
            <wp:extent cx="2936618" cy="2260120"/>
            <wp:effectExtent l="0" t="0" r="0" b="698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236F598-575B-4692-A624-A087837F8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236F598-575B-4692-A624-A087837F8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6927" cy="228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346E02" w14:textId="6160E625" w:rsidR="002A50E4" w:rsidRDefault="00EB3CE1" w:rsidP="002A50E4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contextualSpacing w:val="0"/>
      </w:pPr>
      <w:r w:rsidRPr="00EB3CE1">
        <w:t xml:space="preserve">Click on the package and in the </w:t>
      </w:r>
      <w:r w:rsidRPr="002A50E4">
        <w:t>Variables</w:t>
      </w:r>
      <w:r w:rsidRPr="00EB3CE1">
        <w:t xml:space="preserve"> tab, enter your application </w:t>
      </w:r>
      <w:proofErr w:type="gramStart"/>
      <w:r w:rsidRPr="00EB3CE1">
        <w:t>URL</w:t>
      </w:r>
      <w:proofErr w:type="gramEnd"/>
    </w:p>
    <w:p w14:paraId="1DFB0F9B" w14:textId="50E4D63F" w:rsidR="00A00DC6" w:rsidRPr="00EB3CE1" w:rsidRDefault="00A00DC6" w:rsidP="002A50E4">
      <w:pPr>
        <w:shd w:val="clear" w:color="auto" w:fill="FFFFFF"/>
        <w:spacing w:before="100" w:beforeAutospacing="1" w:after="100" w:afterAutospacing="1"/>
        <w:ind w:left="720"/>
        <w:contextualSpacing w:val="0"/>
      </w:pPr>
      <w:r>
        <w:rPr>
          <w:noProof/>
        </w:rPr>
        <w:drawing>
          <wp:inline distT="0" distB="0" distL="0" distR="0" wp14:anchorId="77BC6AD3" wp14:editId="1DCA3C82">
            <wp:extent cx="5736986" cy="1626434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8ABF8FB-704F-4051-A0CF-C0910EED56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8ABF8FB-704F-4051-A0CF-C0910EED56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933" cy="16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C83081" w14:textId="6A89CFA3" w:rsidR="00EB3CE1" w:rsidRPr="00EB3CE1" w:rsidRDefault="00EB3CE1" w:rsidP="002A50E4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contextualSpacing w:val="0"/>
      </w:pPr>
      <w:r w:rsidRPr="00EB3CE1">
        <w:t xml:space="preserve">In the </w:t>
      </w:r>
      <w:r w:rsidRPr="002A50E4">
        <w:t>(1) Login</w:t>
      </w:r>
      <w:r w:rsidRPr="00EB3CE1">
        <w:t xml:space="preserve">, under the </w:t>
      </w:r>
      <w:r w:rsidRPr="002A50E4">
        <w:t>Authorization</w:t>
      </w:r>
      <w:r w:rsidRPr="00EB3CE1">
        <w:t xml:space="preserve"> tab enter your username and password</w:t>
      </w:r>
      <w:r>
        <w:br/>
      </w:r>
      <w:r w:rsidR="00A00DC6">
        <w:rPr>
          <w:noProof/>
        </w:rPr>
        <w:drawing>
          <wp:inline distT="0" distB="0" distL="0" distR="0" wp14:anchorId="11C77780" wp14:editId="402612CB">
            <wp:extent cx="5719173" cy="1278889"/>
            <wp:effectExtent l="0" t="0" r="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8FC9454-438C-4E63-9058-B6D9E8DDCF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8FC9454-438C-4E63-9058-B6D9E8DDCF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072" cy="12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DC6">
        <w:br/>
      </w:r>
      <w:r w:rsidR="00A00DC6">
        <w:br/>
      </w:r>
    </w:p>
    <w:p w14:paraId="73D649D8" w14:textId="232A3B68" w:rsidR="00EB3CE1" w:rsidRPr="00EB3CE1" w:rsidRDefault="00EB3CE1" w:rsidP="002A50E4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contextualSpacing w:val="0"/>
      </w:pPr>
      <w:r w:rsidRPr="00EB3CE1">
        <w:t xml:space="preserve">If your connection is successful, you will get the following response </w:t>
      </w:r>
      <w:r w:rsidRPr="002A50E4">
        <w:t xml:space="preserve">200 </w:t>
      </w:r>
      <w:proofErr w:type="gramStart"/>
      <w:r w:rsidRPr="002A50E4">
        <w:t>OK</w:t>
      </w:r>
      <w:proofErr w:type="gramEnd"/>
    </w:p>
    <w:p w14:paraId="7EDBC852" w14:textId="7BFFAFE6" w:rsidR="00EB3CE1" w:rsidRDefault="00EB3CE1" w:rsidP="002A50E4">
      <w:pPr>
        <w:shd w:val="clear" w:color="auto" w:fill="FFFFFF"/>
        <w:spacing w:before="100" w:beforeAutospacing="1" w:after="100" w:afterAutospacing="1"/>
        <w:ind w:left="720"/>
        <w:contextualSpacing w:val="0"/>
      </w:pPr>
      <w:r w:rsidRPr="00EB3CE1">
        <w:lastRenderedPageBreak/>
        <w:t>And the following message:</w:t>
      </w:r>
    </w:p>
    <w:p w14:paraId="617D6F0A" w14:textId="0D58BA1C" w:rsidR="00A00DC6" w:rsidRPr="00EB3CE1" w:rsidRDefault="00A00DC6" w:rsidP="002A50E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FB24FF" wp14:editId="3B5AB6EC">
            <wp:simplePos x="0" y="0"/>
            <wp:positionH relativeFrom="column">
              <wp:posOffset>915562</wp:posOffset>
            </wp:positionH>
            <wp:positionV relativeFrom="paragraph">
              <wp:posOffset>2432</wp:posOffset>
            </wp:positionV>
            <wp:extent cx="5683547" cy="1555160"/>
            <wp:effectExtent l="0" t="0" r="0" b="6985"/>
            <wp:wrapSquare wrapText="bothSides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48DB04EC-CBA2-4E12-AFF5-981E8BE3B6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48DB04EC-CBA2-4E12-AFF5-981E8BE3B6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7" cy="15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F4996" w14:textId="08396400" w:rsidR="00EB3CE1" w:rsidRPr="00EB3CE1" w:rsidRDefault="00EB3CE1" w:rsidP="002A50E4">
      <w:pPr>
        <w:pStyle w:val="ListParagraph"/>
        <w:numPr>
          <w:ilvl w:val="0"/>
          <w:numId w:val="33"/>
        </w:numPr>
      </w:pPr>
      <w:r w:rsidRPr="0044651A">
        <w:t>To call an API just add the report name in the path and click send and you will see the results below</w:t>
      </w:r>
      <w:r w:rsidR="00A00DC6" w:rsidRPr="0044651A">
        <w:t>:</w:t>
      </w:r>
      <w:r w:rsidR="00A00DC6" w:rsidRPr="0044651A">
        <w:br/>
      </w:r>
      <w:proofErr w:type="gramStart"/>
      <w:r w:rsidR="00A00DC6" w:rsidRPr="0044651A">
        <w:t>e.g.</w:t>
      </w:r>
      <w:proofErr w:type="gramEnd"/>
      <w:r w:rsidR="00A00DC6" w:rsidRPr="0044651A">
        <w:t xml:space="preserve"> </w:t>
      </w:r>
      <w:r w:rsidR="00A00DC6" w:rsidRPr="0044651A">
        <w:rPr>
          <w:b/>
          <w:bCs/>
        </w:rPr>
        <w:t>API/reporting</w:t>
      </w:r>
      <w:r w:rsidR="00A00DC6" w:rsidRPr="0044651A">
        <w:t xml:space="preserve"> &gt;&gt; this list all available API’s</w:t>
      </w:r>
      <w:r w:rsidR="00A00DC6">
        <w:br/>
      </w:r>
      <w:r w:rsidR="00A00DC6">
        <w:rPr>
          <w:noProof/>
        </w:rPr>
        <w:drawing>
          <wp:inline distT="0" distB="0" distL="0" distR="0" wp14:anchorId="3F5B7E32" wp14:editId="3EA3B502">
            <wp:extent cx="5980430" cy="3408045"/>
            <wp:effectExtent l="0" t="0" r="1270" b="1905"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6B52B90-58DD-4266-8D8B-D5F6A04EBE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6B52B90-58DD-4266-8D8B-D5F6A04EBE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BD78C9" w14:textId="3B910FB4" w:rsidR="00EB3CE1" w:rsidRPr="0044651A" w:rsidRDefault="00EB3CE1" w:rsidP="00EB3CE1">
      <w:pPr>
        <w:pStyle w:val="ListParagraph"/>
        <w:numPr>
          <w:ilvl w:val="0"/>
          <w:numId w:val="31"/>
        </w:numPr>
      </w:pPr>
      <w:r w:rsidRPr="0044651A">
        <w:t>Note:</w:t>
      </w:r>
      <w:r w:rsidRPr="0044651A">
        <w:rPr>
          <w:rFonts w:eastAsiaTheme="minorEastAsia" w:hAnsi="BLK Fort" w:cstheme="minorBidi"/>
          <w:kern w:val="24"/>
          <w:sz w:val="32"/>
          <w:szCs w:val="32"/>
        </w:rPr>
        <w:t xml:space="preserve"> </w:t>
      </w:r>
      <w:r w:rsidRPr="0044651A">
        <w:t>If you get for the status code 401 Unauthorized it means your session has expired and you need to run again Invest Login request.</w:t>
      </w:r>
    </w:p>
    <w:p w14:paraId="13D56417" w14:textId="64BC1DAB" w:rsidR="00A00DC6" w:rsidRDefault="00A00DC6" w:rsidP="00EB3CE1"/>
    <w:p w14:paraId="1FCB0848" w14:textId="4B097FDB" w:rsidR="0044651A" w:rsidRDefault="0044651A" w:rsidP="00EB3CE1"/>
    <w:p w14:paraId="467ADC42" w14:textId="700AE940" w:rsidR="0044651A" w:rsidRDefault="0044651A" w:rsidP="00EB3CE1"/>
    <w:p w14:paraId="6DA33CF9" w14:textId="77777777" w:rsidR="0044651A" w:rsidRPr="00EB3CE1" w:rsidRDefault="0044651A" w:rsidP="00EB3CE1"/>
    <w:p w14:paraId="4DCDAEF3" w14:textId="22F24DE8" w:rsidR="00EB3CE1" w:rsidRPr="00EB3CE1" w:rsidRDefault="00EB3CE1" w:rsidP="00EB3CE1">
      <w:pPr>
        <w:pStyle w:val="Heading2"/>
      </w:pPr>
      <w:bookmarkStart w:id="6" w:name="_Toc164814688"/>
      <w:r>
        <w:lastRenderedPageBreak/>
        <w:t>Python</w:t>
      </w:r>
      <w:bookmarkEnd w:id="6"/>
    </w:p>
    <w:p w14:paraId="657BB289" w14:textId="7BB1BC8A" w:rsidR="00EB3CE1" w:rsidRPr="00B53105" w:rsidRDefault="00A00DC6" w:rsidP="00B53105">
      <w:pPr>
        <w:shd w:val="clear" w:color="auto" w:fill="FFFFFF"/>
        <w:spacing w:before="150"/>
        <w:contextualSpacing w:val="0"/>
        <w:rPr>
          <w:rFonts w:ascii="Segoe UI" w:hAnsi="Segoe UI" w:cs="Segoe UI"/>
          <w:color w:val="172B4D"/>
        </w:rPr>
      </w:pPr>
      <w:r w:rsidRPr="00A00DC6">
        <w:t>Sample Python script for connecting to and calling the reporting APIs.</w:t>
      </w:r>
      <w:r w:rsidRPr="00A00DC6">
        <w:br/>
        <w:t xml:space="preserve">To use the script update the </w:t>
      </w:r>
      <w:r w:rsidR="00C63FA6">
        <w:t>“Credentials” section</w:t>
      </w:r>
      <w:r w:rsidRPr="00A00DC6">
        <w:t xml:space="preserve"> accordingly.</w:t>
      </w:r>
      <w:r>
        <w:rPr>
          <w:rFonts w:ascii="Segoe UI" w:hAnsi="Segoe UI" w:cs="Segoe UI"/>
          <w:color w:val="172B4D"/>
        </w:rPr>
        <w:br/>
      </w:r>
    </w:p>
    <w:p w14:paraId="02B05004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 xml:space="preserve">import </w:t>
      </w:r>
      <w:proofErr w:type="gramStart"/>
      <w:r w:rsidRPr="00C63FA6">
        <w:rPr>
          <w:rFonts w:ascii="Segoe UI" w:hAnsi="Segoe UI" w:cs="Segoe UI"/>
          <w:sz w:val="16"/>
          <w:szCs w:val="16"/>
        </w:rPr>
        <w:t>pandas</w:t>
      </w:r>
      <w:proofErr w:type="gramEnd"/>
    </w:p>
    <w:p w14:paraId="40FA5A75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 xml:space="preserve">import </w:t>
      </w:r>
      <w:proofErr w:type="gramStart"/>
      <w:r w:rsidRPr="00C63FA6">
        <w:rPr>
          <w:rFonts w:ascii="Segoe UI" w:hAnsi="Segoe UI" w:cs="Segoe UI"/>
          <w:sz w:val="16"/>
          <w:szCs w:val="16"/>
        </w:rPr>
        <w:t>requests</w:t>
      </w:r>
      <w:proofErr w:type="gramEnd"/>
    </w:p>
    <w:p w14:paraId="5F6D0C67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 xml:space="preserve">import </w:t>
      </w:r>
      <w:proofErr w:type="spellStart"/>
      <w:proofErr w:type="gramStart"/>
      <w:r w:rsidRPr="00C63FA6">
        <w:rPr>
          <w:rFonts w:ascii="Segoe UI" w:hAnsi="Segoe UI" w:cs="Segoe UI"/>
          <w:sz w:val="16"/>
          <w:szCs w:val="16"/>
        </w:rPr>
        <w:t>json</w:t>
      </w:r>
      <w:proofErr w:type="spellEnd"/>
      <w:proofErr w:type="gramEnd"/>
    </w:p>
    <w:p w14:paraId="7581AA59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 xml:space="preserve">import </w:t>
      </w:r>
      <w:proofErr w:type="gramStart"/>
      <w:r w:rsidRPr="00C63FA6">
        <w:rPr>
          <w:rFonts w:ascii="Segoe UI" w:hAnsi="Segoe UI" w:cs="Segoe UI"/>
          <w:sz w:val="16"/>
          <w:szCs w:val="16"/>
        </w:rPr>
        <w:t>base64</w:t>
      </w:r>
      <w:proofErr w:type="gramEnd"/>
    </w:p>
    <w:p w14:paraId="0A711DDC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</w:p>
    <w:p w14:paraId="30932869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># Credentials</w:t>
      </w:r>
    </w:p>
    <w:p w14:paraId="1882136C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proofErr w:type="spellStart"/>
      <w:proofErr w:type="gramStart"/>
      <w:r w:rsidRPr="00C63FA6">
        <w:rPr>
          <w:rFonts w:ascii="Segoe UI" w:hAnsi="Segoe UI" w:cs="Segoe UI"/>
          <w:sz w:val="16"/>
          <w:szCs w:val="16"/>
        </w:rPr>
        <w:t>rooturl</w:t>
      </w:r>
      <w:proofErr w:type="spellEnd"/>
      <w:r w:rsidRPr="00C63FA6">
        <w:rPr>
          <w:rFonts w:ascii="Segoe UI" w:hAnsi="Segoe UI" w:cs="Segoe UI"/>
          <w:sz w:val="16"/>
          <w:szCs w:val="16"/>
        </w:rPr>
        <w:t xml:space="preserve">  =</w:t>
      </w:r>
      <w:proofErr w:type="gramEnd"/>
      <w:r w:rsidRPr="00C63FA6">
        <w:rPr>
          <w:rFonts w:ascii="Segoe UI" w:hAnsi="Segoe UI" w:cs="Segoe UI"/>
          <w:sz w:val="16"/>
          <w:szCs w:val="16"/>
        </w:rPr>
        <w:t xml:space="preserve"> "https://fia.frontsrv.com"  </w:t>
      </w:r>
      <w:r w:rsidRPr="00C63FA6">
        <w:rPr>
          <w:rFonts w:ascii="Segoe UI" w:hAnsi="Segoe UI" w:cs="Segoe UI"/>
          <w:sz w:val="16"/>
          <w:szCs w:val="16"/>
        </w:rPr>
        <w:tab/>
        <w:t xml:space="preserve"># FIA </w:t>
      </w:r>
      <w:proofErr w:type="spellStart"/>
      <w:r w:rsidRPr="00C63FA6">
        <w:rPr>
          <w:rFonts w:ascii="Segoe UI" w:hAnsi="Segoe UI" w:cs="Segoe UI"/>
          <w:sz w:val="16"/>
          <w:szCs w:val="16"/>
        </w:rPr>
        <w:t>url</w:t>
      </w:r>
      <w:proofErr w:type="spellEnd"/>
    </w:p>
    <w:p w14:paraId="512FD074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 xml:space="preserve">user </w:t>
      </w:r>
      <w:r w:rsidRPr="00C63FA6">
        <w:rPr>
          <w:rFonts w:ascii="Segoe UI" w:hAnsi="Segoe UI" w:cs="Segoe UI"/>
          <w:sz w:val="16"/>
          <w:szCs w:val="16"/>
        </w:rPr>
        <w:tab/>
        <w:t xml:space="preserve"> = 'Username'                 </w:t>
      </w:r>
      <w:r w:rsidRPr="00C63FA6">
        <w:rPr>
          <w:rFonts w:ascii="Segoe UI" w:hAnsi="Segoe UI" w:cs="Segoe UI"/>
          <w:sz w:val="16"/>
          <w:szCs w:val="16"/>
        </w:rPr>
        <w:tab/>
        <w:t># FIA Username</w:t>
      </w:r>
    </w:p>
    <w:p w14:paraId="325CD127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 xml:space="preserve">password = 'Password'             </w:t>
      </w:r>
      <w:r w:rsidRPr="00C63FA6">
        <w:rPr>
          <w:rFonts w:ascii="Segoe UI" w:hAnsi="Segoe UI" w:cs="Segoe UI"/>
          <w:sz w:val="16"/>
          <w:szCs w:val="16"/>
        </w:rPr>
        <w:tab/>
        <w:t xml:space="preserve">    # FIA Password</w:t>
      </w:r>
    </w:p>
    <w:p w14:paraId="2DD084EF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proofErr w:type="gramStart"/>
      <w:r w:rsidRPr="00C63FA6">
        <w:rPr>
          <w:rFonts w:ascii="Segoe UI" w:hAnsi="Segoe UI" w:cs="Segoe UI"/>
          <w:sz w:val="16"/>
          <w:szCs w:val="16"/>
        </w:rPr>
        <w:t>proxies  =</w:t>
      </w:r>
      <w:proofErr w:type="gramEnd"/>
      <w:r w:rsidRPr="00C63FA6">
        <w:rPr>
          <w:rFonts w:ascii="Segoe UI" w:hAnsi="Segoe UI" w:cs="Segoe UI"/>
          <w:sz w:val="16"/>
          <w:szCs w:val="16"/>
        </w:rPr>
        <w:t xml:space="preserve"> {} </w:t>
      </w:r>
      <w:r w:rsidRPr="00C63FA6">
        <w:rPr>
          <w:rFonts w:ascii="Segoe UI" w:hAnsi="Segoe UI" w:cs="Segoe UI"/>
          <w:sz w:val="16"/>
          <w:szCs w:val="16"/>
        </w:rPr>
        <w:tab/>
      </w:r>
      <w:r w:rsidRPr="00C63FA6">
        <w:rPr>
          <w:rFonts w:ascii="Segoe UI" w:hAnsi="Segoe UI" w:cs="Segoe UI"/>
          <w:sz w:val="16"/>
          <w:szCs w:val="16"/>
        </w:rPr>
        <w:tab/>
      </w:r>
      <w:r w:rsidRPr="00C63FA6">
        <w:rPr>
          <w:rFonts w:ascii="Segoe UI" w:hAnsi="Segoe UI" w:cs="Segoe UI"/>
          <w:sz w:val="16"/>
          <w:szCs w:val="16"/>
        </w:rPr>
        <w:tab/>
      </w:r>
      <w:r w:rsidRPr="00C63FA6">
        <w:rPr>
          <w:rFonts w:ascii="Segoe UI" w:hAnsi="Segoe UI" w:cs="Segoe UI"/>
          <w:sz w:val="16"/>
          <w:szCs w:val="16"/>
        </w:rPr>
        <w:tab/>
        <w:t xml:space="preserve">            # define proxy if needed</w:t>
      </w:r>
    </w:p>
    <w:p w14:paraId="33888E68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proofErr w:type="gramStart"/>
      <w:r w:rsidRPr="00C63FA6">
        <w:rPr>
          <w:rFonts w:ascii="Segoe UI" w:hAnsi="Segoe UI" w:cs="Segoe UI"/>
          <w:sz w:val="16"/>
          <w:szCs w:val="16"/>
        </w:rPr>
        <w:t>payload  =</w:t>
      </w:r>
      <w:proofErr w:type="gramEnd"/>
      <w:r w:rsidRPr="00C63FA6">
        <w:rPr>
          <w:rFonts w:ascii="Segoe UI" w:hAnsi="Segoe UI" w:cs="Segoe UI"/>
          <w:sz w:val="16"/>
          <w:szCs w:val="16"/>
        </w:rPr>
        <w:t xml:space="preserve"> {}</w:t>
      </w:r>
      <w:r w:rsidRPr="00C63FA6">
        <w:rPr>
          <w:rFonts w:ascii="Segoe UI" w:hAnsi="Segoe UI" w:cs="Segoe UI"/>
          <w:sz w:val="16"/>
          <w:szCs w:val="16"/>
        </w:rPr>
        <w:tab/>
      </w:r>
      <w:r w:rsidRPr="00C63FA6">
        <w:rPr>
          <w:rFonts w:ascii="Segoe UI" w:hAnsi="Segoe UI" w:cs="Segoe UI"/>
          <w:sz w:val="16"/>
          <w:szCs w:val="16"/>
        </w:rPr>
        <w:tab/>
      </w:r>
      <w:r w:rsidRPr="00C63FA6">
        <w:rPr>
          <w:rFonts w:ascii="Segoe UI" w:hAnsi="Segoe UI" w:cs="Segoe UI"/>
          <w:sz w:val="16"/>
          <w:szCs w:val="16"/>
        </w:rPr>
        <w:tab/>
      </w:r>
      <w:r w:rsidRPr="00C63FA6">
        <w:rPr>
          <w:rFonts w:ascii="Segoe UI" w:hAnsi="Segoe UI" w:cs="Segoe UI"/>
          <w:sz w:val="16"/>
          <w:szCs w:val="16"/>
        </w:rPr>
        <w:tab/>
        <w:t xml:space="preserve">            # Leave blank</w:t>
      </w:r>
    </w:p>
    <w:p w14:paraId="18CBED7F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</w:p>
    <w:p w14:paraId="6262E013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proofErr w:type="spellStart"/>
      <w:r w:rsidRPr="00C63FA6">
        <w:rPr>
          <w:rFonts w:ascii="Segoe UI" w:hAnsi="Segoe UI" w:cs="Segoe UI"/>
          <w:sz w:val="16"/>
          <w:szCs w:val="16"/>
        </w:rPr>
        <w:t>UserPas</w:t>
      </w:r>
      <w:proofErr w:type="spellEnd"/>
      <w:r w:rsidRPr="00C63FA6">
        <w:rPr>
          <w:rFonts w:ascii="Segoe UI" w:hAnsi="Segoe UI" w:cs="Segoe UI"/>
          <w:sz w:val="16"/>
          <w:szCs w:val="16"/>
        </w:rPr>
        <w:t xml:space="preserve"> = base64.b64</w:t>
      </w:r>
      <w:proofErr w:type="gramStart"/>
      <w:r w:rsidRPr="00C63FA6">
        <w:rPr>
          <w:rFonts w:ascii="Segoe UI" w:hAnsi="Segoe UI" w:cs="Segoe UI"/>
          <w:sz w:val="16"/>
          <w:szCs w:val="16"/>
        </w:rPr>
        <w:t>encode(</w:t>
      </w:r>
      <w:proofErr w:type="gramEnd"/>
      <w:r w:rsidRPr="00C63FA6">
        <w:rPr>
          <w:rFonts w:ascii="Segoe UI" w:hAnsi="Segoe UI" w:cs="Segoe UI"/>
          <w:sz w:val="16"/>
          <w:szCs w:val="16"/>
        </w:rPr>
        <w:t>(user + ':' + password).encode('ascii')).decode()</w:t>
      </w:r>
    </w:p>
    <w:p w14:paraId="063B28ED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 xml:space="preserve">headers = {'Authorization': 'Basic %s' % </w:t>
      </w:r>
      <w:proofErr w:type="spellStart"/>
      <w:r w:rsidRPr="00C63FA6">
        <w:rPr>
          <w:rFonts w:ascii="Segoe UI" w:hAnsi="Segoe UI" w:cs="Segoe UI"/>
          <w:sz w:val="16"/>
          <w:szCs w:val="16"/>
        </w:rPr>
        <w:t>UserPas</w:t>
      </w:r>
      <w:proofErr w:type="spellEnd"/>
      <w:r w:rsidRPr="00C63FA6">
        <w:rPr>
          <w:rFonts w:ascii="Segoe UI" w:hAnsi="Segoe UI" w:cs="Segoe UI"/>
          <w:sz w:val="16"/>
          <w:szCs w:val="16"/>
        </w:rPr>
        <w:t>}</w:t>
      </w:r>
    </w:p>
    <w:p w14:paraId="269DAE6B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 xml:space="preserve">session = </w:t>
      </w:r>
      <w:proofErr w:type="spellStart"/>
      <w:proofErr w:type="gramStart"/>
      <w:r w:rsidRPr="00C63FA6">
        <w:rPr>
          <w:rFonts w:ascii="Segoe UI" w:hAnsi="Segoe UI" w:cs="Segoe UI"/>
          <w:sz w:val="16"/>
          <w:szCs w:val="16"/>
        </w:rPr>
        <w:t>requests.Session</w:t>
      </w:r>
      <w:proofErr w:type="spellEnd"/>
      <w:proofErr w:type="gramEnd"/>
      <w:r w:rsidRPr="00C63FA6">
        <w:rPr>
          <w:rFonts w:ascii="Segoe UI" w:hAnsi="Segoe UI" w:cs="Segoe UI"/>
          <w:sz w:val="16"/>
          <w:szCs w:val="16"/>
        </w:rPr>
        <w:t>()</w:t>
      </w:r>
    </w:p>
    <w:p w14:paraId="0A38F9B2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</w:p>
    <w:p w14:paraId="46CFC554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># 1. Login to Invest =================================================================</w:t>
      </w:r>
    </w:p>
    <w:p w14:paraId="2BD2130A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proofErr w:type="spellStart"/>
      <w:r w:rsidRPr="00C63FA6">
        <w:rPr>
          <w:rFonts w:ascii="Segoe UI" w:hAnsi="Segoe UI" w:cs="Segoe UI"/>
          <w:sz w:val="16"/>
          <w:szCs w:val="16"/>
        </w:rPr>
        <w:t>apipath</w:t>
      </w:r>
      <w:proofErr w:type="spellEnd"/>
      <w:r w:rsidRPr="00C63FA6">
        <w:rPr>
          <w:rFonts w:ascii="Segoe UI" w:hAnsi="Segoe UI" w:cs="Segoe UI"/>
          <w:sz w:val="16"/>
          <w:szCs w:val="16"/>
        </w:rPr>
        <w:t xml:space="preserve"> = '/</w:t>
      </w:r>
      <w:proofErr w:type="spellStart"/>
      <w:r w:rsidRPr="00C63FA6">
        <w:rPr>
          <w:rFonts w:ascii="Segoe UI" w:hAnsi="Segoe UI" w:cs="Segoe UI"/>
          <w:sz w:val="16"/>
          <w:szCs w:val="16"/>
        </w:rPr>
        <w:t>api</w:t>
      </w:r>
      <w:proofErr w:type="spellEnd"/>
      <w:r w:rsidRPr="00C63FA6">
        <w:rPr>
          <w:rFonts w:ascii="Segoe UI" w:hAnsi="Segoe UI" w:cs="Segoe UI"/>
          <w:sz w:val="16"/>
          <w:szCs w:val="16"/>
        </w:rPr>
        <w:t>/v1/auth/login'</w:t>
      </w:r>
    </w:p>
    <w:p w14:paraId="35313336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proofErr w:type="gramStart"/>
      <w:r w:rsidRPr="00C63FA6">
        <w:rPr>
          <w:rFonts w:ascii="Segoe UI" w:hAnsi="Segoe UI" w:cs="Segoe UI"/>
          <w:sz w:val="16"/>
          <w:szCs w:val="16"/>
        </w:rPr>
        <w:t>print(</w:t>
      </w:r>
      <w:proofErr w:type="gramEnd"/>
      <w:r w:rsidRPr="00C63FA6">
        <w:rPr>
          <w:rFonts w:ascii="Segoe UI" w:hAnsi="Segoe UI" w:cs="Segoe UI"/>
          <w:sz w:val="16"/>
          <w:szCs w:val="16"/>
        </w:rPr>
        <w:t xml:space="preserve">'&gt; Login to %s...' % </w:t>
      </w:r>
      <w:proofErr w:type="spellStart"/>
      <w:r w:rsidRPr="00C63FA6">
        <w:rPr>
          <w:rFonts w:ascii="Segoe UI" w:hAnsi="Segoe UI" w:cs="Segoe UI"/>
          <w:sz w:val="16"/>
          <w:szCs w:val="16"/>
        </w:rPr>
        <w:t>rooturl</w:t>
      </w:r>
      <w:proofErr w:type="spellEnd"/>
      <w:r w:rsidRPr="00C63FA6">
        <w:rPr>
          <w:rFonts w:ascii="Segoe UI" w:hAnsi="Segoe UI" w:cs="Segoe UI"/>
          <w:sz w:val="16"/>
          <w:szCs w:val="16"/>
        </w:rPr>
        <w:t>)</w:t>
      </w:r>
    </w:p>
    <w:p w14:paraId="3B866A85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 xml:space="preserve">response </w:t>
      </w:r>
      <w:proofErr w:type="gramStart"/>
      <w:r w:rsidRPr="00C63FA6">
        <w:rPr>
          <w:rFonts w:ascii="Segoe UI" w:hAnsi="Segoe UI" w:cs="Segoe UI"/>
          <w:sz w:val="16"/>
          <w:szCs w:val="16"/>
        </w:rPr>
        <w:t xml:space="preserve">=  </w:t>
      </w:r>
      <w:proofErr w:type="spellStart"/>
      <w:r w:rsidRPr="00C63FA6">
        <w:rPr>
          <w:rFonts w:ascii="Segoe UI" w:hAnsi="Segoe UI" w:cs="Segoe UI"/>
          <w:sz w:val="16"/>
          <w:szCs w:val="16"/>
        </w:rPr>
        <w:t>session.get</w:t>
      </w:r>
      <w:proofErr w:type="spellEnd"/>
      <w:proofErr w:type="gramEnd"/>
      <w:r w:rsidRPr="00C63FA6">
        <w:rPr>
          <w:rFonts w:ascii="Segoe UI" w:hAnsi="Segoe UI" w:cs="Segoe UI"/>
          <w:sz w:val="16"/>
          <w:szCs w:val="16"/>
        </w:rPr>
        <w:t>(</w:t>
      </w:r>
      <w:proofErr w:type="spellStart"/>
      <w:r w:rsidRPr="00C63FA6">
        <w:rPr>
          <w:rFonts w:ascii="Segoe UI" w:hAnsi="Segoe UI" w:cs="Segoe UI"/>
          <w:sz w:val="16"/>
          <w:szCs w:val="16"/>
        </w:rPr>
        <w:t>rooturl</w:t>
      </w:r>
      <w:proofErr w:type="spellEnd"/>
      <w:r w:rsidRPr="00C63FA6">
        <w:rPr>
          <w:rFonts w:ascii="Segoe UI" w:hAnsi="Segoe UI" w:cs="Segoe UI"/>
          <w:sz w:val="16"/>
          <w:szCs w:val="16"/>
        </w:rPr>
        <w:t xml:space="preserve"> + </w:t>
      </w:r>
      <w:proofErr w:type="spellStart"/>
      <w:r w:rsidRPr="00C63FA6">
        <w:rPr>
          <w:rFonts w:ascii="Segoe UI" w:hAnsi="Segoe UI" w:cs="Segoe UI"/>
          <w:sz w:val="16"/>
          <w:szCs w:val="16"/>
        </w:rPr>
        <w:t>apipath</w:t>
      </w:r>
      <w:proofErr w:type="spellEnd"/>
      <w:r w:rsidRPr="00C63FA6">
        <w:rPr>
          <w:rFonts w:ascii="Segoe UI" w:hAnsi="Segoe UI" w:cs="Segoe UI"/>
          <w:sz w:val="16"/>
          <w:szCs w:val="16"/>
        </w:rPr>
        <w:t>, headers=headers, data=payload, proxies=proxies)</w:t>
      </w:r>
    </w:p>
    <w:p w14:paraId="2EB14A3B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>print(response)</w:t>
      </w:r>
    </w:p>
    <w:p w14:paraId="62799212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>print(</w:t>
      </w:r>
      <w:proofErr w:type="spellStart"/>
      <w:r w:rsidRPr="00C63FA6">
        <w:rPr>
          <w:rFonts w:ascii="Segoe UI" w:hAnsi="Segoe UI" w:cs="Segoe UI"/>
          <w:sz w:val="16"/>
          <w:szCs w:val="16"/>
        </w:rPr>
        <w:t>response.text</w:t>
      </w:r>
      <w:proofErr w:type="spellEnd"/>
      <w:r w:rsidRPr="00C63FA6">
        <w:rPr>
          <w:rFonts w:ascii="Segoe UI" w:hAnsi="Segoe UI" w:cs="Segoe UI"/>
          <w:sz w:val="16"/>
          <w:szCs w:val="16"/>
        </w:rPr>
        <w:t>)</w:t>
      </w:r>
    </w:p>
    <w:p w14:paraId="6CE5B82B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</w:p>
    <w:p w14:paraId="43D73E96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># 2. Call the API report =============================================================</w:t>
      </w:r>
    </w:p>
    <w:p w14:paraId="3388C8CD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proofErr w:type="spellStart"/>
      <w:r w:rsidRPr="00C63FA6">
        <w:rPr>
          <w:rFonts w:ascii="Segoe UI" w:hAnsi="Segoe UI" w:cs="Segoe UI"/>
          <w:sz w:val="16"/>
          <w:szCs w:val="16"/>
        </w:rPr>
        <w:t>apipath</w:t>
      </w:r>
      <w:proofErr w:type="spellEnd"/>
      <w:r w:rsidRPr="00C63FA6">
        <w:rPr>
          <w:rFonts w:ascii="Segoe UI" w:hAnsi="Segoe UI" w:cs="Segoe UI"/>
          <w:sz w:val="16"/>
          <w:szCs w:val="16"/>
        </w:rPr>
        <w:t xml:space="preserve"> = "/</w:t>
      </w:r>
      <w:proofErr w:type="spellStart"/>
      <w:r w:rsidRPr="00C63FA6">
        <w:rPr>
          <w:rFonts w:ascii="Segoe UI" w:hAnsi="Segoe UI" w:cs="Segoe UI"/>
          <w:sz w:val="16"/>
          <w:szCs w:val="16"/>
        </w:rPr>
        <w:t>api</w:t>
      </w:r>
      <w:proofErr w:type="spellEnd"/>
      <w:r w:rsidRPr="00C63FA6">
        <w:rPr>
          <w:rFonts w:ascii="Segoe UI" w:hAnsi="Segoe UI" w:cs="Segoe UI"/>
          <w:sz w:val="16"/>
          <w:szCs w:val="16"/>
        </w:rPr>
        <w:t>/reporting"</w:t>
      </w:r>
    </w:p>
    <w:p w14:paraId="218C1ED1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proofErr w:type="gramStart"/>
      <w:r w:rsidRPr="00C63FA6">
        <w:rPr>
          <w:rFonts w:ascii="Segoe UI" w:hAnsi="Segoe UI" w:cs="Segoe UI"/>
          <w:sz w:val="16"/>
          <w:szCs w:val="16"/>
        </w:rPr>
        <w:t>print(</w:t>
      </w:r>
      <w:proofErr w:type="gramEnd"/>
      <w:r w:rsidRPr="00C63FA6">
        <w:rPr>
          <w:rFonts w:ascii="Segoe UI" w:hAnsi="Segoe UI" w:cs="Segoe UI"/>
          <w:sz w:val="16"/>
          <w:szCs w:val="16"/>
        </w:rPr>
        <w:t xml:space="preserve">'&gt; Calling %s...' % </w:t>
      </w:r>
      <w:proofErr w:type="spellStart"/>
      <w:r w:rsidRPr="00C63FA6">
        <w:rPr>
          <w:rFonts w:ascii="Segoe UI" w:hAnsi="Segoe UI" w:cs="Segoe UI"/>
          <w:sz w:val="16"/>
          <w:szCs w:val="16"/>
        </w:rPr>
        <w:t>apipath</w:t>
      </w:r>
      <w:proofErr w:type="spellEnd"/>
      <w:r w:rsidRPr="00C63FA6">
        <w:rPr>
          <w:rFonts w:ascii="Segoe UI" w:hAnsi="Segoe UI" w:cs="Segoe UI"/>
          <w:sz w:val="16"/>
          <w:szCs w:val="16"/>
        </w:rPr>
        <w:t>)</w:t>
      </w:r>
    </w:p>
    <w:p w14:paraId="1786F033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 xml:space="preserve">response </w:t>
      </w:r>
      <w:proofErr w:type="gramStart"/>
      <w:r w:rsidRPr="00C63FA6">
        <w:rPr>
          <w:rFonts w:ascii="Segoe UI" w:hAnsi="Segoe UI" w:cs="Segoe UI"/>
          <w:sz w:val="16"/>
          <w:szCs w:val="16"/>
        </w:rPr>
        <w:t xml:space="preserve">=  </w:t>
      </w:r>
      <w:proofErr w:type="spellStart"/>
      <w:r w:rsidRPr="00C63FA6">
        <w:rPr>
          <w:rFonts w:ascii="Segoe UI" w:hAnsi="Segoe UI" w:cs="Segoe UI"/>
          <w:sz w:val="16"/>
          <w:szCs w:val="16"/>
        </w:rPr>
        <w:t>session.get</w:t>
      </w:r>
      <w:proofErr w:type="spellEnd"/>
      <w:proofErr w:type="gramEnd"/>
      <w:r w:rsidRPr="00C63FA6">
        <w:rPr>
          <w:rFonts w:ascii="Segoe UI" w:hAnsi="Segoe UI" w:cs="Segoe UI"/>
          <w:sz w:val="16"/>
          <w:szCs w:val="16"/>
        </w:rPr>
        <w:t>(</w:t>
      </w:r>
      <w:proofErr w:type="spellStart"/>
      <w:r w:rsidRPr="00C63FA6">
        <w:rPr>
          <w:rFonts w:ascii="Segoe UI" w:hAnsi="Segoe UI" w:cs="Segoe UI"/>
          <w:sz w:val="16"/>
          <w:szCs w:val="16"/>
        </w:rPr>
        <w:t>rooturl</w:t>
      </w:r>
      <w:proofErr w:type="spellEnd"/>
      <w:r w:rsidRPr="00C63FA6">
        <w:rPr>
          <w:rFonts w:ascii="Segoe UI" w:hAnsi="Segoe UI" w:cs="Segoe UI"/>
          <w:sz w:val="16"/>
          <w:szCs w:val="16"/>
        </w:rPr>
        <w:t xml:space="preserve"> + </w:t>
      </w:r>
      <w:proofErr w:type="spellStart"/>
      <w:r w:rsidRPr="00C63FA6">
        <w:rPr>
          <w:rFonts w:ascii="Segoe UI" w:hAnsi="Segoe UI" w:cs="Segoe UI"/>
          <w:sz w:val="16"/>
          <w:szCs w:val="16"/>
        </w:rPr>
        <w:t>apipath</w:t>
      </w:r>
      <w:proofErr w:type="spellEnd"/>
      <w:r w:rsidRPr="00C63FA6">
        <w:rPr>
          <w:rFonts w:ascii="Segoe UI" w:hAnsi="Segoe UI" w:cs="Segoe UI"/>
          <w:sz w:val="16"/>
          <w:szCs w:val="16"/>
        </w:rPr>
        <w:t>, headers=headers, data=payload, proxies=proxies)</w:t>
      </w:r>
    </w:p>
    <w:p w14:paraId="2EB997D0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>print(response)</w:t>
      </w:r>
    </w:p>
    <w:p w14:paraId="2101E4C0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>print(</w:t>
      </w:r>
      <w:proofErr w:type="spellStart"/>
      <w:r w:rsidRPr="00C63FA6">
        <w:rPr>
          <w:rFonts w:ascii="Segoe UI" w:hAnsi="Segoe UI" w:cs="Segoe UI"/>
          <w:sz w:val="16"/>
          <w:szCs w:val="16"/>
        </w:rPr>
        <w:t>response.text</w:t>
      </w:r>
      <w:proofErr w:type="spellEnd"/>
      <w:r w:rsidRPr="00C63FA6">
        <w:rPr>
          <w:rFonts w:ascii="Segoe UI" w:hAnsi="Segoe UI" w:cs="Segoe UI"/>
          <w:sz w:val="16"/>
          <w:szCs w:val="16"/>
        </w:rPr>
        <w:t>)</w:t>
      </w:r>
    </w:p>
    <w:p w14:paraId="60B15996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</w:p>
    <w:p w14:paraId="0EC6C668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 xml:space="preserve"># 3. </w:t>
      </w:r>
      <w:proofErr w:type="spellStart"/>
      <w:r w:rsidRPr="00C63FA6">
        <w:rPr>
          <w:rFonts w:ascii="Segoe UI" w:hAnsi="Segoe UI" w:cs="Segoe UI"/>
          <w:sz w:val="16"/>
          <w:szCs w:val="16"/>
        </w:rPr>
        <w:t>Transorm</w:t>
      </w:r>
      <w:proofErr w:type="spellEnd"/>
      <w:r w:rsidRPr="00C63FA6">
        <w:rPr>
          <w:rFonts w:ascii="Segoe UI" w:hAnsi="Segoe UI" w:cs="Segoe UI"/>
          <w:sz w:val="16"/>
          <w:szCs w:val="16"/>
        </w:rPr>
        <w:t xml:space="preserve"> the response into a table to be used in </w:t>
      </w:r>
      <w:proofErr w:type="spellStart"/>
      <w:r w:rsidRPr="00C63FA6">
        <w:rPr>
          <w:rFonts w:ascii="Segoe UI" w:hAnsi="Segoe UI" w:cs="Segoe UI"/>
          <w:sz w:val="16"/>
          <w:szCs w:val="16"/>
        </w:rPr>
        <w:t>powerBI</w:t>
      </w:r>
      <w:proofErr w:type="spellEnd"/>
      <w:r w:rsidRPr="00C63FA6">
        <w:rPr>
          <w:rFonts w:ascii="Segoe UI" w:hAnsi="Segoe UI" w:cs="Segoe UI"/>
          <w:sz w:val="16"/>
          <w:szCs w:val="16"/>
        </w:rPr>
        <w:t xml:space="preserve"> ========================</w:t>
      </w:r>
    </w:p>
    <w:p w14:paraId="7AB6415E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</w:p>
    <w:p w14:paraId="3CF6BF31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 xml:space="preserve">data = </w:t>
      </w:r>
      <w:proofErr w:type="spellStart"/>
      <w:proofErr w:type="gramStart"/>
      <w:r w:rsidRPr="00C63FA6">
        <w:rPr>
          <w:rFonts w:ascii="Segoe UI" w:hAnsi="Segoe UI" w:cs="Segoe UI"/>
          <w:sz w:val="16"/>
          <w:szCs w:val="16"/>
        </w:rPr>
        <w:t>json.dumps</w:t>
      </w:r>
      <w:proofErr w:type="spellEnd"/>
      <w:proofErr w:type="gramEnd"/>
      <w:r w:rsidRPr="00C63FA6">
        <w:rPr>
          <w:rFonts w:ascii="Segoe UI" w:hAnsi="Segoe UI" w:cs="Segoe UI"/>
          <w:sz w:val="16"/>
          <w:szCs w:val="16"/>
        </w:rPr>
        <w:t>(</w:t>
      </w:r>
      <w:proofErr w:type="spellStart"/>
      <w:r w:rsidRPr="00C63FA6">
        <w:rPr>
          <w:rFonts w:ascii="Segoe UI" w:hAnsi="Segoe UI" w:cs="Segoe UI"/>
          <w:sz w:val="16"/>
          <w:szCs w:val="16"/>
        </w:rPr>
        <w:t>json.loads</w:t>
      </w:r>
      <w:proofErr w:type="spellEnd"/>
      <w:r w:rsidRPr="00C63FA6">
        <w:rPr>
          <w:rFonts w:ascii="Segoe UI" w:hAnsi="Segoe UI" w:cs="Segoe UI"/>
          <w:sz w:val="16"/>
          <w:szCs w:val="16"/>
        </w:rPr>
        <w:t>(</w:t>
      </w:r>
      <w:proofErr w:type="spellStart"/>
      <w:r w:rsidRPr="00C63FA6">
        <w:rPr>
          <w:rFonts w:ascii="Segoe UI" w:hAnsi="Segoe UI" w:cs="Segoe UI"/>
          <w:sz w:val="16"/>
          <w:szCs w:val="16"/>
        </w:rPr>
        <w:t>response.text</w:t>
      </w:r>
      <w:proofErr w:type="spellEnd"/>
      <w:r w:rsidRPr="00C63FA6">
        <w:rPr>
          <w:rFonts w:ascii="Segoe UI" w:hAnsi="Segoe UI" w:cs="Segoe UI"/>
          <w:sz w:val="16"/>
          <w:szCs w:val="16"/>
        </w:rPr>
        <w:t>))</w:t>
      </w:r>
    </w:p>
    <w:p w14:paraId="61118102" w14:textId="77777777" w:rsidR="00A00DC6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proofErr w:type="spellStart"/>
      <w:r w:rsidRPr="00C63FA6">
        <w:rPr>
          <w:rFonts w:ascii="Segoe UI" w:hAnsi="Segoe UI" w:cs="Segoe UI"/>
          <w:sz w:val="16"/>
          <w:szCs w:val="16"/>
        </w:rPr>
        <w:t>sampleTable</w:t>
      </w:r>
      <w:proofErr w:type="spellEnd"/>
      <w:r w:rsidRPr="00C63FA6">
        <w:rPr>
          <w:rFonts w:ascii="Segoe UI" w:hAnsi="Segoe UI" w:cs="Segoe UI"/>
          <w:sz w:val="16"/>
          <w:szCs w:val="16"/>
        </w:rPr>
        <w:t xml:space="preserve"> = </w:t>
      </w:r>
      <w:proofErr w:type="spellStart"/>
      <w:proofErr w:type="gramStart"/>
      <w:r w:rsidRPr="00C63FA6">
        <w:rPr>
          <w:rFonts w:ascii="Segoe UI" w:hAnsi="Segoe UI" w:cs="Segoe UI"/>
          <w:sz w:val="16"/>
          <w:szCs w:val="16"/>
        </w:rPr>
        <w:t>pandas.read</w:t>
      </w:r>
      <w:proofErr w:type="gramEnd"/>
      <w:r w:rsidRPr="00C63FA6">
        <w:rPr>
          <w:rFonts w:ascii="Segoe UI" w:hAnsi="Segoe UI" w:cs="Segoe UI"/>
          <w:sz w:val="16"/>
          <w:szCs w:val="16"/>
        </w:rPr>
        <w:t>_json</w:t>
      </w:r>
      <w:proofErr w:type="spellEnd"/>
      <w:r w:rsidRPr="00C63FA6">
        <w:rPr>
          <w:rFonts w:ascii="Segoe UI" w:hAnsi="Segoe UI" w:cs="Segoe UI"/>
          <w:sz w:val="16"/>
          <w:szCs w:val="16"/>
        </w:rPr>
        <w:t>(data)</w:t>
      </w:r>
    </w:p>
    <w:p w14:paraId="6A0EF1F9" w14:textId="778F0B21" w:rsidR="00364D7C" w:rsidRPr="00C63FA6" w:rsidRDefault="00A00DC6" w:rsidP="00A00DC6">
      <w:pPr>
        <w:shd w:val="clear" w:color="auto" w:fill="FFFFFF"/>
        <w:contextualSpacing w:val="0"/>
        <w:rPr>
          <w:rFonts w:ascii="Segoe UI" w:hAnsi="Segoe UI" w:cs="Segoe UI"/>
          <w:sz w:val="16"/>
          <w:szCs w:val="16"/>
        </w:rPr>
      </w:pPr>
      <w:r w:rsidRPr="00C63FA6">
        <w:rPr>
          <w:rFonts w:ascii="Segoe UI" w:hAnsi="Segoe UI" w:cs="Segoe UI"/>
          <w:sz w:val="16"/>
          <w:szCs w:val="16"/>
        </w:rPr>
        <w:t>print(</w:t>
      </w:r>
      <w:proofErr w:type="spellStart"/>
      <w:r w:rsidRPr="00C63FA6">
        <w:rPr>
          <w:rFonts w:ascii="Segoe UI" w:hAnsi="Segoe UI" w:cs="Segoe UI"/>
          <w:sz w:val="16"/>
          <w:szCs w:val="16"/>
        </w:rPr>
        <w:t>sampleTable</w:t>
      </w:r>
      <w:proofErr w:type="spellEnd"/>
      <w:r w:rsidRPr="00C63FA6">
        <w:rPr>
          <w:rFonts w:ascii="Segoe UI" w:hAnsi="Segoe UI" w:cs="Segoe UI"/>
          <w:sz w:val="16"/>
          <w:szCs w:val="16"/>
        </w:rPr>
        <w:t>)</w:t>
      </w:r>
    </w:p>
    <w:p w14:paraId="7793E326" w14:textId="67A117DE" w:rsidR="00D7302E" w:rsidRPr="00D7302E" w:rsidRDefault="00D7302E" w:rsidP="00D7302E"/>
    <w:sectPr w:rsidR="00D7302E" w:rsidRPr="00D7302E" w:rsidSect="00044A8F">
      <w:headerReference w:type="default" r:id="rId26"/>
      <w:footerReference w:type="default" r:id="rId27"/>
      <w:footerReference w:type="first" r:id="rId28"/>
      <w:pgSz w:w="12240" w:h="15840" w:code="1"/>
      <w:pgMar w:top="1584" w:right="1411" w:bottom="1699" w:left="1411" w:header="864" w:footer="432" w:gutter="0"/>
      <w:cols w:space="446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730B" w14:textId="77777777" w:rsidR="00090A5F" w:rsidRDefault="00090A5F">
      <w:r>
        <w:separator/>
      </w:r>
    </w:p>
  </w:endnote>
  <w:endnote w:type="continuationSeparator" w:id="0">
    <w:p w14:paraId="3E031F95" w14:textId="77777777" w:rsidR="00090A5F" w:rsidRDefault="0009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K Fort">
    <w:altName w:val="Cambria"/>
    <w:panose1 w:val="020B0503030202060203"/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C274B"/>
        <w:sz w:val="18"/>
      </w:rPr>
      <w:id w:val="1219174419"/>
      <w:docPartObj>
        <w:docPartGallery w:val="Page Numbers (Bottom of Page)"/>
        <w:docPartUnique/>
      </w:docPartObj>
    </w:sdtPr>
    <w:sdtContent>
      <w:sdt>
        <w:sdtPr>
          <w:rPr>
            <w:color w:val="0C274B"/>
            <w:sz w:val="18"/>
          </w:rPr>
          <w:id w:val="-806471003"/>
          <w:docPartObj>
            <w:docPartGallery w:val="Page Numbers (Top of Page)"/>
            <w:docPartUnique/>
          </w:docPartObj>
        </w:sdtPr>
        <w:sdtContent>
          <w:p w14:paraId="6BC7BC14" w14:textId="28219686" w:rsidR="008C2280" w:rsidRPr="000F4646" w:rsidRDefault="00A93C30" w:rsidP="00B53864">
            <w:pPr>
              <w:pStyle w:val="Footer"/>
              <w:tabs>
                <w:tab w:val="left" w:pos="8222"/>
              </w:tabs>
              <w:jc w:val="right"/>
              <w:rPr>
                <w:color w:val="0C274B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51233E2" wp14:editId="3A5FA45B">
                  <wp:extent cx="822960" cy="353721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139" cy="381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64CD">
              <w:rPr>
                <w:color w:val="0C274B"/>
                <w:sz w:val="18"/>
              </w:rPr>
              <w:tab/>
            </w:r>
            <w:r w:rsidR="00AC64CD">
              <w:rPr>
                <w:color w:val="0C274B"/>
                <w:sz w:val="18"/>
              </w:rPr>
              <w:tab/>
            </w:r>
            <w:r w:rsidR="00AC64CD">
              <w:rPr>
                <w:color w:val="0C274B"/>
                <w:sz w:val="18"/>
              </w:rPr>
              <w:tab/>
            </w:r>
            <w:r w:rsidR="000C57D7" w:rsidRPr="000F4646">
              <w:rPr>
                <w:color w:val="0C274B"/>
                <w:sz w:val="18"/>
              </w:rPr>
              <w:t xml:space="preserve">Page </w:t>
            </w:r>
            <w:r w:rsidR="000C57D7" w:rsidRPr="000F4646">
              <w:rPr>
                <w:bCs/>
                <w:color w:val="0C274B"/>
                <w:sz w:val="18"/>
              </w:rPr>
              <w:fldChar w:fldCharType="begin"/>
            </w:r>
            <w:r w:rsidR="000C57D7" w:rsidRPr="000F4646">
              <w:rPr>
                <w:bCs/>
                <w:color w:val="0C274B"/>
                <w:sz w:val="18"/>
              </w:rPr>
              <w:instrText xml:space="preserve"> PAGE </w:instrText>
            </w:r>
            <w:r w:rsidR="000C57D7" w:rsidRPr="000F4646">
              <w:rPr>
                <w:bCs/>
                <w:color w:val="0C274B"/>
                <w:sz w:val="18"/>
              </w:rPr>
              <w:fldChar w:fldCharType="separate"/>
            </w:r>
            <w:r w:rsidR="005F2B7B">
              <w:rPr>
                <w:bCs/>
                <w:noProof/>
                <w:color w:val="0C274B"/>
                <w:sz w:val="18"/>
              </w:rPr>
              <w:t>3</w:t>
            </w:r>
            <w:r w:rsidR="000C57D7" w:rsidRPr="000F4646">
              <w:rPr>
                <w:bCs/>
                <w:color w:val="0C274B"/>
                <w:sz w:val="18"/>
              </w:rPr>
              <w:fldChar w:fldCharType="end"/>
            </w:r>
            <w:r w:rsidR="000C57D7" w:rsidRPr="000F4646">
              <w:rPr>
                <w:color w:val="0C274B"/>
                <w:sz w:val="18"/>
              </w:rPr>
              <w:t xml:space="preserve"> of </w:t>
            </w:r>
            <w:r w:rsidR="000C57D7" w:rsidRPr="000F4646">
              <w:rPr>
                <w:bCs/>
                <w:color w:val="0C274B"/>
                <w:sz w:val="18"/>
              </w:rPr>
              <w:fldChar w:fldCharType="begin"/>
            </w:r>
            <w:r w:rsidR="000C57D7" w:rsidRPr="000F4646">
              <w:rPr>
                <w:bCs/>
                <w:color w:val="0C274B"/>
                <w:sz w:val="18"/>
              </w:rPr>
              <w:instrText xml:space="preserve"> NUMPAGES  </w:instrText>
            </w:r>
            <w:r w:rsidR="000C57D7" w:rsidRPr="000F4646">
              <w:rPr>
                <w:bCs/>
                <w:color w:val="0C274B"/>
                <w:sz w:val="18"/>
              </w:rPr>
              <w:fldChar w:fldCharType="separate"/>
            </w:r>
            <w:r w:rsidR="005F2B7B">
              <w:rPr>
                <w:bCs/>
                <w:noProof/>
                <w:color w:val="0C274B"/>
                <w:sz w:val="18"/>
              </w:rPr>
              <w:t>3</w:t>
            </w:r>
            <w:r w:rsidR="000C57D7" w:rsidRPr="000F4646">
              <w:rPr>
                <w:bCs/>
                <w:color w:val="0C274B"/>
                <w:sz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1AD4" w14:textId="77777777" w:rsidR="008C2280" w:rsidRPr="00443940" w:rsidRDefault="008C2280" w:rsidP="00953532">
    <w:pPr>
      <w:pStyle w:val="Footer"/>
      <w:tabs>
        <w:tab w:val="clear" w:pos="4320"/>
        <w:tab w:val="clear" w:pos="8640"/>
        <w:tab w:val="center" w:pos="4513"/>
        <w:tab w:val="right" w:pos="9026"/>
      </w:tabs>
      <w:contextualSpacing w:val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2BCE" w14:textId="77777777" w:rsidR="00090A5F" w:rsidRDefault="00090A5F">
      <w:r>
        <w:separator/>
      </w:r>
    </w:p>
  </w:footnote>
  <w:footnote w:type="continuationSeparator" w:id="0">
    <w:p w14:paraId="0EE8CF08" w14:textId="77777777" w:rsidR="00090A5F" w:rsidRDefault="0009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7083" w14:textId="4E2F406E" w:rsidR="008C2280" w:rsidRPr="00D251C9" w:rsidRDefault="001273E2" w:rsidP="000F4646">
    <w:pPr>
      <w:spacing w:line="264" w:lineRule="auto"/>
      <w:contextualSpacing w:val="0"/>
      <w:rPr>
        <w:rFonts w:eastAsia="Century Gothic" w:cs="Calibri"/>
        <w:color w:val="0C274B"/>
        <w:sz w:val="18"/>
        <w:lang w:val="fr-FR"/>
      </w:rPr>
    </w:pPr>
    <w:r>
      <w:rPr>
        <w:rFonts w:eastAsia="Century Gothic" w:cs="Calibri"/>
        <w:noProof/>
        <w:color w:val="0C274B"/>
        <w:sz w:val="18"/>
        <w:lang w:val="fr-FR" w:eastAsia="fr-FR"/>
      </w:rPr>
      <w:t>eFront Reporting APIs Installation Guide</w:t>
    </w:r>
    <w:r w:rsidR="00855A1D">
      <w:rPr>
        <w:rFonts w:eastAsia="Century Gothic" w:cs="Calibri"/>
        <w:color w:val="0C274B"/>
        <w:sz w:val="18"/>
        <w:lang w:val="fr-FR"/>
      </w:rPr>
      <w:t xml:space="preserve"> </w:t>
    </w:r>
    <w:r w:rsidR="00855A1D" w:rsidRPr="00D251C9">
      <w:rPr>
        <w:rFonts w:eastAsia="Century Gothic" w:cs="Calibri"/>
        <w:color w:val="0C274B"/>
        <w:sz w:val="18"/>
        <w:lang w:val="fr-FR"/>
      </w:rPr>
      <w:t>•</w:t>
    </w:r>
    <w:r w:rsidR="00D51B06" w:rsidRPr="00D251C9">
      <w:rPr>
        <w:rFonts w:eastAsia="Century Gothic" w:cs="Calibri"/>
        <w:color w:val="0C274B"/>
        <w:sz w:val="18"/>
        <w:lang w:val="fr-FR"/>
      </w:rPr>
      <w:t xml:space="preserve"> </w:t>
    </w:r>
    <w:sdt>
      <w:sdtPr>
        <w:rPr>
          <w:rFonts w:eastAsia="Century Gothic" w:cs="Calibri"/>
          <w:color w:val="0C274B"/>
          <w:sz w:val="18"/>
          <w:szCs w:val="18"/>
          <w:lang w:val="fr-FR"/>
        </w:rPr>
        <w:alias w:val="Publish Date"/>
        <w:tag w:val=""/>
        <w:id w:val="-1421559649"/>
        <w:placeholder>
          <w:docPart w:val="1FD38A9B205E4792A3EA2F0F4B411E9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4-12T00:00:00Z">
          <w:dateFormat w:val="dd-MM-yyyy"/>
          <w:lid w:val="en-IN"/>
          <w:storeMappedDataAs w:val="dateTime"/>
          <w:calendar w:val="gregorian"/>
        </w:date>
      </w:sdtPr>
      <w:sdtContent>
        <w:r>
          <w:rPr>
            <w:rFonts w:eastAsia="Century Gothic" w:cs="Calibri"/>
            <w:color w:val="0C274B"/>
            <w:sz w:val="18"/>
            <w:szCs w:val="18"/>
            <w:lang w:val="en-IN"/>
          </w:rPr>
          <w:t>12-04-2024</w:t>
        </w:r>
      </w:sdtContent>
    </w:sdt>
    <w:r w:rsidR="00D51B06" w:rsidRPr="00D251C9">
      <w:rPr>
        <w:rFonts w:eastAsia="Century Gothic" w:cs="Calibri"/>
        <w:color w:val="0C274B"/>
        <w:sz w:val="18"/>
        <w:szCs w:val="18"/>
        <w:lang w:val="fr-FR"/>
      </w:rPr>
      <w:t xml:space="preserve"> </w:t>
    </w:r>
    <w:r w:rsidR="00D51B06" w:rsidRPr="00D251C9">
      <w:rPr>
        <w:rFonts w:eastAsia="Century Gothic" w:cs="Calibri"/>
        <w:color w:val="0C274B"/>
        <w:sz w:val="18"/>
        <w:lang w:val="fr-FR"/>
      </w:rPr>
      <w:t>•</w:t>
    </w:r>
    <w:r w:rsidR="00C97D3F" w:rsidRPr="00D251C9">
      <w:rPr>
        <w:rFonts w:eastAsia="Century Gothic" w:cs="Calibri"/>
        <w:noProof/>
        <w:color w:val="0C274B"/>
        <w:sz w:val="18"/>
        <w:lang w:val="fr-FR" w:eastAsia="fr-FR"/>
      </w:rPr>
      <w:t xml:space="preserve"> </w:t>
    </w:r>
    <w:r w:rsidR="00C97D3F" w:rsidRPr="00D251C9">
      <w:rPr>
        <w:rFonts w:eastAsia="Century Gothic" w:cs="Calibri"/>
        <w:color w:val="0C274B"/>
        <w:sz w:val="18"/>
        <w:lang w:val="fr-FR"/>
      </w:rPr>
      <w:t>Copyright © eFront 20</w:t>
    </w:r>
    <w:r>
      <w:rPr>
        <w:rFonts w:eastAsia="Century Gothic" w:cs="Calibri"/>
        <w:color w:val="0C274B"/>
        <w:sz w:val="18"/>
        <w:lang w:val="fr-FR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E6CA7B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0B24B84"/>
    <w:multiLevelType w:val="hybridMultilevel"/>
    <w:tmpl w:val="D7BCD3F2"/>
    <w:lvl w:ilvl="0" w:tplc="89A60AB2">
      <w:start w:val="1"/>
      <w:numFmt w:val="bullet"/>
      <w:pStyle w:val="StyleBodyTextLinespacingDouble1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FF1FF2"/>
    <w:multiLevelType w:val="multilevel"/>
    <w:tmpl w:val="A27E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40712"/>
    <w:multiLevelType w:val="hybridMultilevel"/>
    <w:tmpl w:val="F1223C18"/>
    <w:lvl w:ilvl="0" w:tplc="9022E4AA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E437C"/>
    <w:multiLevelType w:val="hybridMultilevel"/>
    <w:tmpl w:val="9A541CA2"/>
    <w:lvl w:ilvl="0" w:tplc="291C9D2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03E81"/>
    <w:multiLevelType w:val="hybridMultilevel"/>
    <w:tmpl w:val="659460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403AA"/>
    <w:multiLevelType w:val="hybridMultilevel"/>
    <w:tmpl w:val="93280D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7A05C7"/>
    <w:multiLevelType w:val="hybridMultilevel"/>
    <w:tmpl w:val="7B46AB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E3749"/>
    <w:multiLevelType w:val="multilevel"/>
    <w:tmpl w:val="87BEF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AD5917"/>
    <w:multiLevelType w:val="multilevel"/>
    <w:tmpl w:val="A27E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922DF"/>
    <w:multiLevelType w:val="hybridMultilevel"/>
    <w:tmpl w:val="60F65170"/>
    <w:lvl w:ilvl="0" w:tplc="B9349D88">
      <w:start w:val="1"/>
      <w:numFmt w:val="bullet"/>
      <w:pStyle w:val="Functionality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B4F40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5E04487"/>
    <w:multiLevelType w:val="hybridMultilevel"/>
    <w:tmpl w:val="70365A20"/>
    <w:lvl w:ilvl="0" w:tplc="CBDEBD28">
      <w:start w:val="1"/>
      <w:numFmt w:val="decimal"/>
      <w:pStyle w:val="TableCaption"/>
      <w:lvlText w:val="Table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97263A"/>
    <w:multiLevelType w:val="multilevel"/>
    <w:tmpl w:val="333E3298"/>
    <w:lvl w:ilvl="0">
      <w:start w:val="1"/>
      <w:numFmt w:val="none"/>
      <w:pStyle w:val="ThesisReferencesHeading"/>
      <w:suff w:val="nothing"/>
      <w:lvlText w:val="REFERENCES"/>
      <w:lvlJc w:val="left"/>
      <w:pPr>
        <w:ind w:left="360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76"/>
        </w:tabs>
        <w:ind w:left="417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64"/>
        </w:tabs>
        <w:ind w:left="44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08"/>
        </w:tabs>
        <w:ind w:left="46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52"/>
        </w:tabs>
        <w:ind w:left="47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584"/>
      </w:pPr>
      <w:rPr>
        <w:rFonts w:hint="default"/>
      </w:rPr>
    </w:lvl>
  </w:abstractNum>
  <w:abstractNum w:abstractNumId="14" w15:restartNumberingAfterBreak="0">
    <w:nsid w:val="28C67CDE"/>
    <w:multiLevelType w:val="hybridMultilevel"/>
    <w:tmpl w:val="633EAAA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D2104A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E4006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900BEE"/>
    <w:multiLevelType w:val="hybridMultilevel"/>
    <w:tmpl w:val="61E02E46"/>
    <w:lvl w:ilvl="0" w:tplc="70F6F28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A3373"/>
    <w:multiLevelType w:val="hybridMultilevel"/>
    <w:tmpl w:val="8848A218"/>
    <w:lvl w:ilvl="0" w:tplc="0B18F5D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F3DAB"/>
    <w:multiLevelType w:val="hybridMultilevel"/>
    <w:tmpl w:val="F11685A2"/>
    <w:lvl w:ilvl="0" w:tplc="1B1A1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42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D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43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E9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24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E2A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C6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4292B12"/>
    <w:multiLevelType w:val="multilevel"/>
    <w:tmpl w:val="2F1C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A551D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9842044"/>
    <w:multiLevelType w:val="multilevel"/>
    <w:tmpl w:val="BEE4BA18"/>
    <w:lvl w:ilvl="0">
      <w:start w:val="1"/>
      <w:numFmt w:val="upperLetter"/>
      <w:pStyle w:val="AppendixHeading"/>
      <w:suff w:val="nothing"/>
      <w:lvlText w:val="APPENDIX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6"/>
        </w:tabs>
        <w:ind w:left="57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  <w:rPr>
        <w:rFonts w:hint="default"/>
      </w:rPr>
    </w:lvl>
  </w:abstractNum>
  <w:abstractNum w:abstractNumId="23" w15:restartNumberingAfterBreak="0">
    <w:nsid w:val="4D8A771F"/>
    <w:multiLevelType w:val="multilevel"/>
    <w:tmpl w:val="9FCA93D4"/>
    <w:lvl w:ilvl="0">
      <w:start w:val="1"/>
      <w:numFmt w:val="none"/>
      <w:pStyle w:val="ListofFigTable"/>
      <w:suff w:val="nothing"/>
      <w:lvlText w:val=""/>
      <w:lvlJc w:val="left"/>
      <w:pPr>
        <w:ind w:left="3600" w:hanging="360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76"/>
        </w:tabs>
        <w:ind w:left="417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64"/>
        </w:tabs>
        <w:ind w:left="44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08"/>
        </w:tabs>
        <w:ind w:left="46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52"/>
        </w:tabs>
        <w:ind w:left="47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584"/>
      </w:pPr>
      <w:rPr>
        <w:rFonts w:hint="default"/>
      </w:rPr>
    </w:lvl>
  </w:abstractNum>
  <w:abstractNum w:abstractNumId="24" w15:restartNumberingAfterBreak="0">
    <w:nsid w:val="53692E01"/>
    <w:multiLevelType w:val="multilevel"/>
    <w:tmpl w:val="A27E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796094"/>
    <w:multiLevelType w:val="hybridMultilevel"/>
    <w:tmpl w:val="CA8CE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61A04"/>
    <w:multiLevelType w:val="hybridMultilevel"/>
    <w:tmpl w:val="7D72FA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305CC0"/>
    <w:multiLevelType w:val="hybridMultilevel"/>
    <w:tmpl w:val="D864ED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F3067"/>
    <w:multiLevelType w:val="multilevel"/>
    <w:tmpl w:val="E43EC3BE"/>
    <w:lvl w:ilvl="0">
      <w:start w:val="1"/>
      <w:numFmt w:val="decimal"/>
      <w:pStyle w:val="Heading1"/>
      <w:lvlText w:val="%1."/>
      <w:lvlJc w:val="left"/>
      <w:pPr>
        <w:ind w:left="634" w:hanging="6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C274B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749" w:hanging="749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 "/>
      <w:lvlJc w:val="left"/>
      <w:pPr>
        <w:ind w:left="950" w:hanging="95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 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 "/>
      <w:lvlJc w:val="left"/>
      <w:pPr>
        <w:ind w:left="1354" w:hanging="135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314"/>
        </w:tabs>
        <w:ind w:left="634" w:hanging="6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1170"/>
        </w:tabs>
        <w:ind w:left="634" w:hanging="6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1026"/>
        </w:tabs>
        <w:ind w:left="634" w:hanging="634"/>
      </w:pPr>
      <w:rPr>
        <w:rFonts w:hint="default"/>
      </w:rPr>
    </w:lvl>
  </w:abstractNum>
  <w:abstractNum w:abstractNumId="29" w15:restartNumberingAfterBreak="0">
    <w:nsid w:val="67ED3B2B"/>
    <w:multiLevelType w:val="hybridMultilevel"/>
    <w:tmpl w:val="8E024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3B74"/>
    <w:multiLevelType w:val="hybridMultilevel"/>
    <w:tmpl w:val="30C4455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4A1763"/>
    <w:multiLevelType w:val="hybridMultilevel"/>
    <w:tmpl w:val="FE2A2558"/>
    <w:lvl w:ilvl="0" w:tplc="95F421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C6AD5"/>
    <w:multiLevelType w:val="hybridMultilevel"/>
    <w:tmpl w:val="713C931A"/>
    <w:lvl w:ilvl="0" w:tplc="C67C3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C2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CA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4E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ED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8E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0C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CF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41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F5B2496"/>
    <w:multiLevelType w:val="hybridMultilevel"/>
    <w:tmpl w:val="1FAA2510"/>
    <w:lvl w:ilvl="0" w:tplc="5FAE065A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417018">
    <w:abstractNumId w:val="0"/>
  </w:num>
  <w:num w:numId="2" w16cid:durableId="282687900">
    <w:abstractNumId w:val="28"/>
  </w:num>
  <w:num w:numId="3" w16cid:durableId="310258018">
    <w:abstractNumId w:val="21"/>
  </w:num>
  <w:num w:numId="4" w16cid:durableId="1210843146">
    <w:abstractNumId w:val="15"/>
  </w:num>
  <w:num w:numId="5" w16cid:durableId="1175657430">
    <w:abstractNumId w:val="11"/>
  </w:num>
  <w:num w:numId="6" w16cid:durableId="46104178">
    <w:abstractNumId w:val="22"/>
  </w:num>
  <w:num w:numId="7" w16cid:durableId="525871588">
    <w:abstractNumId w:val="13"/>
  </w:num>
  <w:num w:numId="8" w16cid:durableId="1233663936">
    <w:abstractNumId w:val="23"/>
  </w:num>
  <w:num w:numId="9" w16cid:durableId="773550194">
    <w:abstractNumId w:val="12"/>
  </w:num>
  <w:num w:numId="10" w16cid:durableId="1697926733">
    <w:abstractNumId w:val="25"/>
  </w:num>
  <w:num w:numId="11" w16cid:durableId="903026873">
    <w:abstractNumId w:val="6"/>
  </w:num>
  <w:num w:numId="12" w16cid:durableId="270208072">
    <w:abstractNumId w:val="26"/>
  </w:num>
  <w:num w:numId="13" w16cid:durableId="1233930528">
    <w:abstractNumId w:val="1"/>
  </w:num>
  <w:num w:numId="14" w16cid:durableId="33190881">
    <w:abstractNumId w:val="14"/>
  </w:num>
  <w:num w:numId="15" w16cid:durableId="557083885">
    <w:abstractNumId w:val="8"/>
  </w:num>
  <w:num w:numId="16" w16cid:durableId="1416324700">
    <w:abstractNumId w:val="16"/>
  </w:num>
  <w:num w:numId="17" w16cid:durableId="685327932">
    <w:abstractNumId w:val="10"/>
  </w:num>
  <w:num w:numId="18" w16cid:durableId="499734412">
    <w:abstractNumId w:val="31"/>
  </w:num>
  <w:num w:numId="19" w16cid:durableId="1630746197">
    <w:abstractNumId w:val="17"/>
  </w:num>
  <w:num w:numId="20" w16cid:durableId="780106550">
    <w:abstractNumId w:val="33"/>
  </w:num>
  <w:num w:numId="21" w16cid:durableId="771705726">
    <w:abstractNumId w:val="4"/>
  </w:num>
  <w:num w:numId="22" w16cid:durableId="298613761">
    <w:abstractNumId w:val="27"/>
  </w:num>
  <w:num w:numId="23" w16cid:durableId="1098213653">
    <w:abstractNumId w:val="5"/>
  </w:num>
  <w:num w:numId="24" w16cid:durableId="72092100">
    <w:abstractNumId w:val="3"/>
  </w:num>
  <w:num w:numId="25" w16cid:durableId="1793480015">
    <w:abstractNumId w:val="29"/>
  </w:num>
  <w:num w:numId="26" w16cid:durableId="1295793688">
    <w:abstractNumId w:val="30"/>
  </w:num>
  <w:num w:numId="27" w16cid:durableId="763653798">
    <w:abstractNumId w:val="18"/>
  </w:num>
  <w:num w:numId="28" w16cid:durableId="414860558">
    <w:abstractNumId w:val="7"/>
  </w:num>
  <w:num w:numId="29" w16cid:durableId="1164785860">
    <w:abstractNumId w:val="20"/>
  </w:num>
  <w:num w:numId="30" w16cid:durableId="940066268">
    <w:abstractNumId w:val="2"/>
  </w:num>
  <w:num w:numId="31" w16cid:durableId="986514000">
    <w:abstractNumId w:val="32"/>
  </w:num>
  <w:num w:numId="32" w16cid:durableId="380176698">
    <w:abstractNumId w:val="24"/>
  </w:num>
  <w:num w:numId="33" w16cid:durableId="35590454">
    <w:abstractNumId w:val="9"/>
  </w:num>
  <w:num w:numId="34" w16cid:durableId="405962333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6" w:nlCheck="1" w:checkStyle="1"/>
  <w:activeWritingStyle w:appName="MSWord" w:lang="fr-FR" w:vendorID="64" w:dllVersion="0" w:nlCheck="1" w:checkStyle="0"/>
  <w:activeWritingStyle w:appName="MSWord" w:lang="en-IN" w:vendorID="64" w:dllVersion="0" w:nlCheck="1" w:checkStyle="0"/>
  <w:activeWritingStyle w:appName="MSWord" w:lang="en-SG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MultiAuthorYear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Main.enl&lt;/item&gt;&lt;/Libraries&gt;&lt;/ENLibraries&gt;"/>
  </w:docVars>
  <w:rsids>
    <w:rsidRoot w:val="00F70ACB"/>
    <w:rsid w:val="00000014"/>
    <w:rsid w:val="00000192"/>
    <w:rsid w:val="00000B92"/>
    <w:rsid w:val="000014E7"/>
    <w:rsid w:val="000027CD"/>
    <w:rsid w:val="00002A1A"/>
    <w:rsid w:val="00003409"/>
    <w:rsid w:val="00003471"/>
    <w:rsid w:val="00003532"/>
    <w:rsid w:val="000035A9"/>
    <w:rsid w:val="000038DA"/>
    <w:rsid w:val="00004739"/>
    <w:rsid w:val="00004F1A"/>
    <w:rsid w:val="0000501A"/>
    <w:rsid w:val="00005C59"/>
    <w:rsid w:val="0000668C"/>
    <w:rsid w:val="00006D93"/>
    <w:rsid w:val="00006E30"/>
    <w:rsid w:val="00006FA6"/>
    <w:rsid w:val="0000755F"/>
    <w:rsid w:val="00007749"/>
    <w:rsid w:val="000079A6"/>
    <w:rsid w:val="00007F2D"/>
    <w:rsid w:val="0001001F"/>
    <w:rsid w:val="0001002F"/>
    <w:rsid w:val="00010165"/>
    <w:rsid w:val="0001017B"/>
    <w:rsid w:val="00010387"/>
    <w:rsid w:val="00010E14"/>
    <w:rsid w:val="0001117B"/>
    <w:rsid w:val="00011F4A"/>
    <w:rsid w:val="00012386"/>
    <w:rsid w:val="0001246E"/>
    <w:rsid w:val="00013273"/>
    <w:rsid w:val="000133D3"/>
    <w:rsid w:val="000136C5"/>
    <w:rsid w:val="00013AB7"/>
    <w:rsid w:val="00013E32"/>
    <w:rsid w:val="00014010"/>
    <w:rsid w:val="000144DD"/>
    <w:rsid w:val="0001489A"/>
    <w:rsid w:val="000155F3"/>
    <w:rsid w:val="000158FA"/>
    <w:rsid w:val="0001643B"/>
    <w:rsid w:val="0001697D"/>
    <w:rsid w:val="00016AC3"/>
    <w:rsid w:val="00016B19"/>
    <w:rsid w:val="00016BFC"/>
    <w:rsid w:val="00016E16"/>
    <w:rsid w:val="00016F74"/>
    <w:rsid w:val="0001716F"/>
    <w:rsid w:val="000173EB"/>
    <w:rsid w:val="0001745C"/>
    <w:rsid w:val="00017D6B"/>
    <w:rsid w:val="0002041E"/>
    <w:rsid w:val="000205B1"/>
    <w:rsid w:val="000216C0"/>
    <w:rsid w:val="0002182C"/>
    <w:rsid w:val="00021A1D"/>
    <w:rsid w:val="00021A55"/>
    <w:rsid w:val="00021B7C"/>
    <w:rsid w:val="00021F08"/>
    <w:rsid w:val="00022309"/>
    <w:rsid w:val="0002266D"/>
    <w:rsid w:val="00022F65"/>
    <w:rsid w:val="00022FAD"/>
    <w:rsid w:val="00023B75"/>
    <w:rsid w:val="00023EFF"/>
    <w:rsid w:val="000241A3"/>
    <w:rsid w:val="0002420D"/>
    <w:rsid w:val="0002489D"/>
    <w:rsid w:val="00024D12"/>
    <w:rsid w:val="0002522E"/>
    <w:rsid w:val="000276A8"/>
    <w:rsid w:val="0003037D"/>
    <w:rsid w:val="000307B5"/>
    <w:rsid w:val="00030AB7"/>
    <w:rsid w:val="00030E2A"/>
    <w:rsid w:val="00030EA3"/>
    <w:rsid w:val="00031562"/>
    <w:rsid w:val="00031A2F"/>
    <w:rsid w:val="00031BFA"/>
    <w:rsid w:val="00031DA6"/>
    <w:rsid w:val="000324FE"/>
    <w:rsid w:val="000328B0"/>
    <w:rsid w:val="00032985"/>
    <w:rsid w:val="00033581"/>
    <w:rsid w:val="000337F1"/>
    <w:rsid w:val="0003380C"/>
    <w:rsid w:val="00033C44"/>
    <w:rsid w:val="0003446B"/>
    <w:rsid w:val="00034A44"/>
    <w:rsid w:val="00034EA7"/>
    <w:rsid w:val="000350D0"/>
    <w:rsid w:val="00035D50"/>
    <w:rsid w:val="000360A8"/>
    <w:rsid w:val="000366FC"/>
    <w:rsid w:val="00036853"/>
    <w:rsid w:val="00036DA1"/>
    <w:rsid w:val="00037D23"/>
    <w:rsid w:val="00040130"/>
    <w:rsid w:val="00040131"/>
    <w:rsid w:val="00040402"/>
    <w:rsid w:val="000404A4"/>
    <w:rsid w:val="00040575"/>
    <w:rsid w:val="0004069E"/>
    <w:rsid w:val="00040C8E"/>
    <w:rsid w:val="0004177A"/>
    <w:rsid w:val="000419FE"/>
    <w:rsid w:val="00041CE3"/>
    <w:rsid w:val="00041FD1"/>
    <w:rsid w:val="0004208D"/>
    <w:rsid w:val="00043019"/>
    <w:rsid w:val="00043049"/>
    <w:rsid w:val="00043429"/>
    <w:rsid w:val="00043F12"/>
    <w:rsid w:val="000449CE"/>
    <w:rsid w:val="00044A8F"/>
    <w:rsid w:val="00044B46"/>
    <w:rsid w:val="00045350"/>
    <w:rsid w:val="000459E6"/>
    <w:rsid w:val="000459FF"/>
    <w:rsid w:val="00045A8A"/>
    <w:rsid w:val="00045AC8"/>
    <w:rsid w:val="0004633A"/>
    <w:rsid w:val="00046481"/>
    <w:rsid w:val="00046D79"/>
    <w:rsid w:val="0004726D"/>
    <w:rsid w:val="000474BB"/>
    <w:rsid w:val="00047614"/>
    <w:rsid w:val="0005032B"/>
    <w:rsid w:val="00050711"/>
    <w:rsid w:val="000516CF"/>
    <w:rsid w:val="00051E36"/>
    <w:rsid w:val="0005266E"/>
    <w:rsid w:val="00052982"/>
    <w:rsid w:val="000529B6"/>
    <w:rsid w:val="00052D8A"/>
    <w:rsid w:val="000531E4"/>
    <w:rsid w:val="00053B94"/>
    <w:rsid w:val="00053CAD"/>
    <w:rsid w:val="000543C1"/>
    <w:rsid w:val="00054628"/>
    <w:rsid w:val="00054657"/>
    <w:rsid w:val="000546F6"/>
    <w:rsid w:val="00054DC0"/>
    <w:rsid w:val="00055098"/>
    <w:rsid w:val="0005514A"/>
    <w:rsid w:val="00055249"/>
    <w:rsid w:val="00055854"/>
    <w:rsid w:val="0005629C"/>
    <w:rsid w:val="00056570"/>
    <w:rsid w:val="00056B07"/>
    <w:rsid w:val="00056B84"/>
    <w:rsid w:val="00056F74"/>
    <w:rsid w:val="00057ED7"/>
    <w:rsid w:val="000600A5"/>
    <w:rsid w:val="00060A3A"/>
    <w:rsid w:val="00060E29"/>
    <w:rsid w:val="0006116A"/>
    <w:rsid w:val="000611C5"/>
    <w:rsid w:val="00061FEE"/>
    <w:rsid w:val="000622E7"/>
    <w:rsid w:val="0006237E"/>
    <w:rsid w:val="00062B14"/>
    <w:rsid w:val="00062CD4"/>
    <w:rsid w:val="00062D7F"/>
    <w:rsid w:val="00062F0E"/>
    <w:rsid w:val="00064679"/>
    <w:rsid w:val="000653F1"/>
    <w:rsid w:val="000654C4"/>
    <w:rsid w:val="00065C66"/>
    <w:rsid w:val="00065DF6"/>
    <w:rsid w:val="0006627C"/>
    <w:rsid w:val="0006706C"/>
    <w:rsid w:val="000677B0"/>
    <w:rsid w:val="000678A6"/>
    <w:rsid w:val="00067FC0"/>
    <w:rsid w:val="00070FEC"/>
    <w:rsid w:val="000715A3"/>
    <w:rsid w:val="0007182C"/>
    <w:rsid w:val="0007261E"/>
    <w:rsid w:val="00073234"/>
    <w:rsid w:val="000735BE"/>
    <w:rsid w:val="00073851"/>
    <w:rsid w:val="0007538D"/>
    <w:rsid w:val="00075B0B"/>
    <w:rsid w:val="00076026"/>
    <w:rsid w:val="00076AE4"/>
    <w:rsid w:val="000770CD"/>
    <w:rsid w:val="0007769F"/>
    <w:rsid w:val="000805B8"/>
    <w:rsid w:val="0008115A"/>
    <w:rsid w:val="000813D6"/>
    <w:rsid w:val="000816C8"/>
    <w:rsid w:val="0008180B"/>
    <w:rsid w:val="00081818"/>
    <w:rsid w:val="000819B4"/>
    <w:rsid w:val="00081E4C"/>
    <w:rsid w:val="00082214"/>
    <w:rsid w:val="00082B92"/>
    <w:rsid w:val="00082BCD"/>
    <w:rsid w:val="00082E5D"/>
    <w:rsid w:val="000837EC"/>
    <w:rsid w:val="0008399F"/>
    <w:rsid w:val="000839AE"/>
    <w:rsid w:val="00083D6F"/>
    <w:rsid w:val="000842BC"/>
    <w:rsid w:val="00084A89"/>
    <w:rsid w:val="00084D20"/>
    <w:rsid w:val="00084FEF"/>
    <w:rsid w:val="00085160"/>
    <w:rsid w:val="000851A0"/>
    <w:rsid w:val="00086523"/>
    <w:rsid w:val="00086E71"/>
    <w:rsid w:val="000877AB"/>
    <w:rsid w:val="000877AC"/>
    <w:rsid w:val="00087ACD"/>
    <w:rsid w:val="000901A0"/>
    <w:rsid w:val="0009094F"/>
    <w:rsid w:val="00090A5F"/>
    <w:rsid w:val="00090E71"/>
    <w:rsid w:val="00090FAA"/>
    <w:rsid w:val="00091288"/>
    <w:rsid w:val="00091893"/>
    <w:rsid w:val="00091D0B"/>
    <w:rsid w:val="00091DA4"/>
    <w:rsid w:val="0009225C"/>
    <w:rsid w:val="00092383"/>
    <w:rsid w:val="00092410"/>
    <w:rsid w:val="00092FD9"/>
    <w:rsid w:val="000931CC"/>
    <w:rsid w:val="000936E5"/>
    <w:rsid w:val="00093D78"/>
    <w:rsid w:val="00094180"/>
    <w:rsid w:val="00094556"/>
    <w:rsid w:val="000948B1"/>
    <w:rsid w:val="000948E4"/>
    <w:rsid w:val="00094A6D"/>
    <w:rsid w:val="00095430"/>
    <w:rsid w:val="00096AED"/>
    <w:rsid w:val="00096F20"/>
    <w:rsid w:val="000971AD"/>
    <w:rsid w:val="00097377"/>
    <w:rsid w:val="0009750E"/>
    <w:rsid w:val="00097999"/>
    <w:rsid w:val="00097FDE"/>
    <w:rsid w:val="000A1300"/>
    <w:rsid w:val="000A156A"/>
    <w:rsid w:val="000A172F"/>
    <w:rsid w:val="000A2116"/>
    <w:rsid w:val="000A21E6"/>
    <w:rsid w:val="000A29EE"/>
    <w:rsid w:val="000A342C"/>
    <w:rsid w:val="000A361C"/>
    <w:rsid w:val="000A3644"/>
    <w:rsid w:val="000A369D"/>
    <w:rsid w:val="000A3790"/>
    <w:rsid w:val="000A37B5"/>
    <w:rsid w:val="000A3C35"/>
    <w:rsid w:val="000A3FAE"/>
    <w:rsid w:val="000A4026"/>
    <w:rsid w:val="000A4D09"/>
    <w:rsid w:val="000A53F8"/>
    <w:rsid w:val="000A576D"/>
    <w:rsid w:val="000A5A4E"/>
    <w:rsid w:val="000A6130"/>
    <w:rsid w:val="000A6769"/>
    <w:rsid w:val="000A6DD8"/>
    <w:rsid w:val="000A782D"/>
    <w:rsid w:val="000A78D9"/>
    <w:rsid w:val="000A7A47"/>
    <w:rsid w:val="000A7B4C"/>
    <w:rsid w:val="000B0032"/>
    <w:rsid w:val="000B01D1"/>
    <w:rsid w:val="000B081B"/>
    <w:rsid w:val="000B1616"/>
    <w:rsid w:val="000B1C85"/>
    <w:rsid w:val="000B1E88"/>
    <w:rsid w:val="000B2382"/>
    <w:rsid w:val="000B2E7C"/>
    <w:rsid w:val="000B30AA"/>
    <w:rsid w:val="000B30D6"/>
    <w:rsid w:val="000B37F0"/>
    <w:rsid w:val="000B3CD2"/>
    <w:rsid w:val="000B45E1"/>
    <w:rsid w:val="000B4FA8"/>
    <w:rsid w:val="000B52F9"/>
    <w:rsid w:val="000B6533"/>
    <w:rsid w:val="000B6967"/>
    <w:rsid w:val="000B7029"/>
    <w:rsid w:val="000B7258"/>
    <w:rsid w:val="000B7916"/>
    <w:rsid w:val="000B7B27"/>
    <w:rsid w:val="000B7B94"/>
    <w:rsid w:val="000C0A68"/>
    <w:rsid w:val="000C0B94"/>
    <w:rsid w:val="000C0CF5"/>
    <w:rsid w:val="000C1A17"/>
    <w:rsid w:val="000C1E4F"/>
    <w:rsid w:val="000C2186"/>
    <w:rsid w:val="000C24D1"/>
    <w:rsid w:val="000C26F7"/>
    <w:rsid w:val="000C2CB3"/>
    <w:rsid w:val="000C34DF"/>
    <w:rsid w:val="000C36F2"/>
    <w:rsid w:val="000C3800"/>
    <w:rsid w:val="000C3B60"/>
    <w:rsid w:val="000C3C53"/>
    <w:rsid w:val="000C4059"/>
    <w:rsid w:val="000C407A"/>
    <w:rsid w:val="000C4160"/>
    <w:rsid w:val="000C5472"/>
    <w:rsid w:val="000C55B6"/>
    <w:rsid w:val="000C57D7"/>
    <w:rsid w:val="000C5925"/>
    <w:rsid w:val="000C5AE3"/>
    <w:rsid w:val="000C5B89"/>
    <w:rsid w:val="000C5F8B"/>
    <w:rsid w:val="000C6546"/>
    <w:rsid w:val="000C6691"/>
    <w:rsid w:val="000C6DD1"/>
    <w:rsid w:val="000C7A28"/>
    <w:rsid w:val="000C7B00"/>
    <w:rsid w:val="000D01D7"/>
    <w:rsid w:val="000D096D"/>
    <w:rsid w:val="000D1090"/>
    <w:rsid w:val="000D138D"/>
    <w:rsid w:val="000D1A2A"/>
    <w:rsid w:val="000D1B9A"/>
    <w:rsid w:val="000D1D99"/>
    <w:rsid w:val="000D1DE7"/>
    <w:rsid w:val="000D1E40"/>
    <w:rsid w:val="000D213A"/>
    <w:rsid w:val="000D238D"/>
    <w:rsid w:val="000D2E5E"/>
    <w:rsid w:val="000D345C"/>
    <w:rsid w:val="000D35E8"/>
    <w:rsid w:val="000D3B44"/>
    <w:rsid w:val="000D3BA9"/>
    <w:rsid w:val="000D4016"/>
    <w:rsid w:val="000D4084"/>
    <w:rsid w:val="000D4161"/>
    <w:rsid w:val="000D4E40"/>
    <w:rsid w:val="000D544F"/>
    <w:rsid w:val="000D6170"/>
    <w:rsid w:val="000D6370"/>
    <w:rsid w:val="000D66AB"/>
    <w:rsid w:val="000D69D0"/>
    <w:rsid w:val="000D6DAC"/>
    <w:rsid w:val="000D7281"/>
    <w:rsid w:val="000D73C6"/>
    <w:rsid w:val="000D73E4"/>
    <w:rsid w:val="000E0947"/>
    <w:rsid w:val="000E0BC4"/>
    <w:rsid w:val="000E12A0"/>
    <w:rsid w:val="000E1402"/>
    <w:rsid w:val="000E1704"/>
    <w:rsid w:val="000E194C"/>
    <w:rsid w:val="000E19A7"/>
    <w:rsid w:val="000E228A"/>
    <w:rsid w:val="000E2F83"/>
    <w:rsid w:val="000E3253"/>
    <w:rsid w:val="000E3EC1"/>
    <w:rsid w:val="000E4103"/>
    <w:rsid w:val="000E4205"/>
    <w:rsid w:val="000E4239"/>
    <w:rsid w:val="000E4E74"/>
    <w:rsid w:val="000E6513"/>
    <w:rsid w:val="000E6573"/>
    <w:rsid w:val="000E6A6F"/>
    <w:rsid w:val="000E7468"/>
    <w:rsid w:val="000E7A47"/>
    <w:rsid w:val="000F02BC"/>
    <w:rsid w:val="000F05D2"/>
    <w:rsid w:val="000F1226"/>
    <w:rsid w:val="000F25DD"/>
    <w:rsid w:val="000F2AA5"/>
    <w:rsid w:val="000F2E86"/>
    <w:rsid w:val="000F2F19"/>
    <w:rsid w:val="000F3219"/>
    <w:rsid w:val="000F3343"/>
    <w:rsid w:val="000F3DD9"/>
    <w:rsid w:val="000F4484"/>
    <w:rsid w:val="000F4646"/>
    <w:rsid w:val="000F567C"/>
    <w:rsid w:val="000F6116"/>
    <w:rsid w:val="000F62CB"/>
    <w:rsid w:val="000F651D"/>
    <w:rsid w:val="000F6559"/>
    <w:rsid w:val="000F6E2C"/>
    <w:rsid w:val="000F764D"/>
    <w:rsid w:val="000F777A"/>
    <w:rsid w:val="000F7B29"/>
    <w:rsid w:val="000F7F37"/>
    <w:rsid w:val="00100563"/>
    <w:rsid w:val="001013EC"/>
    <w:rsid w:val="001014A1"/>
    <w:rsid w:val="0010152F"/>
    <w:rsid w:val="0010181A"/>
    <w:rsid w:val="00101A62"/>
    <w:rsid w:val="00101B34"/>
    <w:rsid w:val="00101E1E"/>
    <w:rsid w:val="0010309C"/>
    <w:rsid w:val="0010356F"/>
    <w:rsid w:val="00103C03"/>
    <w:rsid w:val="00103EBB"/>
    <w:rsid w:val="00104041"/>
    <w:rsid w:val="00104744"/>
    <w:rsid w:val="0010474C"/>
    <w:rsid w:val="00104A2D"/>
    <w:rsid w:val="00104C52"/>
    <w:rsid w:val="00105060"/>
    <w:rsid w:val="0010543D"/>
    <w:rsid w:val="00105A93"/>
    <w:rsid w:val="00105AFB"/>
    <w:rsid w:val="00105C98"/>
    <w:rsid w:val="00105CD6"/>
    <w:rsid w:val="00105E0E"/>
    <w:rsid w:val="00105E90"/>
    <w:rsid w:val="00106AD8"/>
    <w:rsid w:val="00106E1E"/>
    <w:rsid w:val="001071F0"/>
    <w:rsid w:val="001071F8"/>
    <w:rsid w:val="00107414"/>
    <w:rsid w:val="00107AAE"/>
    <w:rsid w:val="00107F78"/>
    <w:rsid w:val="00110E41"/>
    <w:rsid w:val="0011166F"/>
    <w:rsid w:val="00111CDB"/>
    <w:rsid w:val="00112161"/>
    <w:rsid w:val="001121EB"/>
    <w:rsid w:val="00112499"/>
    <w:rsid w:val="001128C4"/>
    <w:rsid w:val="001128EC"/>
    <w:rsid w:val="00112F56"/>
    <w:rsid w:val="00113498"/>
    <w:rsid w:val="001139F7"/>
    <w:rsid w:val="00113D1C"/>
    <w:rsid w:val="001142C9"/>
    <w:rsid w:val="0011480C"/>
    <w:rsid w:val="001150BB"/>
    <w:rsid w:val="00115324"/>
    <w:rsid w:val="0011534A"/>
    <w:rsid w:val="001155BE"/>
    <w:rsid w:val="00115928"/>
    <w:rsid w:val="00115CED"/>
    <w:rsid w:val="0011614B"/>
    <w:rsid w:val="001165D2"/>
    <w:rsid w:val="001167E1"/>
    <w:rsid w:val="00116CCA"/>
    <w:rsid w:val="00117307"/>
    <w:rsid w:val="00117795"/>
    <w:rsid w:val="00117E39"/>
    <w:rsid w:val="001201AF"/>
    <w:rsid w:val="00120BD6"/>
    <w:rsid w:val="00120D76"/>
    <w:rsid w:val="00121AC9"/>
    <w:rsid w:val="001220E2"/>
    <w:rsid w:val="0012226D"/>
    <w:rsid w:val="00122378"/>
    <w:rsid w:val="00122ED6"/>
    <w:rsid w:val="00122FE7"/>
    <w:rsid w:val="001236AE"/>
    <w:rsid w:val="001237F5"/>
    <w:rsid w:val="0012389A"/>
    <w:rsid w:val="00123B05"/>
    <w:rsid w:val="00123B4A"/>
    <w:rsid w:val="00124284"/>
    <w:rsid w:val="0012428A"/>
    <w:rsid w:val="00124EA5"/>
    <w:rsid w:val="001257EE"/>
    <w:rsid w:val="00126463"/>
    <w:rsid w:val="001265BC"/>
    <w:rsid w:val="00126A09"/>
    <w:rsid w:val="00126CE7"/>
    <w:rsid w:val="00126FB1"/>
    <w:rsid w:val="0012723A"/>
    <w:rsid w:val="001273E2"/>
    <w:rsid w:val="00130151"/>
    <w:rsid w:val="0013046B"/>
    <w:rsid w:val="001309A3"/>
    <w:rsid w:val="00131208"/>
    <w:rsid w:val="0013235F"/>
    <w:rsid w:val="00132388"/>
    <w:rsid w:val="0013289B"/>
    <w:rsid w:val="00132A72"/>
    <w:rsid w:val="00132D7B"/>
    <w:rsid w:val="00133168"/>
    <w:rsid w:val="00133845"/>
    <w:rsid w:val="001341FC"/>
    <w:rsid w:val="00134819"/>
    <w:rsid w:val="00134AAC"/>
    <w:rsid w:val="00134E74"/>
    <w:rsid w:val="00135624"/>
    <w:rsid w:val="00135CF5"/>
    <w:rsid w:val="001360A5"/>
    <w:rsid w:val="00136215"/>
    <w:rsid w:val="001362DD"/>
    <w:rsid w:val="00136529"/>
    <w:rsid w:val="00136B72"/>
    <w:rsid w:val="00137506"/>
    <w:rsid w:val="00137656"/>
    <w:rsid w:val="0013782E"/>
    <w:rsid w:val="001378E9"/>
    <w:rsid w:val="0013795B"/>
    <w:rsid w:val="00137FAF"/>
    <w:rsid w:val="00140C12"/>
    <w:rsid w:val="0014126E"/>
    <w:rsid w:val="00141735"/>
    <w:rsid w:val="00141B53"/>
    <w:rsid w:val="001422C2"/>
    <w:rsid w:val="00142FD9"/>
    <w:rsid w:val="00143164"/>
    <w:rsid w:val="00143661"/>
    <w:rsid w:val="001439D0"/>
    <w:rsid w:val="001443F7"/>
    <w:rsid w:val="001444C1"/>
    <w:rsid w:val="00144699"/>
    <w:rsid w:val="00144BFE"/>
    <w:rsid w:val="00145839"/>
    <w:rsid w:val="00145A7C"/>
    <w:rsid w:val="00145F5A"/>
    <w:rsid w:val="0014620F"/>
    <w:rsid w:val="001469E4"/>
    <w:rsid w:val="00146CC3"/>
    <w:rsid w:val="00146D80"/>
    <w:rsid w:val="00146FF3"/>
    <w:rsid w:val="00147026"/>
    <w:rsid w:val="00147172"/>
    <w:rsid w:val="00147245"/>
    <w:rsid w:val="0014782E"/>
    <w:rsid w:val="001478F0"/>
    <w:rsid w:val="0014793C"/>
    <w:rsid w:val="001503F6"/>
    <w:rsid w:val="00150DFE"/>
    <w:rsid w:val="00151287"/>
    <w:rsid w:val="001515AB"/>
    <w:rsid w:val="001517D0"/>
    <w:rsid w:val="00152977"/>
    <w:rsid w:val="00152C32"/>
    <w:rsid w:val="001530CE"/>
    <w:rsid w:val="001538A4"/>
    <w:rsid w:val="001539D7"/>
    <w:rsid w:val="00153E27"/>
    <w:rsid w:val="001551AC"/>
    <w:rsid w:val="00155628"/>
    <w:rsid w:val="00155828"/>
    <w:rsid w:val="00155B76"/>
    <w:rsid w:val="00155CE3"/>
    <w:rsid w:val="001566AC"/>
    <w:rsid w:val="00156C3D"/>
    <w:rsid w:val="001570E7"/>
    <w:rsid w:val="00157526"/>
    <w:rsid w:val="001578BC"/>
    <w:rsid w:val="00157B56"/>
    <w:rsid w:val="00157C50"/>
    <w:rsid w:val="0016019D"/>
    <w:rsid w:val="001601CF"/>
    <w:rsid w:val="001602C7"/>
    <w:rsid w:val="00160941"/>
    <w:rsid w:val="00160944"/>
    <w:rsid w:val="00160C3C"/>
    <w:rsid w:val="001613AE"/>
    <w:rsid w:val="0016195B"/>
    <w:rsid w:val="00161C20"/>
    <w:rsid w:val="0016202B"/>
    <w:rsid w:val="0016220A"/>
    <w:rsid w:val="00162873"/>
    <w:rsid w:val="00163511"/>
    <w:rsid w:val="001636DD"/>
    <w:rsid w:val="001638E9"/>
    <w:rsid w:val="00163E70"/>
    <w:rsid w:val="00163F84"/>
    <w:rsid w:val="001643BA"/>
    <w:rsid w:val="001645A6"/>
    <w:rsid w:val="00164FCA"/>
    <w:rsid w:val="001652DC"/>
    <w:rsid w:val="00165BA0"/>
    <w:rsid w:val="00166980"/>
    <w:rsid w:val="00166A41"/>
    <w:rsid w:val="00166C83"/>
    <w:rsid w:val="00166F8E"/>
    <w:rsid w:val="001672BE"/>
    <w:rsid w:val="00167B4C"/>
    <w:rsid w:val="00167E32"/>
    <w:rsid w:val="00167FF7"/>
    <w:rsid w:val="001704A0"/>
    <w:rsid w:val="0017069D"/>
    <w:rsid w:val="001706E2"/>
    <w:rsid w:val="00171406"/>
    <w:rsid w:val="0017168E"/>
    <w:rsid w:val="00171AA3"/>
    <w:rsid w:val="001721BB"/>
    <w:rsid w:val="00172301"/>
    <w:rsid w:val="00172928"/>
    <w:rsid w:val="0017491B"/>
    <w:rsid w:val="0017493F"/>
    <w:rsid w:val="00175205"/>
    <w:rsid w:val="001756A1"/>
    <w:rsid w:val="001759F3"/>
    <w:rsid w:val="00175B23"/>
    <w:rsid w:val="0017626C"/>
    <w:rsid w:val="00176320"/>
    <w:rsid w:val="0017667F"/>
    <w:rsid w:val="001767B5"/>
    <w:rsid w:val="0017762E"/>
    <w:rsid w:val="001779E0"/>
    <w:rsid w:val="00177DAF"/>
    <w:rsid w:val="001801FD"/>
    <w:rsid w:val="00180497"/>
    <w:rsid w:val="001811FE"/>
    <w:rsid w:val="00181B02"/>
    <w:rsid w:val="001821FD"/>
    <w:rsid w:val="0018235E"/>
    <w:rsid w:val="001826C1"/>
    <w:rsid w:val="00183820"/>
    <w:rsid w:val="00183870"/>
    <w:rsid w:val="00183E84"/>
    <w:rsid w:val="00183FF1"/>
    <w:rsid w:val="00184001"/>
    <w:rsid w:val="0018441A"/>
    <w:rsid w:val="0018454A"/>
    <w:rsid w:val="00184808"/>
    <w:rsid w:val="00184D0B"/>
    <w:rsid w:val="00185056"/>
    <w:rsid w:val="00185145"/>
    <w:rsid w:val="0018561E"/>
    <w:rsid w:val="00185707"/>
    <w:rsid w:val="00185A0C"/>
    <w:rsid w:val="00185DBF"/>
    <w:rsid w:val="00186557"/>
    <w:rsid w:val="00186FF1"/>
    <w:rsid w:val="001870B7"/>
    <w:rsid w:val="0018738C"/>
    <w:rsid w:val="001878C3"/>
    <w:rsid w:val="00190337"/>
    <w:rsid w:val="0019070D"/>
    <w:rsid w:val="00190AC9"/>
    <w:rsid w:val="00191AE5"/>
    <w:rsid w:val="00191BB8"/>
    <w:rsid w:val="00191D86"/>
    <w:rsid w:val="0019201F"/>
    <w:rsid w:val="0019220D"/>
    <w:rsid w:val="001930CA"/>
    <w:rsid w:val="00193464"/>
    <w:rsid w:val="0019373F"/>
    <w:rsid w:val="00193C77"/>
    <w:rsid w:val="0019447D"/>
    <w:rsid w:val="00194F90"/>
    <w:rsid w:val="001952AA"/>
    <w:rsid w:val="0019617F"/>
    <w:rsid w:val="0019620F"/>
    <w:rsid w:val="00196811"/>
    <w:rsid w:val="001968D6"/>
    <w:rsid w:val="001971E7"/>
    <w:rsid w:val="00197702"/>
    <w:rsid w:val="00197CAC"/>
    <w:rsid w:val="001A0B20"/>
    <w:rsid w:val="001A0B4C"/>
    <w:rsid w:val="001A1FDA"/>
    <w:rsid w:val="001A2356"/>
    <w:rsid w:val="001A2A5B"/>
    <w:rsid w:val="001A2B55"/>
    <w:rsid w:val="001A2DA4"/>
    <w:rsid w:val="001A301E"/>
    <w:rsid w:val="001A3163"/>
    <w:rsid w:val="001A317E"/>
    <w:rsid w:val="001A33EE"/>
    <w:rsid w:val="001A3530"/>
    <w:rsid w:val="001A37D1"/>
    <w:rsid w:val="001A3869"/>
    <w:rsid w:val="001A422F"/>
    <w:rsid w:val="001A4563"/>
    <w:rsid w:val="001A4A88"/>
    <w:rsid w:val="001A4EE3"/>
    <w:rsid w:val="001A5BAB"/>
    <w:rsid w:val="001A5C08"/>
    <w:rsid w:val="001A5D77"/>
    <w:rsid w:val="001A65CB"/>
    <w:rsid w:val="001A6AE5"/>
    <w:rsid w:val="001A76C1"/>
    <w:rsid w:val="001A79FA"/>
    <w:rsid w:val="001A7EA7"/>
    <w:rsid w:val="001B0133"/>
    <w:rsid w:val="001B02FD"/>
    <w:rsid w:val="001B0A2A"/>
    <w:rsid w:val="001B0D75"/>
    <w:rsid w:val="001B1241"/>
    <w:rsid w:val="001B1A75"/>
    <w:rsid w:val="001B1C31"/>
    <w:rsid w:val="001B1FCC"/>
    <w:rsid w:val="001B21B1"/>
    <w:rsid w:val="001B2640"/>
    <w:rsid w:val="001B2A04"/>
    <w:rsid w:val="001B2B40"/>
    <w:rsid w:val="001B2EDA"/>
    <w:rsid w:val="001B3763"/>
    <w:rsid w:val="001B3772"/>
    <w:rsid w:val="001B3A46"/>
    <w:rsid w:val="001B4632"/>
    <w:rsid w:val="001B46CB"/>
    <w:rsid w:val="001B4D0C"/>
    <w:rsid w:val="001B4D89"/>
    <w:rsid w:val="001B4DC2"/>
    <w:rsid w:val="001B4F33"/>
    <w:rsid w:val="001B59C0"/>
    <w:rsid w:val="001B65A3"/>
    <w:rsid w:val="001B6D84"/>
    <w:rsid w:val="001B6EFD"/>
    <w:rsid w:val="001B7193"/>
    <w:rsid w:val="001B7515"/>
    <w:rsid w:val="001B7781"/>
    <w:rsid w:val="001B7F74"/>
    <w:rsid w:val="001C0279"/>
    <w:rsid w:val="001C0584"/>
    <w:rsid w:val="001C0665"/>
    <w:rsid w:val="001C0880"/>
    <w:rsid w:val="001C2237"/>
    <w:rsid w:val="001C2664"/>
    <w:rsid w:val="001C28EA"/>
    <w:rsid w:val="001C3146"/>
    <w:rsid w:val="001C32C3"/>
    <w:rsid w:val="001C3424"/>
    <w:rsid w:val="001C3D0D"/>
    <w:rsid w:val="001C3E0B"/>
    <w:rsid w:val="001C3E5B"/>
    <w:rsid w:val="001C4255"/>
    <w:rsid w:val="001C4CBC"/>
    <w:rsid w:val="001C4DCC"/>
    <w:rsid w:val="001C52AE"/>
    <w:rsid w:val="001C5945"/>
    <w:rsid w:val="001C5978"/>
    <w:rsid w:val="001C5B64"/>
    <w:rsid w:val="001C5B95"/>
    <w:rsid w:val="001C5CA0"/>
    <w:rsid w:val="001C5FD6"/>
    <w:rsid w:val="001C62B9"/>
    <w:rsid w:val="001C62EE"/>
    <w:rsid w:val="001C65DD"/>
    <w:rsid w:val="001C6660"/>
    <w:rsid w:val="001C7F0E"/>
    <w:rsid w:val="001D0871"/>
    <w:rsid w:val="001D0ADC"/>
    <w:rsid w:val="001D20AF"/>
    <w:rsid w:val="001D2169"/>
    <w:rsid w:val="001D2BEF"/>
    <w:rsid w:val="001D2CD0"/>
    <w:rsid w:val="001D2D63"/>
    <w:rsid w:val="001D4025"/>
    <w:rsid w:val="001D4617"/>
    <w:rsid w:val="001D5558"/>
    <w:rsid w:val="001D5D99"/>
    <w:rsid w:val="001D639C"/>
    <w:rsid w:val="001D6467"/>
    <w:rsid w:val="001D6CC5"/>
    <w:rsid w:val="001D6E41"/>
    <w:rsid w:val="001D708C"/>
    <w:rsid w:val="001D7139"/>
    <w:rsid w:val="001D7373"/>
    <w:rsid w:val="001D7633"/>
    <w:rsid w:val="001D7AC4"/>
    <w:rsid w:val="001D7E3A"/>
    <w:rsid w:val="001E045E"/>
    <w:rsid w:val="001E11A3"/>
    <w:rsid w:val="001E17E9"/>
    <w:rsid w:val="001E1A79"/>
    <w:rsid w:val="001E1DC4"/>
    <w:rsid w:val="001E20D1"/>
    <w:rsid w:val="001E2235"/>
    <w:rsid w:val="001E2A1B"/>
    <w:rsid w:val="001E2FA5"/>
    <w:rsid w:val="001E3020"/>
    <w:rsid w:val="001E3122"/>
    <w:rsid w:val="001E315C"/>
    <w:rsid w:val="001E359E"/>
    <w:rsid w:val="001E4290"/>
    <w:rsid w:val="001E440C"/>
    <w:rsid w:val="001E4F0E"/>
    <w:rsid w:val="001E5322"/>
    <w:rsid w:val="001E6939"/>
    <w:rsid w:val="001E7440"/>
    <w:rsid w:val="001E79EE"/>
    <w:rsid w:val="001E7DDC"/>
    <w:rsid w:val="001E7F01"/>
    <w:rsid w:val="001E7F95"/>
    <w:rsid w:val="001F0238"/>
    <w:rsid w:val="001F15DE"/>
    <w:rsid w:val="001F1A23"/>
    <w:rsid w:val="001F1FDF"/>
    <w:rsid w:val="001F2484"/>
    <w:rsid w:val="001F3171"/>
    <w:rsid w:val="001F31B5"/>
    <w:rsid w:val="001F37C7"/>
    <w:rsid w:val="001F3C49"/>
    <w:rsid w:val="001F452C"/>
    <w:rsid w:val="001F4738"/>
    <w:rsid w:val="001F47A4"/>
    <w:rsid w:val="001F4B1B"/>
    <w:rsid w:val="001F4D2D"/>
    <w:rsid w:val="001F63CD"/>
    <w:rsid w:val="001F641D"/>
    <w:rsid w:val="001F66D5"/>
    <w:rsid w:val="001F6C40"/>
    <w:rsid w:val="001F7753"/>
    <w:rsid w:val="001F77BC"/>
    <w:rsid w:val="001F7E51"/>
    <w:rsid w:val="0020096B"/>
    <w:rsid w:val="002009EB"/>
    <w:rsid w:val="00200CE1"/>
    <w:rsid w:val="00200D56"/>
    <w:rsid w:val="002010A9"/>
    <w:rsid w:val="0020117E"/>
    <w:rsid w:val="002022C9"/>
    <w:rsid w:val="00203B19"/>
    <w:rsid w:val="002043CC"/>
    <w:rsid w:val="0020567D"/>
    <w:rsid w:val="00205AA4"/>
    <w:rsid w:val="00205B85"/>
    <w:rsid w:val="0020658A"/>
    <w:rsid w:val="00206780"/>
    <w:rsid w:val="00206BD4"/>
    <w:rsid w:val="00206CEB"/>
    <w:rsid w:val="00206FC9"/>
    <w:rsid w:val="00207875"/>
    <w:rsid w:val="00207C99"/>
    <w:rsid w:val="00207F01"/>
    <w:rsid w:val="0021021B"/>
    <w:rsid w:val="0021024F"/>
    <w:rsid w:val="002102D9"/>
    <w:rsid w:val="002106C2"/>
    <w:rsid w:val="002107E3"/>
    <w:rsid w:val="00210A47"/>
    <w:rsid w:val="00210CCF"/>
    <w:rsid w:val="00210DAC"/>
    <w:rsid w:val="00210EEA"/>
    <w:rsid w:val="00211364"/>
    <w:rsid w:val="00211477"/>
    <w:rsid w:val="00211504"/>
    <w:rsid w:val="00211692"/>
    <w:rsid w:val="002125E8"/>
    <w:rsid w:val="0021289C"/>
    <w:rsid w:val="0021294D"/>
    <w:rsid w:val="00212E6A"/>
    <w:rsid w:val="0021305E"/>
    <w:rsid w:val="00213196"/>
    <w:rsid w:val="002149D7"/>
    <w:rsid w:val="00214D38"/>
    <w:rsid w:val="00216F02"/>
    <w:rsid w:val="00217796"/>
    <w:rsid w:val="00217AC5"/>
    <w:rsid w:val="00220289"/>
    <w:rsid w:val="002210BF"/>
    <w:rsid w:val="00221D2A"/>
    <w:rsid w:val="00222088"/>
    <w:rsid w:val="002222B0"/>
    <w:rsid w:val="0022232F"/>
    <w:rsid w:val="002229D6"/>
    <w:rsid w:val="00222B97"/>
    <w:rsid w:val="00223623"/>
    <w:rsid w:val="00223831"/>
    <w:rsid w:val="00223844"/>
    <w:rsid w:val="002239E0"/>
    <w:rsid w:val="00224447"/>
    <w:rsid w:val="002244FA"/>
    <w:rsid w:val="002245DF"/>
    <w:rsid w:val="00225913"/>
    <w:rsid w:val="002259EE"/>
    <w:rsid w:val="002259F0"/>
    <w:rsid w:val="002259FF"/>
    <w:rsid w:val="00225B71"/>
    <w:rsid w:val="002266D4"/>
    <w:rsid w:val="00226CB4"/>
    <w:rsid w:val="0022795C"/>
    <w:rsid w:val="00227EA7"/>
    <w:rsid w:val="00230029"/>
    <w:rsid w:val="0023129C"/>
    <w:rsid w:val="0023137F"/>
    <w:rsid w:val="0023185A"/>
    <w:rsid w:val="00231C35"/>
    <w:rsid w:val="00232285"/>
    <w:rsid w:val="00232524"/>
    <w:rsid w:val="002325CA"/>
    <w:rsid w:val="00232915"/>
    <w:rsid w:val="00232D12"/>
    <w:rsid w:val="00232F4A"/>
    <w:rsid w:val="002336B4"/>
    <w:rsid w:val="0023383E"/>
    <w:rsid w:val="00233885"/>
    <w:rsid w:val="00233C14"/>
    <w:rsid w:val="00233C7C"/>
    <w:rsid w:val="00233CFA"/>
    <w:rsid w:val="002342E3"/>
    <w:rsid w:val="002353E6"/>
    <w:rsid w:val="002356AD"/>
    <w:rsid w:val="002356EC"/>
    <w:rsid w:val="00235C8F"/>
    <w:rsid w:val="0023673A"/>
    <w:rsid w:val="00236EC6"/>
    <w:rsid w:val="00236ECE"/>
    <w:rsid w:val="00237750"/>
    <w:rsid w:val="00237AA9"/>
    <w:rsid w:val="00237DDC"/>
    <w:rsid w:val="00237E1B"/>
    <w:rsid w:val="00237FD4"/>
    <w:rsid w:val="002401A6"/>
    <w:rsid w:val="002406BE"/>
    <w:rsid w:val="00240796"/>
    <w:rsid w:val="00240A30"/>
    <w:rsid w:val="00240B19"/>
    <w:rsid w:val="0024182C"/>
    <w:rsid w:val="00241BCF"/>
    <w:rsid w:val="002422AD"/>
    <w:rsid w:val="00242561"/>
    <w:rsid w:val="00242DF2"/>
    <w:rsid w:val="00243292"/>
    <w:rsid w:val="00243777"/>
    <w:rsid w:val="00243FF6"/>
    <w:rsid w:val="00244104"/>
    <w:rsid w:val="00244A16"/>
    <w:rsid w:val="00245B02"/>
    <w:rsid w:val="00246055"/>
    <w:rsid w:val="002460CA"/>
    <w:rsid w:val="002465F0"/>
    <w:rsid w:val="00246A08"/>
    <w:rsid w:val="00246A24"/>
    <w:rsid w:val="00246BB9"/>
    <w:rsid w:val="002477E1"/>
    <w:rsid w:val="00247D1A"/>
    <w:rsid w:val="00247E05"/>
    <w:rsid w:val="0025059F"/>
    <w:rsid w:val="00250970"/>
    <w:rsid w:val="00250C63"/>
    <w:rsid w:val="00250C9F"/>
    <w:rsid w:val="0025119B"/>
    <w:rsid w:val="002515ED"/>
    <w:rsid w:val="002517D5"/>
    <w:rsid w:val="00251904"/>
    <w:rsid w:val="00251CAE"/>
    <w:rsid w:val="00252383"/>
    <w:rsid w:val="00252430"/>
    <w:rsid w:val="00252902"/>
    <w:rsid w:val="00253063"/>
    <w:rsid w:val="00253657"/>
    <w:rsid w:val="00253803"/>
    <w:rsid w:val="002538B7"/>
    <w:rsid w:val="00253CE8"/>
    <w:rsid w:val="00253DA3"/>
    <w:rsid w:val="002541B9"/>
    <w:rsid w:val="002542D9"/>
    <w:rsid w:val="002546A1"/>
    <w:rsid w:val="00254BAD"/>
    <w:rsid w:val="00254BBC"/>
    <w:rsid w:val="002554C1"/>
    <w:rsid w:val="002558F4"/>
    <w:rsid w:val="00255999"/>
    <w:rsid w:val="00255DC4"/>
    <w:rsid w:val="00256278"/>
    <w:rsid w:val="002563B7"/>
    <w:rsid w:val="002563C0"/>
    <w:rsid w:val="00256578"/>
    <w:rsid w:val="002569A0"/>
    <w:rsid w:val="002570BE"/>
    <w:rsid w:val="00257DD8"/>
    <w:rsid w:val="00260FD4"/>
    <w:rsid w:val="0026118E"/>
    <w:rsid w:val="002614DE"/>
    <w:rsid w:val="00261522"/>
    <w:rsid w:val="0026162E"/>
    <w:rsid w:val="0026183E"/>
    <w:rsid w:val="00261855"/>
    <w:rsid w:val="00261870"/>
    <w:rsid w:val="00261BCF"/>
    <w:rsid w:val="00261BDC"/>
    <w:rsid w:val="002621ED"/>
    <w:rsid w:val="002621EE"/>
    <w:rsid w:val="00262713"/>
    <w:rsid w:val="0026276A"/>
    <w:rsid w:val="002627DE"/>
    <w:rsid w:val="0026292B"/>
    <w:rsid w:val="00262AAB"/>
    <w:rsid w:val="00263499"/>
    <w:rsid w:val="002637CA"/>
    <w:rsid w:val="002637F3"/>
    <w:rsid w:val="00263A5B"/>
    <w:rsid w:val="00263C33"/>
    <w:rsid w:val="00263C62"/>
    <w:rsid w:val="00264113"/>
    <w:rsid w:val="0026500E"/>
    <w:rsid w:val="002653EB"/>
    <w:rsid w:val="002657E6"/>
    <w:rsid w:val="00265994"/>
    <w:rsid w:val="00265B6A"/>
    <w:rsid w:val="00265E04"/>
    <w:rsid w:val="002664DE"/>
    <w:rsid w:val="002666F2"/>
    <w:rsid w:val="002666F9"/>
    <w:rsid w:val="00266956"/>
    <w:rsid w:val="00266A4D"/>
    <w:rsid w:val="00267217"/>
    <w:rsid w:val="00267304"/>
    <w:rsid w:val="00267857"/>
    <w:rsid w:val="00267D28"/>
    <w:rsid w:val="002716F4"/>
    <w:rsid w:val="00272032"/>
    <w:rsid w:val="002720B9"/>
    <w:rsid w:val="00272DB3"/>
    <w:rsid w:val="0027358E"/>
    <w:rsid w:val="002736A0"/>
    <w:rsid w:val="00273E57"/>
    <w:rsid w:val="002743EC"/>
    <w:rsid w:val="0027447F"/>
    <w:rsid w:val="00274566"/>
    <w:rsid w:val="00274972"/>
    <w:rsid w:val="00274C1D"/>
    <w:rsid w:val="00275086"/>
    <w:rsid w:val="002751AC"/>
    <w:rsid w:val="00276135"/>
    <w:rsid w:val="00276179"/>
    <w:rsid w:val="002763C5"/>
    <w:rsid w:val="002764DA"/>
    <w:rsid w:val="00276D0A"/>
    <w:rsid w:val="00277976"/>
    <w:rsid w:val="00277E24"/>
    <w:rsid w:val="00277F58"/>
    <w:rsid w:val="0028005D"/>
    <w:rsid w:val="00280FC9"/>
    <w:rsid w:val="00281484"/>
    <w:rsid w:val="0028217E"/>
    <w:rsid w:val="00282298"/>
    <w:rsid w:val="00282935"/>
    <w:rsid w:val="00283060"/>
    <w:rsid w:val="002830A5"/>
    <w:rsid w:val="0028387F"/>
    <w:rsid w:val="00283BF0"/>
    <w:rsid w:val="00283CDA"/>
    <w:rsid w:val="00283DCE"/>
    <w:rsid w:val="00283ED8"/>
    <w:rsid w:val="0028402A"/>
    <w:rsid w:val="00284C07"/>
    <w:rsid w:val="00284DE1"/>
    <w:rsid w:val="00285723"/>
    <w:rsid w:val="002865E3"/>
    <w:rsid w:val="002865EF"/>
    <w:rsid w:val="00287087"/>
    <w:rsid w:val="002906BA"/>
    <w:rsid w:val="00290D77"/>
    <w:rsid w:val="00291033"/>
    <w:rsid w:val="002911B7"/>
    <w:rsid w:val="002915AF"/>
    <w:rsid w:val="002917A0"/>
    <w:rsid w:val="00291BF7"/>
    <w:rsid w:val="00291BFB"/>
    <w:rsid w:val="00291EDF"/>
    <w:rsid w:val="00292000"/>
    <w:rsid w:val="00292A5A"/>
    <w:rsid w:val="00292D4D"/>
    <w:rsid w:val="00293477"/>
    <w:rsid w:val="00293B69"/>
    <w:rsid w:val="00294547"/>
    <w:rsid w:val="002946D3"/>
    <w:rsid w:val="00294B14"/>
    <w:rsid w:val="00294EF4"/>
    <w:rsid w:val="0029556B"/>
    <w:rsid w:val="00295B8E"/>
    <w:rsid w:val="00295C79"/>
    <w:rsid w:val="00295E04"/>
    <w:rsid w:val="00295EE3"/>
    <w:rsid w:val="00296387"/>
    <w:rsid w:val="00296517"/>
    <w:rsid w:val="00296588"/>
    <w:rsid w:val="00296C56"/>
    <w:rsid w:val="00296F8A"/>
    <w:rsid w:val="002970BC"/>
    <w:rsid w:val="002975EA"/>
    <w:rsid w:val="00297B19"/>
    <w:rsid w:val="00297C2B"/>
    <w:rsid w:val="002A0831"/>
    <w:rsid w:val="002A0CCF"/>
    <w:rsid w:val="002A0DD4"/>
    <w:rsid w:val="002A1223"/>
    <w:rsid w:val="002A1650"/>
    <w:rsid w:val="002A1C91"/>
    <w:rsid w:val="002A1E5D"/>
    <w:rsid w:val="002A1ECE"/>
    <w:rsid w:val="002A2033"/>
    <w:rsid w:val="002A2333"/>
    <w:rsid w:val="002A27FD"/>
    <w:rsid w:val="002A2BFE"/>
    <w:rsid w:val="002A3507"/>
    <w:rsid w:val="002A3BE0"/>
    <w:rsid w:val="002A44F8"/>
    <w:rsid w:val="002A4A8B"/>
    <w:rsid w:val="002A50E4"/>
    <w:rsid w:val="002A52AB"/>
    <w:rsid w:val="002A5345"/>
    <w:rsid w:val="002A55BB"/>
    <w:rsid w:val="002A5973"/>
    <w:rsid w:val="002A60D6"/>
    <w:rsid w:val="002A6805"/>
    <w:rsid w:val="002A700E"/>
    <w:rsid w:val="002A74CF"/>
    <w:rsid w:val="002A7652"/>
    <w:rsid w:val="002B050B"/>
    <w:rsid w:val="002B0E2E"/>
    <w:rsid w:val="002B12D0"/>
    <w:rsid w:val="002B17B1"/>
    <w:rsid w:val="002B21C7"/>
    <w:rsid w:val="002B2C57"/>
    <w:rsid w:val="002B3FA0"/>
    <w:rsid w:val="002B465E"/>
    <w:rsid w:val="002B4B98"/>
    <w:rsid w:val="002B5215"/>
    <w:rsid w:val="002B5A95"/>
    <w:rsid w:val="002B5C7B"/>
    <w:rsid w:val="002B62AF"/>
    <w:rsid w:val="002B70FE"/>
    <w:rsid w:val="002B7BEC"/>
    <w:rsid w:val="002B7C35"/>
    <w:rsid w:val="002C0148"/>
    <w:rsid w:val="002C016D"/>
    <w:rsid w:val="002C0906"/>
    <w:rsid w:val="002C1663"/>
    <w:rsid w:val="002C205D"/>
    <w:rsid w:val="002C214E"/>
    <w:rsid w:val="002C21E7"/>
    <w:rsid w:val="002C254F"/>
    <w:rsid w:val="002C2835"/>
    <w:rsid w:val="002C28F4"/>
    <w:rsid w:val="002C2BCE"/>
    <w:rsid w:val="002C2F9F"/>
    <w:rsid w:val="002C33EE"/>
    <w:rsid w:val="002C471D"/>
    <w:rsid w:val="002C4FD1"/>
    <w:rsid w:val="002C6033"/>
    <w:rsid w:val="002C60B1"/>
    <w:rsid w:val="002C7B0B"/>
    <w:rsid w:val="002D00A4"/>
    <w:rsid w:val="002D036C"/>
    <w:rsid w:val="002D06F6"/>
    <w:rsid w:val="002D0A3D"/>
    <w:rsid w:val="002D13AE"/>
    <w:rsid w:val="002D16F0"/>
    <w:rsid w:val="002D1AB6"/>
    <w:rsid w:val="002D1E98"/>
    <w:rsid w:val="002D25B9"/>
    <w:rsid w:val="002D33B8"/>
    <w:rsid w:val="002D3823"/>
    <w:rsid w:val="002D3E2C"/>
    <w:rsid w:val="002D3FCF"/>
    <w:rsid w:val="002D4105"/>
    <w:rsid w:val="002D4A41"/>
    <w:rsid w:val="002D52C6"/>
    <w:rsid w:val="002D5E51"/>
    <w:rsid w:val="002D681C"/>
    <w:rsid w:val="002D79D7"/>
    <w:rsid w:val="002D7A2F"/>
    <w:rsid w:val="002D7EB0"/>
    <w:rsid w:val="002E04C5"/>
    <w:rsid w:val="002E056D"/>
    <w:rsid w:val="002E0657"/>
    <w:rsid w:val="002E0744"/>
    <w:rsid w:val="002E0CF2"/>
    <w:rsid w:val="002E1208"/>
    <w:rsid w:val="002E1511"/>
    <w:rsid w:val="002E18DC"/>
    <w:rsid w:val="002E1B18"/>
    <w:rsid w:val="002E27DC"/>
    <w:rsid w:val="002E3ACE"/>
    <w:rsid w:val="002E3EB6"/>
    <w:rsid w:val="002E3FD0"/>
    <w:rsid w:val="002E50B1"/>
    <w:rsid w:val="002E53A8"/>
    <w:rsid w:val="002E5409"/>
    <w:rsid w:val="002E586D"/>
    <w:rsid w:val="002E5D3A"/>
    <w:rsid w:val="002E648E"/>
    <w:rsid w:val="002E6888"/>
    <w:rsid w:val="002E79D6"/>
    <w:rsid w:val="002F07E5"/>
    <w:rsid w:val="002F0856"/>
    <w:rsid w:val="002F0A8A"/>
    <w:rsid w:val="002F0CAF"/>
    <w:rsid w:val="002F0CDC"/>
    <w:rsid w:val="002F0F4D"/>
    <w:rsid w:val="002F106D"/>
    <w:rsid w:val="002F10BA"/>
    <w:rsid w:val="002F1923"/>
    <w:rsid w:val="002F25C0"/>
    <w:rsid w:val="002F2628"/>
    <w:rsid w:val="002F2FB0"/>
    <w:rsid w:val="002F38BD"/>
    <w:rsid w:val="002F3CAE"/>
    <w:rsid w:val="002F455D"/>
    <w:rsid w:val="002F4BD9"/>
    <w:rsid w:val="002F5170"/>
    <w:rsid w:val="002F53C6"/>
    <w:rsid w:val="002F5965"/>
    <w:rsid w:val="002F5DE5"/>
    <w:rsid w:val="002F60FD"/>
    <w:rsid w:val="002F71CC"/>
    <w:rsid w:val="002F7EEF"/>
    <w:rsid w:val="00300402"/>
    <w:rsid w:val="003004D0"/>
    <w:rsid w:val="00300809"/>
    <w:rsid w:val="00300C18"/>
    <w:rsid w:val="00301170"/>
    <w:rsid w:val="003013C0"/>
    <w:rsid w:val="00301467"/>
    <w:rsid w:val="00301608"/>
    <w:rsid w:val="00301ED3"/>
    <w:rsid w:val="0030242F"/>
    <w:rsid w:val="003028B6"/>
    <w:rsid w:val="00303113"/>
    <w:rsid w:val="00303341"/>
    <w:rsid w:val="00303945"/>
    <w:rsid w:val="00303A18"/>
    <w:rsid w:val="0030459C"/>
    <w:rsid w:val="003046C4"/>
    <w:rsid w:val="00304933"/>
    <w:rsid w:val="00304A07"/>
    <w:rsid w:val="00304CF1"/>
    <w:rsid w:val="00304E3F"/>
    <w:rsid w:val="00304F4E"/>
    <w:rsid w:val="00305700"/>
    <w:rsid w:val="003059E5"/>
    <w:rsid w:val="00305B88"/>
    <w:rsid w:val="00305D5F"/>
    <w:rsid w:val="00305F4E"/>
    <w:rsid w:val="00306116"/>
    <w:rsid w:val="00306141"/>
    <w:rsid w:val="003061AC"/>
    <w:rsid w:val="0030687C"/>
    <w:rsid w:val="003069DD"/>
    <w:rsid w:val="00306B82"/>
    <w:rsid w:val="00307836"/>
    <w:rsid w:val="00307E20"/>
    <w:rsid w:val="00310375"/>
    <w:rsid w:val="00310C86"/>
    <w:rsid w:val="00311065"/>
    <w:rsid w:val="00311163"/>
    <w:rsid w:val="0031146C"/>
    <w:rsid w:val="00311802"/>
    <w:rsid w:val="00311BAF"/>
    <w:rsid w:val="00311FCF"/>
    <w:rsid w:val="00313492"/>
    <w:rsid w:val="00313937"/>
    <w:rsid w:val="00313D0A"/>
    <w:rsid w:val="0031439D"/>
    <w:rsid w:val="003147B1"/>
    <w:rsid w:val="00314E04"/>
    <w:rsid w:val="003162F3"/>
    <w:rsid w:val="0031642B"/>
    <w:rsid w:val="00316A62"/>
    <w:rsid w:val="0031704E"/>
    <w:rsid w:val="00317447"/>
    <w:rsid w:val="003174A7"/>
    <w:rsid w:val="00317633"/>
    <w:rsid w:val="0032186F"/>
    <w:rsid w:val="00321C02"/>
    <w:rsid w:val="00321C24"/>
    <w:rsid w:val="00322848"/>
    <w:rsid w:val="00322F6B"/>
    <w:rsid w:val="003245D7"/>
    <w:rsid w:val="003247C5"/>
    <w:rsid w:val="00324ABB"/>
    <w:rsid w:val="00325329"/>
    <w:rsid w:val="0032630F"/>
    <w:rsid w:val="003265D9"/>
    <w:rsid w:val="003266FF"/>
    <w:rsid w:val="00326721"/>
    <w:rsid w:val="00326AD3"/>
    <w:rsid w:val="00326B0E"/>
    <w:rsid w:val="00327410"/>
    <w:rsid w:val="00327614"/>
    <w:rsid w:val="00327627"/>
    <w:rsid w:val="00327652"/>
    <w:rsid w:val="003302BD"/>
    <w:rsid w:val="00330756"/>
    <w:rsid w:val="0033087A"/>
    <w:rsid w:val="00330AC0"/>
    <w:rsid w:val="00330D0C"/>
    <w:rsid w:val="00331221"/>
    <w:rsid w:val="003313DE"/>
    <w:rsid w:val="003319A3"/>
    <w:rsid w:val="0033204B"/>
    <w:rsid w:val="00332093"/>
    <w:rsid w:val="003323D5"/>
    <w:rsid w:val="00332DE8"/>
    <w:rsid w:val="00333025"/>
    <w:rsid w:val="0033323F"/>
    <w:rsid w:val="00333760"/>
    <w:rsid w:val="00333F4A"/>
    <w:rsid w:val="00334453"/>
    <w:rsid w:val="00334456"/>
    <w:rsid w:val="003344FF"/>
    <w:rsid w:val="003352AC"/>
    <w:rsid w:val="00335672"/>
    <w:rsid w:val="00336713"/>
    <w:rsid w:val="0033684C"/>
    <w:rsid w:val="003370B4"/>
    <w:rsid w:val="00340233"/>
    <w:rsid w:val="0034050C"/>
    <w:rsid w:val="00340605"/>
    <w:rsid w:val="00340838"/>
    <w:rsid w:val="00340EE3"/>
    <w:rsid w:val="00340FF5"/>
    <w:rsid w:val="00341303"/>
    <w:rsid w:val="003416F1"/>
    <w:rsid w:val="003426D3"/>
    <w:rsid w:val="00342755"/>
    <w:rsid w:val="00343021"/>
    <w:rsid w:val="00343653"/>
    <w:rsid w:val="00343A8C"/>
    <w:rsid w:val="00343B56"/>
    <w:rsid w:val="00343F39"/>
    <w:rsid w:val="00343F49"/>
    <w:rsid w:val="00343FAA"/>
    <w:rsid w:val="003443DC"/>
    <w:rsid w:val="003447B1"/>
    <w:rsid w:val="00344D50"/>
    <w:rsid w:val="00344DF4"/>
    <w:rsid w:val="0034587C"/>
    <w:rsid w:val="003459AE"/>
    <w:rsid w:val="00345D9C"/>
    <w:rsid w:val="00345F86"/>
    <w:rsid w:val="003465DE"/>
    <w:rsid w:val="00347B12"/>
    <w:rsid w:val="003501AE"/>
    <w:rsid w:val="00350350"/>
    <w:rsid w:val="00350D4A"/>
    <w:rsid w:val="00351DD5"/>
    <w:rsid w:val="00352681"/>
    <w:rsid w:val="003527E3"/>
    <w:rsid w:val="00352AE5"/>
    <w:rsid w:val="00353D26"/>
    <w:rsid w:val="00353E9D"/>
    <w:rsid w:val="00355997"/>
    <w:rsid w:val="00355DDD"/>
    <w:rsid w:val="003566EA"/>
    <w:rsid w:val="003570B2"/>
    <w:rsid w:val="003572D2"/>
    <w:rsid w:val="00357AF5"/>
    <w:rsid w:val="00357B1F"/>
    <w:rsid w:val="00357C7B"/>
    <w:rsid w:val="00357FC0"/>
    <w:rsid w:val="00357FDB"/>
    <w:rsid w:val="00360BC5"/>
    <w:rsid w:val="00360DA8"/>
    <w:rsid w:val="00361006"/>
    <w:rsid w:val="003612EB"/>
    <w:rsid w:val="003616B9"/>
    <w:rsid w:val="003619C8"/>
    <w:rsid w:val="00361C5B"/>
    <w:rsid w:val="00361DAB"/>
    <w:rsid w:val="0036280B"/>
    <w:rsid w:val="00362DC0"/>
    <w:rsid w:val="00362F2E"/>
    <w:rsid w:val="00363D6D"/>
    <w:rsid w:val="00363EC6"/>
    <w:rsid w:val="003648CC"/>
    <w:rsid w:val="00364D7C"/>
    <w:rsid w:val="00365518"/>
    <w:rsid w:val="00365D18"/>
    <w:rsid w:val="003660B0"/>
    <w:rsid w:val="003662A0"/>
    <w:rsid w:val="00366C2C"/>
    <w:rsid w:val="003673BC"/>
    <w:rsid w:val="00370CF9"/>
    <w:rsid w:val="0037183C"/>
    <w:rsid w:val="00371FD6"/>
    <w:rsid w:val="00372AC8"/>
    <w:rsid w:val="00372D0B"/>
    <w:rsid w:val="0037323E"/>
    <w:rsid w:val="0037412B"/>
    <w:rsid w:val="0037485E"/>
    <w:rsid w:val="00374A12"/>
    <w:rsid w:val="00374B02"/>
    <w:rsid w:val="00374EE3"/>
    <w:rsid w:val="00374FB5"/>
    <w:rsid w:val="003754E0"/>
    <w:rsid w:val="003755BB"/>
    <w:rsid w:val="00375CE4"/>
    <w:rsid w:val="0037662C"/>
    <w:rsid w:val="0037737C"/>
    <w:rsid w:val="00377AFC"/>
    <w:rsid w:val="00377BDB"/>
    <w:rsid w:val="003800CB"/>
    <w:rsid w:val="0038084B"/>
    <w:rsid w:val="00380D85"/>
    <w:rsid w:val="0038113F"/>
    <w:rsid w:val="003812AB"/>
    <w:rsid w:val="0038141A"/>
    <w:rsid w:val="00381F20"/>
    <w:rsid w:val="0038201B"/>
    <w:rsid w:val="00384407"/>
    <w:rsid w:val="00384F00"/>
    <w:rsid w:val="00384F29"/>
    <w:rsid w:val="0038525B"/>
    <w:rsid w:val="00385798"/>
    <w:rsid w:val="003859E5"/>
    <w:rsid w:val="00385F39"/>
    <w:rsid w:val="0038642E"/>
    <w:rsid w:val="00386795"/>
    <w:rsid w:val="00386806"/>
    <w:rsid w:val="0038738B"/>
    <w:rsid w:val="00387438"/>
    <w:rsid w:val="00387E20"/>
    <w:rsid w:val="00390147"/>
    <w:rsid w:val="003909DC"/>
    <w:rsid w:val="00391244"/>
    <w:rsid w:val="00391742"/>
    <w:rsid w:val="00391BDA"/>
    <w:rsid w:val="00391DEF"/>
    <w:rsid w:val="0039207F"/>
    <w:rsid w:val="003922F1"/>
    <w:rsid w:val="003923A1"/>
    <w:rsid w:val="0039315D"/>
    <w:rsid w:val="00393246"/>
    <w:rsid w:val="003933AF"/>
    <w:rsid w:val="003934F3"/>
    <w:rsid w:val="0039359F"/>
    <w:rsid w:val="0039379D"/>
    <w:rsid w:val="003941E1"/>
    <w:rsid w:val="003946D7"/>
    <w:rsid w:val="003948D1"/>
    <w:rsid w:val="00394977"/>
    <w:rsid w:val="00394A4B"/>
    <w:rsid w:val="003951DF"/>
    <w:rsid w:val="00395982"/>
    <w:rsid w:val="00395C31"/>
    <w:rsid w:val="00396461"/>
    <w:rsid w:val="00396A83"/>
    <w:rsid w:val="00397E77"/>
    <w:rsid w:val="003A09E1"/>
    <w:rsid w:val="003A168D"/>
    <w:rsid w:val="003A1BD8"/>
    <w:rsid w:val="003A335C"/>
    <w:rsid w:val="003A3517"/>
    <w:rsid w:val="003A3E42"/>
    <w:rsid w:val="003A4BDD"/>
    <w:rsid w:val="003A4CBF"/>
    <w:rsid w:val="003A5599"/>
    <w:rsid w:val="003A5660"/>
    <w:rsid w:val="003A56B3"/>
    <w:rsid w:val="003A5C38"/>
    <w:rsid w:val="003A64D9"/>
    <w:rsid w:val="003A6ABD"/>
    <w:rsid w:val="003A7166"/>
    <w:rsid w:val="003A7EDB"/>
    <w:rsid w:val="003A7EF8"/>
    <w:rsid w:val="003B0563"/>
    <w:rsid w:val="003B0B5D"/>
    <w:rsid w:val="003B0E34"/>
    <w:rsid w:val="003B1128"/>
    <w:rsid w:val="003B1318"/>
    <w:rsid w:val="003B13B4"/>
    <w:rsid w:val="003B1475"/>
    <w:rsid w:val="003B158E"/>
    <w:rsid w:val="003B1C02"/>
    <w:rsid w:val="003B2DEC"/>
    <w:rsid w:val="003B3C01"/>
    <w:rsid w:val="003B3EE6"/>
    <w:rsid w:val="003B43D2"/>
    <w:rsid w:val="003B46D2"/>
    <w:rsid w:val="003B5251"/>
    <w:rsid w:val="003B560A"/>
    <w:rsid w:val="003B5A11"/>
    <w:rsid w:val="003B5FD1"/>
    <w:rsid w:val="003B6395"/>
    <w:rsid w:val="003B6614"/>
    <w:rsid w:val="003B67C3"/>
    <w:rsid w:val="003B73EA"/>
    <w:rsid w:val="003B761C"/>
    <w:rsid w:val="003B770C"/>
    <w:rsid w:val="003B7D9B"/>
    <w:rsid w:val="003C029C"/>
    <w:rsid w:val="003C0353"/>
    <w:rsid w:val="003C0824"/>
    <w:rsid w:val="003C0A03"/>
    <w:rsid w:val="003C0D32"/>
    <w:rsid w:val="003C0FE0"/>
    <w:rsid w:val="003C1872"/>
    <w:rsid w:val="003C1C72"/>
    <w:rsid w:val="003C1FE0"/>
    <w:rsid w:val="003C270A"/>
    <w:rsid w:val="003C33BF"/>
    <w:rsid w:val="003C3D8B"/>
    <w:rsid w:val="003C3E55"/>
    <w:rsid w:val="003C42FE"/>
    <w:rsid w:val="003C4359"/>
    <w:rsid w:val="003C44CF"/>
    <w:rsid w:val="003C4896"/>
    <w:rsid w:val="003C49DB"/>
    <w:rsid w:val="003C4F2D"/>
    <w:rsid w:val="003C5301"/>
    <w:rsid w:val="003C5807"/>
    <w:rsid w:val="003C6306"/>
    <w:rsid w:val="003C6605"/>
    <w:rsid w:val="003C6BE6"/>
    <w:rsid w:val="003C6D4E"/>
    <w:rsid w:val="003C7348"/>
    <w:rsid w:val="003C7365"/>
    <w:rsid w:val="003C79BA"/>
    <w:rsid w:val="003C7C89"/>
    <w:rsid w:val="003C7C93"/>
    <w:rsid w:val="003C7E6E"/>
    <w:rsid w:val="003C7F5D"/>
    <w:rsid w:val="003D0300"/>
    <w:rsid w:val="003D13A7"/>
    <w:rsid w:val="003D28BE"/>
    <w:rsid w:val="003D30F3"/>
    <w:rsid w:val="003D404F"/>
    <w:rsid w:val="003D418C"/>
    <w:rsid w:val="003D480E"/>
    <w:rsid w:val="003D48F7"/>
    <w:rsid w:val="003D4A3E"/>
    <w:rsid w:val="003D4B0F"/>
    <w:rsid w:val="003D4E4F"/>
    <w:rsid w:val="003D5552"/>
    <w:rsid w:val="003D5573"/>
    <w:rsid w:val="003D5B16"/>
    <w:rsid w:val="003D6156"/>
    <w:rsid w:val="003D66A3"/>
    <w:rsid w:val="003D6A6E"/>
    <w:rsid w:val="003D6E1C"/>
    <w:rsid w:val="003D777D"/>
    <w:rsid w:val="003D77D2"/>
    <w:rsid w:val="003D7C44"/>
    <w:rsid w:val="003E0CF1"/>
    <w:rsid w:val="003E0D0E"/>
    <w:rsid w:val="003E0FB3"/>
    <w:rsid w:val="003E122E"/>
    <w:rsid w:val="003E1463"/>
    <w:rsid w:val="003E17B6"/>
    <w:rsid w:val="003E1AE7"/>
    <w:rsid w:val="003E2088"/>
    <w:rsid w:val="003E2B9D"/>
    <w:rsid w:val="003E2EF5"/>
    <w:rsid w:val="003E32E3"/>
    <w:rsid w:val="003E341B"/>
    <w:rsid w:val="003E34D8"/>
    <w:rsid w:val="003E357F"/>
    <w:rsid w:val="003E35D3"/>
    <w:rsid w:val="003E36CC"/>
    <w:rsid w:val="003E3BD8"/>
    <w:rsid w:val="003E3FC5"/>
    <w:rsid w:val="003E4306"/>
    <w:rsid w:val="003E4892"/>
    <w:rsid w:val="003E496C"/>
    <w:rsid w:val="003E4C00"/>
    <w:rsid w:val="003E529D"/>
    <w:rsid w:val="003E5386"/>
    <w:rsid w:val="003E56E0"/>
    <w:rsid w:val="003E5FB4"/>
    <w:rsid w:val="003E6350"/>
    <w:rsid w:val="003E63D4"/>
    <w:rsid w:val="003E6522"/>
    <w:rsid w:val="003E65B3"/>
    <w:rsid w:val="003E6B3C"/>
    <w:rsid w:val="003E7025"/>
    <w:rsid w:val="003E70F1"/>
    <w:rsid w:val="003E7C00"/>
    <w:rsid w:val="003F037E"/>
    <w:rsid w:val="003F0C0B"/>
    <w:rsid w:val="003F0EA8"/>
    <w:rsid w:val="003F0F65"/>
    <w:rsid w:val="003F10E3"/>
    <w:rsid w:val="003F1762"/>
    <w:rsid w:val="003F17DF"/>
    <w:rsid w:val="003F1F60"/>
    <w:rsid w:val="003F2481"/>
    <w:rsid w:val="003F3519"/>
    <w:rsid w:val="003F3895"/>
    <w:rsid w:val="003F3BED"/>
    <w:rsid w:val="003F498C"/>
    <w:rsid w:val="003F4F63"/>
    <w:rsid w:val="003F5E19"/>
    <w:rsid w:val="003F689F"/>
    <w:rsid w:val="003F6AE5"/>
    <w:rsid w:val="003F708F"/>
    <w:rsid w:val="003F72CA"/>
    <w:rsid w:val="003F74E8"/>
    <w:rsid w:val="003F7B28"/>
    <w:rsid w:val="003F7B2F"/>
    <w:rsid w:val="003F7BFF"/>
    <w:rsid w:val="003F7D28"/>
    <w:rsid w:val="0040035C"/>
    <w:rsid w:val="004003F2"/>
    <w:rsid w:val="00400BD9"/>
    <w:rsid w:val="004018DE"/>
    <w:rsid w:val="00401936"/>
    <w:rsid w:val="0040193F"/>
    <w:rsid w:val="004026D3"/>
    <w:rsid w:val="0040288B"/>
    <w:rsid w:val="00402FD4"/>
    <w:rsid w:val="00403648"/>
    <w:rsid w:val="00403CD3"/>
    <w:rsid w:val="00403E89"/>
    <w:rsid w:val="00404050"/>
    <w:rsid w:val="00404CA7"/>
    <w:rsid w:val="00404E44"/>
    <w:rsid w:val="00406240"/>
    <w:rsid w:val="0040665F"/>
    <w:rsid w:val="004079D1"/>
    <w:rsid w:val="00410768"/>
    <w:rsid w:val="00410841"/>
    <w:rsid w:val="00410CD1"/>
    <w:rsid w:val="00411506"/>
    <w:rsid w:val="004120D2"/>
    <w:rsid w:val="004121AA"/>
    <w:rsid w:val="0041268A"/>
    <w:rsid w:val="00412AC6"/>
    <w:rsid w:val="00412D6F"/>
    <w:rsid w:val="004131B5"/>
    <w:rsid w:val="004136EE"/>
    <w:rsid w:val="0041449E"/>
    <w:rsid w:val="004149EA"/>
    <w:rsid w:val="00414B60"/>
    <w:rsid w:val="00415673"/>
    <w:rsid w:val="00415DA5"/>
    <w:rsid w:val="004161DC"/>
    <w:rsid w:val="004163D2"/>
    <w:rsid w:val="00416469"/>
    <w:rsid w:val="00416501"/>
    <w:rsid w:val="00416856"/>
    <w:rsid w:val="00416CB3"/>
    <w:rsid w:val="00416E74"/>
    <w:rsid w:val="004171AD"/>
    <w:rsid w:val="00417619"/>
    <w:rsid w:val="004176DD"/>
    <w:rsid w:val="0042003E"/>
    <w:rsid w:val="00420287"/>
    <w:rsid w:val="00420484"/>
    <w:rsid w:val="004204DB"/>
    <w:rsid w:val="004205B0"/>
    <w:rsid w:val="00420AB3"/>
    <w:rsid w:val="0042164B"/>
    <w:rsid w:val="0042196D"/>
    <w:rsid w:val="004228B5"/>
    <w:rsid w:val="004229B2"/>
    <w:rsid w:val="004230E7"/>
    <w:rsid w:val="004250DA"/>
    <w:rsid w:val="0042639E"/>
    <w:rsid w:val="00426730"/>
    <w:rsid w:val="004267D7"/>
    <w:rsid w:val="00426D2D"/>
    <w:rsid w:val="00427F31"/>
    <w:rsid w:val="00427FD0"/>
    <w:rsid w:val="0043049F"/>
    <w:rsid w:val="00430A0E"/>
    <w:rsid w:val="00431C43"/>
    <w:rsid w:val="00432860"/>
    <w:rsid w:val="00432932"/>
    <w:rsid w:val="0043298D"/>
    <w:rsid w:val="00434050"/>
    <w:rsid w:val="004342C4"/>
    <w:rsid w:val="00434C11"/>
    <w:rsid w:val="0043505A"/>
    <w:rsid w:val="004351A4"/>
    <w:rsid w:val="0043568A"/>
    <w:rsid w:val="0043571E"/>
    <w:rsid w:val="004359C9"/>
    <w:rsid w:val="0043602F"/>
    <w:rsid w:val="0043652A"/>
    <w:rsid w:val="004368E5"/>
    <w:rsid w:val="00437B6F"/>
    <w:rsid w:val="004408A9"/>
    <w:rsid w:val="00440AFF"/>
    <w:rsid w:val="00440C1D"/>
    <w:rsid w:val="0044111B"/>
    <w:rsid w:val="004419F5"/>
    <w:rsid w:val="00441A55"/>
    <w:rsid w:val="00441C4C"/>
    <w:rsid w:val="00441D16"/>
    <w:rsid w:val="00442078"/>
    <w:rsid w:val="004422A4"/>
    <w:rsid w:val="00442B3A"/>
    <w:rsid w:val="00442F83"/>
    <w:rsid w:val="00443033"/>
    <w:rsid w:val="004430FD"/>
    <w:rsid w:val="00443940"/>
    <w:rsid w:val="00443F3E"/>
    <w:rsid w:val="00444B62"/>
    <w:rsid w:val="00444E7A"/>
    <w:rsid w:val="0044651A"/>
    <w:rsid w:val="004467A4"/>
    <w:rsid w:val="00446901"/>
    <w:rsid w:val="00447010"/>
    <w:rsid w:val="0044776E"/>
    <w:rsid w:val="004500FF"/>
    <w:rsid w:val="00450AB3"/>
    <w:rsid w:val="00451370"/>
    <w:rsid w:val="004513B8"/>
    <w:rsid w:val="004516BF"/>
    <w:rsid w:val="00451FD3"/>
    <w:rsid w:val="00452047"/>
    <w:rsid w:val="0045220D"/>
    <w:rsid w:val="00452CDF"/>
    <w:rsid w:val="00452FDF"/>
    <w:rsid w:val="004531F9"/>
    <w:rsid w:val="0045363C"/>
    <w:rsid w:val="004538A8"/>
    <w:rsid w:val="004538D5"/>
    <w:rsid w:val="004538EB"/>
    <w:rsid w:val="0045401E"/>
    <w:rsid w:val="004546AE"/>
    <w:rsid w:val="00455041"/>
    <w:rsid w:val="00455C02"/>
    <w:rsid w:val="004562E4"/>
    <w:rsid w:val="00460A0F"/>
    <w:rsid w:val="00460A45"/>
    <w:rsid w:val="00460BC4"/>
    <w:rsid w:val="0046101B"/>
    <w:rsid w:val="00462BFD"/>
    <w:rsid w:val="00462DE1"/>
    <w:rsid w:val="00463109"/>
    <w:rsid w:val="004631FB"/>
    <w:rsid w:val="0046380D"/>
    <w:rsid w:val="00463C54"/>
    <w:rsid w:val="00463CCF"/>
    <w:rsid w:val="004640CB"/>
    <w:rsid w:val="004649CA"/>
    <w:rsid w:val="004652E3"/>
    <w:rsid w:val="004653EF"/>
    <w:rsid w:val="00465475"/>
    <w:rsid w:val="004660FA"/>
    <w:rsid w:val="0046657E"/>
    <w:rsid w:val="00466588"/>
    <w:rsid w:val="004666A3"/>
    <w:rsid w:val="00466F3F"/>
    <w:rsid w:val="00467D13"/>
    <w:rsid w:val="0047025C"/>
    <w:rsid w:val="0047041A"/>
    <w:rsid w:val="00471B2E"/>
    <w:rsid w:val="00471C1D"/>
    <w:rsid w:val="00471D35"/>
    <w:rsid w:val="00471DF1"/>
    <w:rsid w:val="004727CF"/>
    <w:rsid w:val="00472BEA"/>
    <w:rsid w:val="004733B6"/>
    <w:rsid w:val="00473477"/>
    <w:rsid w:val="00473498"/>
    <w:rsid w:val="004735AB"/>
    <w:rsid w:val="00473795"/>
    <w:rsid w:val="00473861"/>
    <w:rsid w:val="00473B71"/>
    <w:rsid w:val="00473BEC"/>
    <w:rsid w:val="00474523"/>
    <w:rsid w:val="00474995"/>
    <w:rsid w:val="00474BF6"/>
    <w:rsid w:val="00474C26"/>
    <w:rsid w:val="00474D01"/>
    <w:rsid w:val="0047605E"/>
    <w:rsid w:val="00476231"/>
    <w:rsid w:val="004763A2"/>
    <w:rsid w:val="00476978"/>
    <w:rsid w:val="00476A9B"/>
    <w:rsid w:val="00476AEC"/>
    <w:rsid w:val="00477053"/>
    <w:rsid w:val="00477491"/>
    <w:rsid w:val="0047770C"/>
    <w:rsid w:val="00477B5D"/>
    <w:rsid w:val="00477D53"/>
    <w:rsid w:val="00480844"/>
    <w:rsid w:val="0048094C"/>
    <w:rsid w:val="00480987"/>
    <w:rsid w:val="00480C52"/>
    <w:rsid w:val="004813C6"/>
    <w:rsid w:val="0048192A"/>
    <w:rsid w:val="004819CE"/>
    <w:rsid w:val="00481A57"/>
    <w:rsid w:val="00481A8D"/>
    <w:rsid w:val="00481C9E"/>
    <w:rsid w:val="00482037"/>
    <w:rsid w:val="004820A7"/>
    <w:rsid w:val="0048226E"/>
    <w:rsid w:val="00482AB1"/>
    <w:rsid w:val="00482E5B"/>
    <w:rsid w:val="004830A3"/>
    <w:rsid w:val="004834AD"/>
    <w:rsid w:val="00483A14"/>
    <w:rsid w:val="0048414C"/>
    <w:rsid w:val="0048464D"/>
    <w:rsid w:val="004847BA"/>
    <w:rsid w:val="00484AB1"/>
    <w:rsid w:val="00484B96"/>
    <w:rsid w:val="004851B8"/>
    <w:rsid w:val="004851E2"/>
    <w:rsid w:val="004851E5"/>
    <w:rsid w:val="00485A89"/>
    <w:rsid w:val="00485F69"/>
    <w:rsid w:val="0048636D"/>
    <w:rsid w:val="00486597"/>
    <w:rsid w:val="00486E46"/>
    <w:rsid w:val="00486FB2"/>
    <w:rsid w:val="00487490"/>
    <w:rsid w:val="0048781E"/>
    <w:rsid w:val="00487B35"/>
    <w:rsid w:val="0049035F"/>
    <w:rsid w:val="00490550"/>
    <w:rsid w:val="00490571"/>
    <w:rsid w:val="00490A3F"/>
    <w:rsid w:val="00490F68"/>
    <w:rsid w:val="00490FB4"/>
    <w:rsid w:val="004919B8"/>
    <w:rsid w:val="004925C9"/>
    <w:rsid w:val="00493038"/>
    <w:rsid w:val="00493E28"/>
    <w:rsid w:val="00494126"/>
    <w:rsid w:val="00494CAD"/>
    <w:rsid w:val="00494D3C"/>
    <w:rsid w:val="00494EDE"/>
    <w:rsid w:val="00495408"/>
    <w:rsid w:val="0049557D"/>
    <w:rsid w:val="004956A4"/>
    <w:rsid w:val="00495873"/>
    <w:rsid w:val="004959AC"/>
    <w:rsid w:val="00495ABB"/>
    <w:rsid w:val="00495DAD"/>
    <w:rsid w:val="004960EA"/>
    <w:rsid w:val="004965E5"/>
    <w:rsid w:val="004969D6"/>
    <w:rsid w:val="00496DE3"/>
    <w:rsid w:val="004971F6"/>
    <w:rsid w:val="0049738B"/>
    <w:rsid w:val="004973D4"/>
    <w:rsid w:val="00497819"/>
    <w:rsid w:val="00497B14"/>
    <w:rsid w:val="00497C09"/>
    <w:rsid w:val="004A05C8"/>
    <w:rsid w:val="004A0E78"/>
    <w:rsid w:val="004A12DD"/>
    <w:rsid w:val="004A141D"/>
    <w:rsid w:val="004A159D"/>
    <w:rsid w:val="004A1932"/>
    <w:rsid w:val="004A1CE0"/>
    <w:rsid w:val="004A1E44"/>
    <w:rsid w:val="004A2F50"/>
    <w:rsid w:val="004A2F67"/>
    <w:rsid w:val="004A324E"/>
    <w:rsid w:val="004A3267"/>
    <w:rsid w:val="004A3584"/>
    <w:rsid w:val="004A3631"/>
    <w:rsid w:val="004A3A08"/>
    <w:rsid w:val="004A42D9"/>
    <w:rsid w:val="004A4462"/>
    <w:rsid w:val="004A48DB"/>
    <w:rsid w:val="004A4AA5"/>
    <w:rsid w:val="004A503F"/>
    <w:rsid w:val="004A5968"/>
    <w:rsid w:val="004A6341"/>
    <w:rsid w:val="004A6563"/>
    <w:rsid w:val="004A6EC7"/>
    <w:rsid w:val="004A7221"/>
    <w:rsid w:val="004A75A7"/>
    <w:rsid w:val="004A76CC"/>
    <w:rsid w:val="004A7D38"/>
    <w:rsid w:val="004A7D3F"/>
    <w:rsid w:val="004A7E17"/>
    <w:rsid w:val="004A7F40"/>
    <w:rsid w:val="004B01E1"/>
    <w:rsid w:val="004B0554"/>
    <w:rsid w:val="004B0BCE"/>
    <w:rsid w:val="004B205E"/>
    <w:rsid w:val="004B2406"/>
    <w:rsid w:val="004B2462"/>
    <w:rsid w:val="004B3154"/>
    <w:rsid w:val="004B3725"/>
    <w:rsid w:val="004B3C7E"/>
    <w:rsid w:val="004B3DF1"/>
    <w:rsid w:val="004B4518"/>
    <w:rsid w:val="004B48DF"/>
    <w:rsid w:val="004B4EEF"/>
    <w:rsid w:val="004B5854"/>
    <w:rsid w:val="004B5B13"/>
    <w:rsid w:val="004B5B9E"/>
    <w:rsid w:val="004B6792"/>
    <w:rsid w:val="004B69D9"/>
    <w:rsid w:val="004B6D79"/>
    <w:rsid w:val="004B6F87"/>
    <w:rsid w:val="004B75D6"/>
    <w:rsid w:val="004B7A58"/>
    <w:rsid w:val="004C0AA3"/>
    <w:rsid w:val="004C1092"/>
    <w:rsid w:val="004C11D2"/>
    <w:rsid w:val="004C1224"/>
    <w:rsid w:val="004C1678"/>
    <w:rsid w:val="004C1750"/>
    <w:rsid w:val="004C175A"/>
    <w:rsid w:val="004C1B40"/>
    <w:rsid w:val="004C23DF"/>
    <w:rsid w:val="004C2B5C"/>
    <w:rsid w:val="004C2FD7"/>
    <w:rsid w:val="004C3017"/>
    <w:rsid w:val="004C352A"/>
    <w:rsid w:val="004C41D7"/>
    <w:rsid w:val="004C41E4"/>
    <w:rsid w:val="004C52CA"/>
    <w:rsid w:val="004C5BFE"/>
    <w:rsid w:val="004C665C"/>
    <w:rsid w:val="004C76B1"/>
    <w:rsid w:val="004C7CE5"/>
    <w:rsid w:val="004D03B0"/>
    <w:rsid w:val="004D095A"/>
    <w:rsid w:val="004D0A93"/>
    <w:rsid w:val="004D0D1F"/>
    <w:rsid w:val="004D104D"/>
    <w:rsid w:val="004D10A9"/>
    <w:rsid w:val="004D10E8"/>
    <w:rsid w:val="004D1155"/>
    <w:rsid w:val="004D13CE"/>
    <w:rsid w:val="004D14B0"/>
    <w:rsid w:val="004D178E"/>
    <w:rsid w:val="004D17D1"/>
    <w:rsid w:val="004D1EE7"/>
    <w:rsid w:val="004D238B"/>
    <w:rsid w:val="004D2AAB"/>
    <w:rsid w:val="004D2EEA"/>
    <w:rsid w:val="004D3244"/>
    <w:rsid w:val="004D36CE"/>
    <w:rsid w:val="004D38B0"/>
    <w:rsid w:val="004D3C66"/>
    <w:rsid w:val="004D4509"/>
    <w:rsid w:val="004D46CE"/>
    <w:rsid w:val="004D54ED"/>
    <w:rsid w:val="004D56D6"/>
    <w:rsid w:val="004D60AA"/>
    <w:rsid w:val="004D6B19"/>
    <w:rsid w:val="004D6D24"/>
    <w:rsid w:val="004D72CF"/>
    <w:rsid w:val="004D7B4E"/>
    <w:rsid w:val="004E02C8"/>
    <w:rsid w:val="004E035C"/>
    <w:rsid w:val="004E10C4"/>
    <w:rsid w:val="004E17B0"/>
    <w:rsid w:val="004E1811"/>
    <w:rsid w:val="004E18B1"/>
    <w:rsid w:val="004E1FAE"/>
    <w:rsid w:val="004E222E"/>
    <w:rsid w:val="004E26B9"/>
    <w:rsid w:val="004E2A2F"/>
    <w:rsid w:val="004E2C03"/>
    <w:rsid w:val="004E3006"/>
    <w:rsid w:val="004E3D6D"/>
    <w:rsid w:val="004E4246"/>
    <w:rsid w:val="004E43DA"/>
    <w:rsid w:val="004E496E"/>
    <w:rsid w:val="004E4DEE"/>
    <w:rsid w:val="004E57D4"/>
    <w:rsid w:val="004E5F29"/>
    <w:rsid w:val="004E68C9"/>
    <w:rsid w:val="004E6A8B"/>
    <w:rsid w:val="004E6D26"/>
    <w:rsid w:val="004E7004"/>
    <w:rsid w:val="004E70C9"/>
    <w:rsid w:val="004E7190"/>
    <w:rsid w:val="004E7524"/>
    <w:rsid w:val="004E78E7"/>
    <w:rsid w:val="004E7C74"/>
    <w:rsid w:val="004F004A"/>
    <w:rsid w:val="004F0115"/>
    <w:rsid w:val="004F0547"/>
    <w:rsid w:val="004F05DB"/>
    <w:rsid w:val="004F0A52"/>
    <w:rsid w:val="004F11C9"/>
    <w:rsid w:val="004F11CD"/>
    <w:rsid w:val="004F158D"/>
    <w:rsid w:val="004F1C0B"/>
    <w:rsid w:val="004F22C6"/>
    <w:rsid w:val="004F22E4"/>
    <w:rsid w:val="004F290B"/>
    <w:rsid w:val="004F2F0D"/>
    <w:rsid w:val="004F304B"/>
    <w:rsid w:val="004F41ED"/>
    <w:rsid w:val="004F425F"/>
    <w:rsid w:val="004F459E"/>
    <w:rsid w:val="004F512F"/>
    <w:rsid w:val="004F6424"/>
    <w:rsid w:val="004F77E0"/>
    <w:rsid w:val="00500388"/>
    <w:rsid w:val="005005B2"/>
    <w:rsid w:val="005007D2"/>
    <w:rsid w:val="00500943"/>
    <w:rsid w:val="00500C5F"/>
    <w:rsid w:val="00500CB8"/>
    <w:rsid w:val="005012D7"/>
    <w:rsid w:val="00501442"/>
    <w:rsid w:val="00501AB0"/>
    <w:rsid w:val="00501E9B"/>
    <w:rsid w:val="005029F2"/>
    <w:rsid w:val="00502E63"/>
    <w:rsid w:val="00503BB7"/>
    <w:rsid w:val="00505044"/>
    <w:rsid w:val="005050A6"/>
    <w:rsid w:val="005055DF"/>
    <w:rsid w:val="00505AAD"/>
    <w:rsid w:val="005061F5"/>
    <w:rsid w:val="0050628A"/>
    <w:rsid w:val="00506A9B"/>
    <w:rsid w:val="00506F42"/>
    <w:rsid w:val="00507E75"/>
    <w:rsid w:val="0051016F"/>
    <w:rsid w:val="00510231"/>
    <w:rsid w:val="005102C2"/>
    <w:rsid w:val="0051058B"/>
    <w:rsid w:val="00510BBD"/>
    <w:rsid w:val="0051177F"/>
    <w:rsid w:val="0051190E"/>
    <w:rsid w:val="00512291"/>
    <w:rsid w:val="00512873"/>
    <w:rsid w:val="00512AF8"/>
    <w:rsid w:val="00512B99"/>
    <w:rsid w:val="005135E0"/>
    <w:rsid w:val="00513B9A"/>
    <w:rsid w:val="00513DE7"/>
    <w:rsid w:val="005141C0"/>
    <w:rsid w:val="00514464"/>
    <w:rsid w:val="0051473D"/>
    <w:rsid w:val="00515B6E"/>
    <w:rsid w:val="00515D03"/>
    <w:rsid w:val="0051652C"/>
    <w:rsid w:val="00516F82"/>
    <w:rsid w:val="005172F6"/>
    <w:rsid w:val="00517459"/>
    <w:rsid w:val="00517C5B"/>
    <w:rsid w:val="00517DF7"/>
    <w:rsid w:val="005201CE"/>
    <w:rsid w:val="0052052F"/>
    <w:rsid w:val="005205F2"/>
    <w:rsid w:val="00520BC2"/>
    <w:rsid w:val="00521104"/>
    <w:rsid w:val="00521122"/>
    <w:rsid w:val="00521D8D"/>
    <w:rsid w:val="00521EED"/>
    <w:rsid w:val="00521F90"/>
    <w:rsid w:val="005227F2"/>
    <w:rsid w:val="00522C33"/>
    <w:rsid w:val="00522E04"/>
    <w:rsid w:val="00523785"/>
    <w:rsid w:val="005237F5"/>
    <w:rsid w:val="00523D58"/>
    <w:rsid w:val="00523E04"/>
    <w:rsid w:val="00523E8E"/>
    <w:rsid w:val="00524078"/>
    <w:rsid w:val="0052441D"/>
    <w:rsid w:val="0052465D"/>
    <w:rsid w:val="0052474C"/>
    <w:rsid w:val="00524846"/>
    <w:rsid w:val="00525181"/>
    <w:rsid w:val="00525437"/>
    <w:rsid w:val="0052564E"/>
    <w:rsid w:val="00525A5A"/>
    <w:rsid w:val="00525C4E"/>
    <w:rsid w:val="0052606E"/>
    <w:rsid w:val="005264A4"/>
    <w:rsid w:val="0052690B"/>
    <w:rsid w:val="00526F4E"/>
    <w:rsid w:val="005270A2"/>
    <w:rsid w:val="005274B2"/>
    <w:rsid w:val="005303BA"/>
    <w:rsid w:val="0053082B"/>
    <w:rsid w:val="005309AF"/>
    <w:rsid w:val="0053136A"/>
    <w:rsid w:val="0053161D"/>
    <w:rsid w:val="00531DBA"/>
    <w:rsid w:val="00531DF7"/>
    <w:rsid w:val="005327BF"/>
    <w:rsid w:val="00532C67"/>
    <w:rsid w:val="005339D5"/>
    <w:rsid w:val="005344E4"/>
    <w:rsid w:val="0053475C"/>
    <w:rsid w:val="00534948"/>
    <w:rsid w:val="00534E09"/>
    <w:rsid w:val="00534FBC"/>
    <w:rsid w:val="00535B52"/>
    <w:rsid w:val="00536A79"/>
    <w:rsid w:val="00536AC1"/>
    <w:rsid w:val="00536D61"/>
    <w:rsid w:val="00536F7A"/>
    <w:rsid w:val="00537D41"/>
    <w:rsid w:val="00540246"/>
    <w:rsid w:val="00540BD8"/>
    <w:rsid w:val="00541285"/>
    <w:rsid w:val="005412BD"/>
    <w:rsid w:val="00541542"/>
    <w:rsid w:val="005416F0"/>
    <w:rsid w:val="00541CF6"/>
    <w:rsid w:val="005426AB"/>
    <w:rsid w:val="0054284F"/>
    <w:rsid w:val="00542965"/>
    <w:rsid w:val="005432E5"/>
    <w:rsid w:val="005436DF"/>
    <w:rsid w:val="00543967"/>
    <w:rsid w:val="00543C58"/>
    <w:rsid w:val="00544404"/>
    <w:rsid w:val="005446DD"/>
    <w:rsid w:val="005451C0"/>
    <w:rsid w:val="005453E5"/>
    <w:rsid w:val="00545CA0"/>
    <w:rsid w:val="00545E96"/>
    <w:rsid w:val="0054631E"/>
    <w:rsid w:val="005464CD"/>
    <w:rsid w:val="00546A4E"/>
    <w:rsid w:val="00547A6B"/>
    <w:rsid w:val="00547D4C"/>
    <w:rsid w:val="00550001"/>
    <w:rsid w:val="0055021E"/>
    <w:rsid w:val="005504E9"/>
    <w:rsid w:val="00550EE0"/>
    <w:rsid w:val="005513B2"/>
    <w:rsid w:val="00551D68"/>
    <w:rsid w:val="00551E70"/>
    <w:rsid w:val="00551F98"/>
    <w:rsid w:val="0055219A"/>
    <w:rsid w:val="0055228D"/>
    <w:rsid w:val="00552967"/>
    <w:rsid w:val="00552D0E"/>
    <w:rsid w:val="005530DF"/>
    <w:rsid w:val="00553141"/>
    <w:rsid w:val="005536CC"/>
    <w:rsid w:val="00553972"/>
    <w:rsid w:val="005539BB"/>
    <w:rsid w:val="00554331"/>
    <w:rsid w:val="00554BB4"/>
    <w:rsid w:val="00554D11"/>
    <w:rsid w:val="00555306"/>
    <w:rsid w:val="00555AE3"/>
    <w:rsid w:val="00555BD8"/>
    <w:rsid w:val="00556389"/>
    <w:rsid w:val="005569DA"/>
    <w:rsid w:val="005569F1"/>
    <w:rsid w:val="00556A84"/>
    <w:rsid w:val="00556BE8"/>
    <w:rsid w:val="00556C43"/>
    <w:rsid w:val="00557323"/>
    <w:rsid w:val="00557334"/>
    <w:rsid w:val="00557C1F"/>
    <w:rsid w:val="00557D46"/>
    <w:rsid w:val="00557DCE"/>
    <w:rsid w:val="00557F75"/>
    <w:rsid w:val="0056003F"/>
    <w:rsid w:val="005604CB"/>
    <w:rsid w:val="0056083E"/>
    <w:rsid w:val="00561828"/>
    <w:rsid w:val="005620C2"/>
    <w:rsid w:val="0056269F"/>
    <w:rsid w:val="00562741"/>
    <w:rsid w:val="00562A6E"/>
    <w:rsid w:val="00562C28"/>
    <w:rsid w:val="005632BE"/>
    <w:rsid w:val="00563402"/>
    <w:rsid w:val="0056342D"/>
    <w:rsid w:val="005634FF"/>
    <w:rsid w:val="00564038"/>
    <w:rsid w:val="0056407C"/>
    <w:rsid w:val="0056415F"/>
    <w:rsid w:val="005664E9"/>
    <w:rsid w:val="005666B6"/>
    <w:rsid w:val="00567D0E"/>
    <w:rsid w:val="00570556"/>
    <w:rsid w:val="0057062A"/>
    <w:rsid w:val="00570BF3"/>
    <w:rsid w:val="00570CAD"/>
    <w:rsid w:val="005719E0"/>
    <w:rsid w:val="00571C57"/>
    <w:rsid w:val="00572778"/>
    <w:rsid w:val="00573233"/>
    <w:rsid w:val="0057355F"/>
    <w:rsid w:val="005735B1"/>
    <w:rsid w:val="005738BE"/>
    <w:rsid w:val="005742C9"/>
    <w:rsid w:val="0057434F"/>
    <w:rsid w:val="005753FC"/>
    <w:rsid w:val="005754F0"/>
    <w:rsid w:val="005758BD"/>
    <w:rsid w:val="005763A2"/>
    <w:rsid w:val="00576AE4"/>
    <w:rsid w:val="00576D95"/>
    <w:rsid w:val="00577210"/>
    <w:rsid w:val="00577DD1"/>
    <w:rsid w:val="00577E65"/>
    <w:rsid w:val="00577EE2"/>
    <w:rsid w:val="005807A4"/>
    <w:rsid w:val="00580DE9"/>
    <w:rsid w:val="00580F08"/>
    <w:rsid w:val="00580F5D"/>
    <w:rsid w:val="0058103F"/>
    <w:rsid w:val="00581404"/>
    <w:rsid w:val="00581633"/>
    <w:rsid w:val="00581B45"/>
    <w:rsid w:val="00581E50"/>
    <w:rsid w:val="005827A7"/>
    <w:rsid w:val="005829A1"/>
    <w:rsid w:val="00582B82"/>
    <w:rsid w:val="00583013"/>
    <w:rsid w:val="00583ABE"/>
    <w:rsid w:val="00583D3C"/>
    <w:rsid w:val="00583E6A"/>
    <w:rsid w:val="00584F97"/>
    <w:rsid w:val="00584FF8"/>
    <w:rsid w:val="0058511F"/>
    <w:rsid w:val="0058546D"/>
    <w:rsid w:val="00585A98"/>
    <w:rsid w:val="00585B1D"/>
    <w:rsid w:val="00585F9A"/>
    <w:rsid w:val="0058624A"/>
    <w:rsid w:val="005864EB"/>
    <w:rsid w:val="00586614"/>
    <w:rsid w:val="00586B06"/>
    <w:rsid w:val="00586EDA"/>
    <w:rsid w:val="00587004"/>
    <w:rsid w:val="0058776D"/>
    <w:rsid w:val="00587A9C"/>
    <w:rsid w:val="0059009B"/>
    <w:rsid w:val="0059032F"/>
    <w:rsid w:val="00590912"/>
    <w:rsid w:val="00590A49"/>
    <w:rsid w:val="00590F72"/>
    <w:rsid w:val="00591364"/>
    <w:rsid w:val="005915A3"/>
    <w:rsid w:val="005918DA"/>
    <w:rsid w:val="00592201"/>
    <w:rsid w:val="00592B6B"/>
    <w:rsid w:val="00592CD0"/>
    <w:rsid w:val="005935F0"/>
    <w:rsid w:val="005936D0"/>
    <w:rsid w:val="00593A60"/>
    <w:rsid w:val="00594397"/>
    <w:rsid w:val="00594419"/>
    <w:rsid w:val="00594698"/>
    <w:rsid w:val="00594ADC"/>
    <w:rsid w:val="00595377"/>
    <w:rsid w:val="005967A6"/>
    <w:rsid w:val="00597147"/>
    <w:rsid w:val="00597DDE"/>
    <w:rsid w:val="005A0134"/>
    <w:rsid w:val="005A0223"/>
    <w:rsid w:val="005A0790"/>
    <w:rsid w:val="005A0795"/>
    <w:rsid w:val="005A0954"/>
    <w:rsid w:val="005A0EAB"/>
    <w:rsid w:val="005A109D"/>
    <w:rsid w:val="005A11DB"/>
    <w:rsid w:val="005A122A"/>
    <w:rsid w:val="005A27EF"/>
    <w:rsid w:val="005A280A"/>
    <w:rsid w:val="005A2835"/>
    <w:rsid w:val="005A29AB"/>
    <w:rsid w:val="005A2B04"/>
    <w:rsid w:val="005A320C"/>
    <w:rsid w:val="005A352C"/>
    <w:rsid w:val="005A3DF2"/>
    <w:rsid w:val="005A4331"/>
    <w:rsid w:val="005A43EA"/>
    <w:rsid w:val="005A4BB1"/>
    <w:rsid w:val="005A51BE"/>
    <w:rsid w:val="005A53D2"/>
    <w:rsid w:val="005A5910"/>
    <w:rsid w:val="005A59FA"/>
    <w:rsid w:val="005A5B38"/>
    <w:rsid w:val="005A5B79"/>
    <w:rsid w:val="005A6437"/>
    <w:rsid w:val="005A64D7"/>
    <w:rsid w:val="005A6B10"/>
    <w:rsid w:val="005A6DB4"/>
    <w:rsid w:val="005A6E3E"/>
    <w:rsid w:val="005A70D1"/>
    <w:rsid w:val="005A7BEF"/>
    <w:rsid w:val="005B048F"/>
    <w:rsid w:val="005B05C8"/>
    <w:rsid w:val="005B0776"/>
    <w:rsid w:val="005B1330"/>
    <w:rsid w:val="005B1563"/>
    <w:rsid w:val="005B16D3"/>
    <w:rsid w:val="005B19E1"/>
    <w:rsid w:val="005B2B02"/>
    <w:rsid w:val="005B2F82"/>
    <w:rsid w:val="005B3234"/>
    <w:rsid w:val="005B3B9E"/>
    <w:rsid w:val="005B3CED"/>
    <w:rsid w:val="005B412F"/>
    <w:rsid w:val="005B416F"/>
    <w:rsid w:val="005B44DD"/>
    <w:rsid w:val="005B4AC2"/>
    <w:rsid w:val="005B4B82"/>
    <w:rsid w:val="005B4C40"/>
    <w:rsid w:val="005B52D0"/>
    <w:rsid w:val="005B5937"/>
    <w:rsid w:val="005B59EE"/>
    <w:rsid w:val="005B5B80"/>
    <w:rsid w:val="005B7128"/>
    <w:rsid w:val="005B7341"/>
    <w:rsid w:val="005B73C0"/>
    <w:rsid w:val="005B796E"/>
    <w:rsid w:val="005B7C42"/>
    <w:rsid w:val="005C0328"/>
    <w:rsid w:val="005C0444"/>
    <w:rsid w:val="005C05E0"/>
    <w:rsid w:val="005C0D00"/>
    <w:rsid w:val="005C0EA9"/>
    <w:rsid w:val="005C0EC6"/>
    <w:rsid w:val="005C129D"/>
    <w:rsid w:val="005C14BB"/>
    <w:rsid w:val="005C14CD"/>
    <w:rsid w:val="005C1629"/>
    <w:rsid w:val="005C20DB"/>
    <w:rsid w:val="005C212F"/>
    <w:rsid w:val="005C2BFB"/>
    <w:rsid w:val="005C3778"/>
    <w:rsid w:val="005C3E42"/>
    <w:rsid w:val="005C40FC"/>
    <w:rsid w:val="005C43E2"/>
    <w:rsid w:val="005C4442"/>
    <w:rsid w:val="005C48B1"/>
    <w:rsid w:val="005C57B3"/>
    <w:rsid w:val="005C5BDB"/>
    <w:rsid w:val="005C5E31"/>
    <w:rsid w:val="005C5ECA"/>
    <w:rsid w:val="005C62F5"/>
    <w:rsid w:val="005C73DA"/>
    <w:rsid w:val="005C78BD"/>
    <w:rsid w:val="005C7B72"/>
    <w:rsid w:val="005D0A51"/>
    <w:rsid w:val="005D0D7A"/>
    <w:rsid w:val="005D145C"/>
    <w:rsid w:val="005D21E0"/>
    <w:rsid w:val="005D2530"/>
    <w:rsid w:val="005D2587"/>
    <w:rsid w:val="005D30A1"/>
    <w:rsid w:val="005D3B7B"/>
    <w:rsid w:val="005D3F59"/>
    <w:rsid w:val="005D5185"/>
    <w:rsid w:val="005D544C"/>
    <w:rsid w:val="005D55AC"/>
    <w:rsid w:val="005D57A9"/>
    <w:rsid w:val="005D5952"/>
    <w:rsid w:val="005D5A27"/>
    <w:rsid w:val="005D5C83"/>
    <w:rsid w:val="005D6208"/>
    <w:rsid w:val="005D6F08"/>
    <w:rsid w:val="005D6FBB"/>
    <w:rsid w:val="005D79C7"/>
    <w:rsid w:val="005D7B47"/>
    <w:rsid w:val="005E096F"/>
    <w:rsid w:val="005E0B76"/>
    <w:rsid w:val="005E0E92"/>
    <w:rsid w:val="005E0F00"/>
    <w:rsid w:val="005E10E6"/>
    <w:rsid w:val="005E1B8D"/>
    <w:rsid w:val="005E1DD2"/>
    <w:rsid w:val="005E2256"/>
    <w:rsid w:val="005E286B"/>
    <w:rsid w:val="005E2912"/>
    <w:rsid w:val="005E2D4F"/>
    <w:rsid w:val="005E34C7"/>
    <w:rsid w:val="005E3583"/>
    <w:rsid w:val="005E38F7"/>
    <w:rsid w:val="005E3D71"/>
    <w:rsid w:val="005E3E80"/>
    <w:rsid w:val="005E41E9"/>
    <w:rsid w:val="005E4581"/>
    <w:rsid w:val="005E463C"/>
    <w:rsid w:val="005E5119"/>
    <w:rsid w:val="005E5BE4"/>
    <w:rsid w:val="005E5E01"/>
    <w:rsid w:val="005E5FEE"/>
    <w:rsid w:val="005E6A19"/>
    <w:rsid w:val="005E737B"/>
    <w:rsid w:val="005E7B73"/>
    <w:rsid w:val="005E7D57"/>
    <w:rsid w:val="005F0EFD"/>
    <w:rsid w:val="005F1241"/>
    <w:rsid w:val="005F1806"/>
    <w:rsid w:val="005F1AB0"/>
    <w:rsid w:val="005F1D68"/>
    <w:rsid w:val="005F1D86"/>
    <w:rsid w:val="005F2908"/>
    <w:rsid w:val="005F2B7B"/>
    <w:rsid w:val="005F2F5E"/>
    <w:rsid w:val="005F35E5"/>
    <w:rsid w:val="005F3C0B"/>
    <w:rsid w:val="005F4C1A"/>
    <w:rsid w:val="005F5DE3"/>
    <w:rsid w:val="005F6E3F"/>
    <w:rsid w:val="005F70C5"/>
    <w:rsid w:val="005F76B0"/>
    <w:rsid w:val="005F7761"/>
    <w:rsid w:val="005F7822"/>
    <w:rsid w:val="005F786B"/>
    <w:rsid w:val="005F7B1F"/>
    <w:rsid w:val="005F7FE7"/>
    <w:rsid w:val="00600478"/>
    <w:rsid w:val="0060048E"/>
    <w:rsid w:val="006011BC"/>
    <w:rsid w:val="00601584"/>
    <w:rsid w:val="006016CC"/>
    <w:rsid w:val="0060193E"/>
    <w:rsid w:val="00601987"/>
    <w:rsid w:val="00601CDA"/>
    <w:rsid w:val="0060228A"/>
    <w:rsid w:val="00602631"/>
    <w:rsid w:val="0060272E"/>
    <w:rsid w:val="00602FE8"/>
    <w:rsid w:val="00603165"/>
    <w:rsid w:val="0060399E"/>
    <w:rsid w:val="00603B72"/>
    <w:rsid w:val="00603E9B"/>
    <w:rsid w:val="006049A9"/>
    <w:rsid w:val="00605620"/>
    <w:rsid w:val="00605697"/>
    <w:rsid w:val="00605A29"/>
    <w:rsid w:val="0060652A"/>
    <w:rsid w:val="00607203"/>
    <w:rsid w:val="00607258"/>
    <w:rsid w:val="0060766A"/>
    <w:rsid w:val="006076FE"/>
    <w:rsid w:val="00607B00"/>
    <w:rsid w:val="00607DDF"/>
    <w:rsid w:val="00607F21"/>
    <w:rsid w:val="00610184"/>
    <w:rsid w:val="00610398"/>
    <w:rsid w:val="00610443"/>
    <w:rsid w:val="00610AE5"/>
    <w:rsid w:val="006110EC"/>
    <w:rsid w:val="006115E4"/>
    <w:rsid w:val="00611614"/>
    <w:rsid w:val="006119EF"/>
    <w:rsid w:val="00611A73"/>
    <w:rsid w:val="00611C6A"/>
    <w:rsid w:val="00612167"/>
    <w:rsid w:val="006123E2"/>
    <w:rsid w:val="0061258E"/>
    <w:rsid w:val="0061271F"/>
    <w:rsid w:val="00613275"/>
    <w:rsid w:val="0061343D"/>
    <w:rsid w:val="00613501"/>
    <w:rsid w:val="00613612"/>
    <w:rsid w:val="00613B72"/>
    <w:rsid w:val="0061453A"/>
    <w:rsid w:val="006150A0"/>
    <w:rsid w:val="006152CF"/>
    <w:rsid w:val="00615A3D"/>
    <w:rsid w:val="00615BFE"/>
    <w:rsid w:val="00615DD3"/>
    <w:rsid w:val="00616283"/>
    <w:rsid w:val="006167D2"/>
    <w:rsid w:val="00616ED2"/>
    <w:rsid w:val="00617144"/>
    <w:rsid w:val="00617876"/>
    <w:rsid w:val="00620225"/>
    <w:rsid w:val="00620239"/>
    <w:rsid w:val="006202B7"/>
    <w:rsid w:val="006207A4"/>
    <w:rsid w:val="00620AE8"/>
    <w:rsid w:val="006210D7"/>
    <w:rsid w:val="00621356"/>
    <w:rsid w:val="006213C8"/>
    <w:rsid w:val="006219B5"/>
    <w:rsid w:val="00621A3D"/>
    <w:rsid w:val="00621BE5"/>
    <w:rsid w:val="00621FF7"/>
    <w:rsid w:val="00622043"/>
    <w:rsid w:val="0062283F"/>
    <w:rsid w:val="006228CF"/>
    <w:rsid w:val="00622F17"/>
    <w:rsid w:val="006234E4"/>
    <w:rsid w:val="00623644"/>
    <w:rsid w:val="006236D2"/>
    <w:rsid w:val="006238D1"/>
    <w:rsid w:val="00624CB8"/>
    <w:rsid w:val="00625136"/>
    <w:rsid w:val="00625FBB"/>
    <w:rsid w:val="0062617F"/>
    <w:rsid w:val="00626284"/>
    <w:rsid w:val="00626803"/>
    <w:rsid w:val="00626A43"/>
    <w:rsid w:val="00626A82"/>
    <w:rsid w:val="006277A6"/>
    <w:rsid w:val="00630025"/>
    <w:rsid w:val="006304E0"/>
    <w:rsid w:val="00630597"/>
    <w:rsid w:val="00630B87"/>
    <w:rsid w:val="006317D1"/>
    <w:rsid w:val="00631BEF"/>
    <w:rsid w:val="00631E17"/>
    <w:rsid w:val="006320A0"/>
    <w:rsid w:val="00632EC1"/>
    <w:rsid w:val="006335D3"/>
    <w:rsid w:val="006337F2"/>
    <w:rsid w:val="00633A28"/>
    <w:rsid w:val="00633D00"/>
    <w:rsid w:val="00633EA2"/>
    <w:rsid w:val="0063407D"/>
    <w:rsid w:val="00634541"/>
    <w:rsid w:val="00634638"/>
    <w:rsid w:val="0063479A"/>
    <w:rsid w:val="00634A7E"/>
    <w:rsid w:val="00634C18"/>
    <w:rsid w:val="00634C8D"/>
    <w:rsid w:val="006350B0"/>
    <w:rsid w:val="0063561F"/>
    <w:rsid w:val="00635AE0"/>
    <w:rsid w:val="00635C22"/>
    <w:rsid w:val="0063689C"/>
    <w:rsid w:val="006368A3"/>
    <w:rsid w:val="00636BAD"/>
    <w:rsid w:val="006379B3"/>
    <w:rsid w:val="006379E4"/>
    <w:rsid w:val="00637EE6"/>
    <w:rsid w:val="0064007C"/>
    <w:rsid w:val="0064014A"/>
    <w:rsid w:val="0064167B"/>
    <w:rsid w:val="006427AD"/>
    <w:rsid w:val="00642A78"/>
    <w:rsid w:val="00643997"/>
    <w:rsid w:val="00643A8B"/>
    <w:rsid w:val="006440BC"/>
    <w:rsid w:val="006446DF"/>
    <w:rsid w:val="006449F5"/>
    <w:rsid w:val="00644B29"/>
    <w:rsid w:val="00645690"/>
    <w:rsid w:val="0064572D"/>
    <w:rsid w:val="006457FF"/>
    <w:rsid w:val="00645BB2"/>
    <w:rsid w:val="00645C8D"/>
    <w:rsid w:val="0064621F"/>
    <w:rsid w:val="00646B19"/>
    <w:rsid w:val="0064701A"/>
    <w:rsid w:val="006474F7"/>
    <w:rsid w:val="006476CF"/>
    <w:rsid w:val="00647811"/>
    <w:rsid w:val="00647A4F"/>
    <w:rsid w:val="00647CE2"/>
    <w:rsid w:val="00647DBC"/>
    <w:rsid w:val="00650D06"/>
    <w:rsid w:val="00650D71"/>
    <w:rsid w:val="006513F4"/>
    <w:rsid w:val="00651737"/>
    <w:rsid w:val="00651D14"/>
    <w:rsid w:val="00652350"/>
    <w:rsid w:val="00652D53"/>
    <w:rsid w:val="0065385A"/>
    <w:rsid w:val="006538A3"/>
    <w:rsid w:val="0065448E"/>
    <w:rsid w:val="006550DD"/>
    <w:rsid w:val="00655DB9"/>
    <w:rsid w:val="006563E2"/>
    <w:rsid w:val="006565DE"/>
    <w:rsid w:val="00656AC2"/>
    <w:rsid w:val="006603B4"/>
    <w:rsid w:val="006608CF"/>
    <w:rsid w:val="00660E52"/>
    <w:rsid w:val="00661245"/>
    <w:rsid w:val="00661D39"/>
    <w:rsid w:val="00661EDC"/>
    <w:rsid w:val="006631C7"/>
    <w:rsid w:val="00663C3A"/>
    <w:rsid w:val="00663FD3"/>
    <w:rsid w:val="006641F3"/>
    <w:rsid w:val="0066446E"/>
    <w:rsid w:val="00664B80"/>
    <w:rsid w:val="00664C79"/>
    <w:rsid w:val="00665243"/>
    <w:rsid w:val="0066594A"/>
    <w:rsid w:val="00665BEA"/>
    <w:rsid w:val="00666228"/>
    <w:rsid w:val="00666243"/>
    <w:rsid w:val="00666532"/>
    <w:rsid w:val="006669CB"/>
    <w:rsid w:val="0066713E"/>
    <w:rsid w:val="00667B33"/>
    <w:rsid w:val="00667BF6"/>
    <w:rsid w:val="00667CFA"/>
    <w:rsid w:val="00670262"/>
    <w:rsid w:val="00670668"/>
    <w:rsid w:val="00670B42"/>
    <w:rsid w:val="00671611"/>
    <w:rsid w:val="00672199"/>
    <w:rsid w:val="00672807"/>
    <w:rsid w:val="006728B8"/>
    <w:rsid w:val="00672B3D"/>
    <w:rsid w:val="00672F12"/>
    <w:rsid w:val="00673087"/>
    <w:rsid w:val="006733A5"/>
    <w:rsid w:val="0067417D"/>
    <w:rsid w:val="0067570A"/>
    <w:rsid w:val="00675B8C"/>
    <w:rsid w:val="00675F3C"/>
    <w:rsid w:val="00676A4A"/>
    <w:rsid w:val="00676C98"/>
    <w:rsid w:val="00676DD9"/>
    <w:rsid w:val="00676FCC"/>
    <w:rsid w:val="00677021"/>
    <w:rsid w:val="006777A1"/>
    <w:rsid w:val="0067793A"/>
    <w:rsid w:val="0067797B"/>
    <w:rsid w:val="006779F0"/>
    <w:rsid w:val="00677A2C"/>
    <w:rsid w:val="00680438"/>
    <w:rsid w:val="00680603"/>
    <w:rsid w:val="00680886"/>
    <w:rsid w:val="00680B98"/>
    <w:rsid w:val="00680CB0"/>
    <w:rsid w:val="00682BE2"/>
    <w:rsid w:val="00682D6D"/>
    <w:rsid w:val="006833A7"/>
    <w:rsid w:val="00683677"/>
    <w:rsid w:val="00683BA5"/>
    <w:rsid w:val="00684104"/>
    <w:rsid w:val="00684BC1"/>
    <w:rsid w:val="00685BD6"/>
    <w:rsid w:val="00685E6F"/>
    <w:rsid w:val="0068631C"/>
    <w:rsid w:val="0068671E"/>
    <w:rsid w:val="0068673A"/>
    <w:rsid w:val="00686755"/>
    <w:rsid w:val="00686D36"/>
    <w:rsid w:val="006871B2"/>
    <w:rsid w:val="006871FD"/>
    <w:rsid w:val="00687AC5"/>
    <w:rsid w:val="00690559"/>
    <w:rsid w:val="00690AA2"/>
    <w:rsid w:val="006911B1"/>
    <w:rsid w:val="00691434"/>
    <w:rsid w:val="006924BB"/>
    <w:rsid w:val="00692B5E"/>
    <w:rsid w:val="00692CCA"/>
    <w:rsid w:val="00692D7C"/>
    <w:rsid w:val="006943BF"/>
    <w:rsid w:val="00694514"/>
    <w:rsid w:val="0069484B"/>
    <w:rsid w:val="00694CA2"/>
    <w:rsid w:val="00695564"/>
    <w:rsid w:val="00695C67"/>
    <w:rsid w:val="006967AA"/>
    <w:rsid w:val="0069682A"/>
    <w:rsid w:val="00697471"/>
    <w:rsid w:val="006975C2"/>
    <w:rsid w:val="006977D8"/>
    <w:rsid w:val="006979B1"/>
    <w:rsid w:val="00697C21"/>
    <w:rsid w:val="006A062D"/>
    <w:rsid w:val="006A1433"/>
    <w:rsid w:val="006A152D"/>
    <w:rsid w:val="006A314C"/>
    <w:rsid w:val="006A33EF"/>
    <w:rsid w:val="006A35CD"/>
    <w:rsid w:val="006A39E9"/>
    <w:rsid w:val="006A44B7"/>
    <w:rsid w:val="006A5222"/>
    <w:rsid w:val="006A548C"/>
    <w:rsid w:val="006A5A18"/>
    <w:rsid w:val="006A5E59"/>
    <w:rsid w:val="006A61B3"/>
    <w:rsid w:val="006A69EA"/>
    <w:rsid w:val="006A6C26"/>
    <w:rsid w:val="006A73BD"/>
    <w:rsid w:val="006A78C1"/>
    <w:rsid w:val="006B05AD"/>
    <w:rsid w:val="006B1177"/>
    <w:rsid w:val="006B1547"/>
    <w:rsid w:val="006B2085"/>
    <w:rsid w:val="006B2DAF"/>
    <w:rsid w:val="006B3023"/>
    <w:rsid w:val="006B3060"/>
    <w:rsid w:val="006B370F"/>
    <w:rsid w:val="006B37C3"/>
    <w:rsid w:val="006B4171"/>
    <w:rsid w:val="006B569C"/>
    <w:rsid w:val="006B59F4"/>
    <w:rsid w:val="006B5F96"/>
    <w:rsid w:val="006B662D"/>
    <w:rsid w:val="006B683C"/>
    <w:rsid w:val="006B6A47"/>
    <w:rsid w:val="006B6A8D"/>
    <w:rsid w:val="006B776B"/>
    <w:rsid w:val="006B7791"/>
    <w:rsid w:val="006B7B01"/>
    <w:rsid w:val="006C00EF"/>
    <w:rsid w:val="006C05DC"/>
    <w:rsid w:val="006C0EBD"/>
    <w:rsid w:val="006C1130"/>
    <w:rsid w:val="006C13E9"/>
    <w:rsid w:val="006C184A"/>
    <w:rsid w:val="006C1979"/>
    <w:rsid w:val="006C19EB"/>
    <w:rsid w:val="006C19F3"/>
    <w:rsid w:val="006C24D5"/>
    <w:rsid w:val="006C267A"/>
    <w:rsid w:val="006C2AA4"/>
    <w:rsid w:val="006C2E90"/>
    <w:rsid w:val="006C341C"/>
    <w:rsid w:val="006C399B"/>
    <w:rsid w:val="006C3D4E"/>
    <w:rsid w:val="006C3E21"/>
    <w:rsid w:val="006C3FC0"/>
    <w:rsid w:val="006C40E2"/>
    <w:rsid w:val="006C47FC"/>
    <w:rsid w:val="006C5F43"/>
    <w:rsid w:val="006C632C"/>
    <w:rsid w:val="006C6A27"/>
    <w:rsid w:val="006C7E99"/>
    <w:rsid w:val="006D0B0A"/>
    <w:rsid w:val="006D0EA0"/>
    <w:rsid w:val="006D136E"/>
    <w:rsid w:val="006D1636"/>
    <w:rsid w:val="006D16C0"/>
    <w:rsid w:val="006D17A9"/>
    <w:rsid w:val="006D1E04"/>
    <w:rsid w:val="006D221B"/>
    <w:rsid w:val="006D2E48"/>
    <w:rsid w:val="006D39C1"/>
    <w:rsid w:val="006D4122"/>
    <w:rsid w:val="006D4435"/>
    <w:rsid w:val="006D48B4"/>
    <w:rsid w:val="006D5126"/>
    <w:rsid w:val="006D53E5"/>
    <w:rsid w:val="006D5603"/>
    <w:rsid w:val="006D57CF"/>
    <w:rsid w:val="006D5B1F"/>
    <w:rsid w:val="006D5E02"/>
    <w:rsid w:val="006D5EB8"/>
    <w:rsid w:val="006D6971"/>
    <w:rsid w:val="006D6D6F"/>
    <w:rsid w:val="006D73E4"/>
    <w:rsid w:val="006D7B0F"/>
    <w:rsid w:val="006D7C22"/>
    <w:rsid w:val="006D7E16"/>
    <w:rsid w:val="006E0757"/>
    <w:rsid w:val="006E08E9"/>
    <w:rsid w:val="006E16AB"/>
    <w:rsid w:val="006E17B1"/>
    <w:rsid w:val="006E1AF6"/>
    <w:rsid w:val="006E2C45"/>
    <w:rsid w:val="006E397C"/>
    <w:rsid w:val="006E3A4B"/>
    <w:rsid w:val="006E4001"/>
    <w:rsid w:val="006E47D3"/>
    <w:rsid w:val="006E5816"/>
    <w:rsid w:val="006E5ADE"/>
    <w:rsid w:val="006E623A"/>
    <w:rsid w:val="006E6278"/>
    <w:rsid w:val="006E6594"/>
    <w:rsid w:val="006E6874"/>
    <w:rsid w:val="006E6955"/>
    <w:rsid w:val="006E69C0"/>
    <w:rsid w:val="006E6A64"/>
    <w:rsid w:val="006E6E7D"/>
    <w:rsid w:val="006E70CE"/>
    <w:rsid w:val="006E718B"/>
    <w:rsid w:val="006F0066"/>
    <w:rsid w:val="006F017B"/>
    <w:rsid w:val="006F034F"/>
    <w:rsid w:val="006F046D"/>
    <w:rsid w:val="006F09F8"/>
    <w:rsid w:val="006F0BD1"/>
    <w:rsid w:val="006F0D94"/>
    <w:rsid w:val="006F1247"/>
    <w:rsid w:val="006F19E8"/>
    <w:rsid w:val="006F1E9A"/>
    <w:rsid w:val="006F2397"/>
    <w:rsid w:val="006F2404"/>
    <w:rsid w:val="006F303C"/>
    <w:rsid w:val="006F30CA"/>
    <w:rsid w:val="006F34A8"/>
    <w:rsid w:val="006F40BA"/>
    <w:rsid w:val="006F4B5E"/>
    <w:rsid w:val="006F5C91"/>
    <w:rsid w:val="006F5D8A"/>
    <w:rsid w:val="006F79EE"/>
    <w:rsid w:val="006F79F2"/>
    <w:rsid w:val="007001AA"/>
    <w:rsid w:val="00700446"/>
    <w:rsid w:val="007005C3"/>
    <w:rsid w:val="007009E5"/>
    <w:rsid w:val="00700F56"/>
    <w:rsid w:val="007010AB"/>
    <w:rsid w:val="00701425"/>
    <w:rsid w:val="00701E69"/>
    <w:rsid w:val="00701F1E"/>
    <w:rsid w:val="0070222A"/>
    <w:rsid w:val="00702FB5"/>
    <w:rsid w:val="007041D8"/>
    <w:rsid w:val="0070461C"/>
    <w:rsid w:val="00704AB4"/>
    <w:rsid w:val="00705D88"/>
    <w:rsid w:val="00705ED7"/>
    <w:rsid w:val="0070649E"/>
    <w:rsid w:val="00706710"/>
    <w:rsid w:val="00706A10"/>
    <w:rsid w:val="00706EC6"/>
    <w:rsid w:val="00706F21"/>
    <w:rsid w:val="007070FB"/>
    <w:rsid w:val="0071044D"/>
    <w:rsid w:val="00710D47"/>
    <w:rsid w:val="00711061"/>
    <w:rsid w:val="007115F3"/>
    <w:rsid w:val="007115FE"/>
    <w:rsid w:val="00711676"/>
    <w:rsid w:val="00711845"/>
    <w:rsid w:val="00711B3A"/>
    <w:rsid w:val="00711CE8"/>
    <w:rsid w:val="00711F40"/>
    <w:rsid w:val="00712485"/>
    <w:rsid w:val="00712FCB"/>
    <w:rsid w:val="0071334A"/>
    <w:rsid w:val="00713833"/>
    <w:rsid w:val="007139B7"/>
    <w:rsid w:val="00713B20"/>
    <w:rsid w:val="007141F8"/>
    <w:rsid w:val="00714302"/>
    <w:rsid w:val="00714419"/>
    <w:rsid w:val="00715540"/>
    <w:rsid w:val="007162EC"/>
    <w:rsid w:val="0071674F"/>
    <w:rsid w:val="00716A3E"/>
    <w:rsid w:val="00717332"/>
    <w:rsid w:val="0071793C"/>
    <w:rsid w:val="00717BB8"/>
    <w:rsid w:val="00717DC5"/>
    <w:rsid w:val="00717F25"/>
    <w:rsid w:val="007205BB"/>
    <w:rsid w:val="007209D9"/>
    <w:rsid w:val="007212B0"/>
    <w:rsid w:val="007212E3"/>
    <w:rsid w:val="007215BE"/>
    <w:rsid w:val="007217D7"/>
    <w:rsid w:val="00721826"/>
    <w:rsid w:val="0072222D"/>
    <w:rsid w:val="00722590"/>
    <w:rsid w:val="00722C58"/>
    <w:rsid w:val="007231A7"/>
    <w:rsid w:val="00723340"/>
    <w:rsid w:val="00723406"/>
    <w:rsid w:val="007236BB"/>
    <w:rsid w:val="00723878"/>
    <w:rsid w:val="007239E5"/>
    <w:rsid w:val="00723E80"/>
    <w:rsid w:val="00723E82"/>
    <w:rsid w:val="007247F3"/>
    <w:rsid w:val="00724907"/>
    <w:rsid w:val="007253B8"/>
    <w:rsid w:val="007259CF"/>
    <w:rsid w:val="00725B0D"/>
    <w:rsid w:val="00726158"/>
    <w:rsid w:val="0072649A"/>
    <w:rsid w:val="00726551"/>
    <w:rsid w:val="007266E1"/>
    <w:rsid w:val="007269C1"/>
    <w:rsid w:val="00727A92"/>
    <w:rsid w:val="00727DDA"/>
    <w:rsid w:val="00730CCF"/>
    <w:rsid w:val="007312AD"/>
    <w:rsid w:val="00731A75"/>
    <w:rsid w:val="00731C62"/>
    <w:rsid w:val="00731D31"/>
    <w:rsid w:val="00731F9D"/>
    <w:rsid w:val="00732BF6"/>
    <w:rsid w:val="00733912"/>
    <w:rsid w:val="00733E00"/>
    <w:rsid w:val="0073423E"/>
    <w:rsid w:val="00734897"/>
    <w:rsid w:val="007350E5"/>
    <w:rsid w:val="007352E9"/>
    <w:rsid w:val="0073542A"/>
    <w:rsid w:val="007356A6"/>
    <w:rsid w:val="00735A3E"/>
    <w:rsid w:val="00735E1F"/>
    <w:rsid w:val="00736495"/>
    <w:rsid w:val="007367BD"/>
    <w:rsid w:val="00736E89"/>
    <w:rsid w:val="00736FFD"/>
    <w:rsid w:val="00737147"/>
    <w:rsid w:val="00737768"/>
    <w:rsid w:val="00737DCB"/>
    <w:rsid w:val="00740088"/>
    <w:rsid w:val="00740D20"/>
    <w:rsid w:val="00740F39"/>
    <w:rsid w:val="007425E5"/>
    <w:rsid w:val="007429B0"/>
    <w:rsid w:val="00743978"/>
    <w:rsid w:val="00744060"/>
    <w:rsid w:val="00744180"/>
    <w:rsid w:val="007442CC"/>
    <w:rsid w:val="00744CB4"/>
    <w:rsid w:val="007456E7"/>
    <w:rsid w:val="00745714"/>
    <w:rsid w:val="00745EC7"/>
    <w:rsid w:val="007462E3"/>
    <w:rsid w:val="00746D06"/>
    <w:rsid w:val="00746E7B"/>
    <w:rsid w:val="007472BA"/>
    <w:rsid w:val="00747641"/>
    <w:rsid w:val="007476EB"/>
    <w:rsid w:val="0074775A"/>
    <w:rsid w:val="0074781D"/>
    <w:rsid w:val="00750411"/>
    <w:rsid w:val="007508FD"/>
    <w:rsid w:val="00751061"/>
    <w:rsid w:val="00751554"/>
    <w:rsid w:val="007516E5"/>
    <w:rsid w:val="007517BF"/>
    <w:rsid w:val="00751D51"/>
    <w:rsid w:val="0075247C"/>
    <w:rsid w:val="00752635"/>
    <w:rsid w:val="0075291E"/>
    <w:rsid w:val="00753411"/>
    <w:rsid w:val="00753E24"/>
    <w:rsid w:val="00754173"/>
    <w:rsid w:val="0075428B"/>
    <w:rsid w:val="007545A7"/>
    <w:rsid w:val="0075485D"/>
    <w:rsid w:val="00754D48"/>
    <w:rsid w:val="00754DA5"/>
    <w:rsid w:val="0075509F"/>
    <w:rsid w:val="00755CA3"/>
    <w:rsid w:val="00755E71"/>
    <w:rsid w:val="00756845"/>
    <w:rsid w:val="007569B2"/>
    <w:rsid w:val="00756B34"/>
    <w:rsid w:val="00757E09"/>
    <w:rsid w:val="0076095B"/>
    <w:rsid w:val="00760CAB"/>
    <w:rsid w:val="007617C0"/>
    <w:rsid w:val="00761F61"/>
    <w:rsid w:val="0076211E"/>
    <w:rsid w:val="007625C2"/>
    <w:rsid w:val="00762ADB"/>
    <w:rsid w:val="00762CD8"/>
    <w:rsid w:val="007632ED"/>
    <w:rsid w:val="00763554"/>
    <w:rsid w:val="00763C15"/>
    <w:rsid w:val="00764123"/>
    <w:rsid w:val="007641E3"/>
    <w:rsid w:val="00764204"/>
    <w:rsid w:val="00764250"/>
    <w:rsid w:val="007644ED"/>
    <w:rsid w:val="007648A6"/>
    <w:rsid w:val="00764A84"/>
    <w:rsid w:val="00764C43"/>
    <w:rsid w:val="00764D1D"/>
    <w:rsid w:val="00764FFA"/>
    <w:rsid w:val="00765683"/>
    <w:rsid w:val="007658F2"/>
    <w:rsid w:val="00765A9A"/>
    <w:rsid w:val="00766311"/>
    <w:rsid w:val="00766644"/>
    <w:rsid w:val="007670F0"/>
    <w:rsid w:val="007674BA"/>
    <w:rsid w:val="0076761D"/>
    <w:rsid w:val="0076781F"/>
    <w:rsid w:val="00767DAD"/>
    <w:rsid w:val="007702FA"/>
    <w:rsid w:val="007719E9"/>
    <w:rsid w:val="00771C3F"/>
    <w:rsid w:val="0077269D"/>
    <w:rsid w:val="0077278E"/>
    <w:rsid w:val="00772806"/>
    <w:rsid w:val="00772950"/>
    <w:rsid w:val="00772BD3"/>
    <w:rsid w:val="00772D40"/>
    <w:rsid w:val="00773DB0"/>
    <w:rsid w:val="00773E78"/>
    <w:rsid w:val="00773F24"/>
    <w:rsid w:val="00773FE2"/>
    <w:rsid w:val="007740DA"/>
    <w:rsid w:val="0077412A"/>
    <w:rsid w:val="00774389"/>
    <w:rsid w:val="0077542A"/>
    <w:rsid w:val="007756B8"/>
    <w:rsid w:val="00775C9A"/>
    <w:rsid w:val="007762A2"/>
    <w:rsid w:val="0077658E"/>
    <w:rsid w:val="007776A6"/>
    <w:rsid w:val="00777964"/>
    <w:rsid w:val="00777C7F"/>
    <w:rsid w:val="00780055"/>
    <w:rsid w:val="00780354"/>
    <w:rsid w:val="007803D5"/>
    <w:rsid w:val="00780FF1"/>
    <w:rsid w:val="00781709"/>
    <w:rsid w:val="00781CFD"/>
    <w:rsid w:val="00781D95"/>
    <w:rsid w:val="007822A7"/>
    <w:rsid w:val="00782FE7"/>
    <w:rsid w:val="0078425A"/>
    <w:rsid w:val="00784C22"/>
    <w:rsid w:val="00784DB8"/>
    <w:rsid w:val="00785224"/>
    <w:rsid w:val="007856BB"/>
    <w:rsid w:val="00785C22"/>
    <w:rsid w:val="00785F4B"/>
    <w:rsid w:val="007860FC"/>
    <w:rsid w:val="007864FC"/>
    <w:rsid w:val="00786620"/>
    <w:rsid w:val="007866D9"/>
    <w:rsid w:val="00786ABD"/>
    <w:rsid w:val="00786CDA"/>
    <w:rsid w:val="0078723E"/>
    <w:rsid w:val="00787B6A"/>
    <w:rsid w:val="00790914"/>
    <w:rsid w:val="00790B4D"/>
    <w:rsid w:val="00791392"/>
    <w:rsid w:val="00791AE6"/>
    <w:rsid w:val="00791E72"/>
    <w:rsid w:val="00791F08"/>
    <w:rsid w:val="007920F1"/>
    <w:rsid w:val="00792520"/>
    <w:rsid w:val="00792817"/>
    <w:rsid w:val="007943C3"/>
    <w:rsid w:val="00794D5B"/>
    <w:rsid w:val="007950EE"/>
    <w:rsid w:val="00795181"/>
    <w:rsid w:val="00795590"/>
    <w:rsid w:val="00795E48"/>
    <w:rsid w:val="007975CB"/>
    <w:rsid w:val="00797660"/>
    <w:rsid w:val="00797A72"/>
    <w:rsid w:val="007A02BE"/>
    <w:rsid w:val="007A0B7D"/>
    <w:rsid w:val="007A128F"/>
    <w:rsid w:val="007A161C"/>
    <w:rsid w:val="007A19C1"/>
    <w:rsid w:val="007A1A81"/>
    <w:rsid w:val="007A29B2"/>
    <w:rsid w:val="007A2C90"/>
    <w:rsid w:val="007A2D1B"/>
    <w:rsid w:val="007A349A"/>
    <w:rsid w:val="007A3C55"/>
    <w:rsid w:val="007A4567"/>
    <w:rsid w:val="007A4684"/>
    <w:rsid w:val="007A56F6"/>
    <w:rsid w:val="007A605C"/>
    <w:rsid w:val="007A60EB"/>
    <w:rsid w:val="007A6467"/>
    <w:rsid w:val="007A6A8B"/>
    <w:rsid w:val="007A7516"/>
    <w:rsid w:val="007A762E"/>
    <w:rsid w:val="007A7D68"/>
    <w:rsid w:val="007B00B9"/>
    <w:rsid w:val="007B06E9"/>
    <w:rsid w:val="007B08D1"/>
    <w:rsid w:val="007B0974"/>
    <w:rsid w:val="007B2115"/>
    <w:rsid w:val="007B21FA"/>
    <w:rsid w:val="007B2625"/>
    <w:rsid w:val="007B2CB8"/>
    <w:rsid w:val="007B2F4E"/>
    <w:rsid w:val="007B34BA"/>
    <w:rsid w:val="007B3D7D"/>
    <w:rsid w:val="007B4E19"/>
    <w:rsid w:val="007B60E0"/>
    <w:rsid w:val="007B671F"/>
    <w:rsid w:val="007B6728"/>
    <w:rsid w:val="007B6B01"/>
    <w:rsid w:val="007B7241"/>
    <w:rsid w:val="007B7350"/>
    <w:rsid w:val="007B7932"/>
    <w:rsid w:val="007B7979"/>
    <w:rsid w:val="007B7D63"/>
    <w:rsid w:val="007C0A1A"/>
    <w:rsid w:val="007C216B"/>
    <w:rsid w:val="007C2202"/>
    <w:rsid w:val="007C2437"/>
    <w:rsid w:val="007C2F3D"/>
    <w:rsid w:val="007C31DE"/>
    <w:rsid w:val="007C3864"/>
    <w:rsid w:val="007C410C"/>
    <w:rsid w:val="007C4958"/>
    <w:rsid w:val="007C6610"/>
    <w:rsid w:val="007C703C"/>
    <w:rsid w:val="007C7066"/>
    <w:rsid w:val="007C7C95"/>
    <w:rsid w:val="007C7D38"/>
    <w:rsid w:val="007D063E"/>
    <w:rsid w:val="007D08AD"/>
    <w:rsid w:val="007D09AA"/>
    <w:rsid w:val="007D0A69"/>
    <w:rsid w:val="007D0B15"/>
    <w:rsid w:val="007D0CA4"/>
    <w:rsid w:val="007D0D69"/>
    <w:rsid w:val="007D0D96"/>
    <w:rsid w:val="007D0FA8"/>
    <w:rsid w:val="007D1019"/>
    <w:rsid w:val="007D102B"/>
    <w:rsid w:val="007D13D7"/>
    <w:rsid w:val="007D1487"/>
    <w:rsid w:val="007D14B1"/>
    <w:rsid w:val="007D178E"/>
    <w:rsid w:val="007D1D6B"/>
    <w:rsid w:val="007D2120"/>
    <w:rsid w:val="007D214C"/>
    <w:rsid w:val="007D26DE"/>
    <w:rsid w:val="007D3551"/>
    <w:rsid w:val="007D4130"/>
    <w:rsid w:val="007D4747"/>
    <w:rsid w:val="007D4D12"/>
    <w:rsid w:val="007D507F"/>
    <w:rsid w:val="007D51BA"/>
    <w:rsid w:val="007D5248"/>
    <w:rsid w:val="007D55E2"/>
    <w:rsid w:val="007D576B"/>
    <w:rsid w:val="007D5AFC"/>
    <w:rsid w:val="007D5B95"/>
    <w:rsid w:val="007D5BD1"/>
    <w:rsid w:val="007D7323"/>
    <w:rsid w:val="007D7B01"/>
    <w:rsid w:val="007D7B3D"/>
    <w:rsid w:val="007E008B"/>
    <w:rsid w:val="007E04D7"/>
    <w:rsid w:val="007E07B4"/>
    <w:rsid w:val="007E07FB"/>
    <w:rsid w:val="007E07FE"/>
    <w:rsid w:val="007E0900"/>
    <w:rsid w:val="007E1605"/>
    <w:rsid w:val="007E1720"/>
    <w:rsid w:val="007E1EDD"/>
    <w:rsid w:val="007E1FC5"/>
    <w:rsid w:val="007E2069"/>
    <w:rsid w:val="007E240E"/>
    <w:rsid w:val="007E3228"/>
    <w:rsid w:val="007E394E"/>
    <w:rsid w:val="007E39B0"/>
    <w:rsid w:val="007E3CB6"/>
    <w:rsid w:val="007E4031"/>
    <w:rsid w:val="007E4AB0"/>
    <w:rsid w:val="007E4D6D"/>
    <w:rsid w:val="007E5104"/>
    <w:rsid w:val="007E5444"/>
    <w:rsid w:val="007E5639"/>
    <w:rsid w:val="007E573D"/>
    <w:rsid w:val="007E5E67"/>
    <w:rsid w:val="007E6721"/>
    <w:rsid w:val="007E77DA"/>
    <w:rsid w:val="007E78DF"/>
    <w:rsid w:val="007F0221"/>
    <w:rsid w:val="007F0965"/>
    <w:rsid w:val="007F0ADA"/>
    <w:rsid w:val="007F1B81"/>
    <w:rsid w:val="007F216F"/>
    <w:rsid w:val="007F2634"/>
    <w:rsid w:val="007F2ADB"/>
    <w:rsid w:val="007F2C0C"/>
    <w:rsid w:val="007F2DE3"/>
    <w:rsid w:val="007F3164"/>
    <w:rsid w:val="007F370A"/>
    <w:rsid w:val="007F41AC"/>
    <w:rsid w:val="007F45A7"/>
    <w:rsid w:val="007F45F7"/>
    <w:rsid w:val="007F4B00"/>
    <w:rsid w:val="007F59D1"/>
    <w:rsid w:val="007F68DF"/>
    <w:rsid w:val="007F6EC0"/>
    <w:rsid w:val="007F767E"/>
    <w:rsid w:val="007F79D1"/>
    <w:rsid w:val="007F79D8"/>
    <w:rsid w:val="007F7A81"/>
    <w:rsid w:val="00800068"/>
    <w:rsid w:val="00800132"/>
    <w:rsid w:val="00800379"/>
    <w:rsid w:val="00800938"/>
    <w:rsid w:val="00800A7C"/>
    <w:rsid w:val="00800AAA"/>
    <w:rsid w:val="008015BC"/>
    <w:rsid w:val="0080198A"/>
    <w:rsid w:val="00801F72"/>
    <w:rsid w:val="00802E22"/>
    <w:rsid w:val="00802E48"/>
    <w:rsid w:val="00802EC9"/>
    <w:rsid w:val="008032B3"/>
    <w:rsid w:val="008033B3"/>
    <w:rsid w:val="008037AC"/>
    <w:rsid w:val="00803F9B"/>
    <w:rsid w:val="00804B9E"/>
    <w:rsid w:val="00804F77"/>
    <w:rsid w:val="00805943"/>
    <w:rsid w:val="00806DD7"/>
    <w:rsid w:val="00806E67"/>
    <w:rsid w:val="00807053"/>
    <w:rsid w:val="00807392"/>
    <w:rsid w:val="00807734"/>
    <w:rsid w:val="0080778E"/>
    <w:rsid w:val="00807997"/>
    <w:rsid w:val="008079D2"/>
    <w:rsid w:val="008104E5"/>
    <w:rsid w:val="00810544"/>
    <w:rsid w:val="00810984"/>
    <w:rsid w:val="00810B92"/>
    <w:rsid w:val="0081124C"/>
    <w:rsid w:val="0081140D"/>
    <w:rsid w:val="00811C52"/>
    <w:rsid w:val="00811D1C"/>
    <w:rsid w:val="00811EF8"/>
    <w:rsid w:val="008122FD"/>
    <w:rsid w:val="0081279D"/>
    <w:rsid w:val="00812F40"/>
    <w:rsid w:val="00813D6C"/>
    <w:rsid w:val="00813EB5"/>
    <w:rsid w:val="00813EF3"/>
    <w:rsid w:val="008142E8"/>
    <w:rsid w:val="008144EF"/>
    <w:rsid w:val="008146F1"/>
    <w:rsid w:val="008149A3"/>
    <w:rsid w:val="008150F0"/>
    <w:rsid w:val="0081529E"/>
    <w:rsid w:val="00815DC9"/>
    <w:rsid w:val="00816902"/>
    <w:rsid w:val="00816A0C"/>
    <w:rsid w:val="00816F39"/>
    <w:rsid w:val="008175E7"/>
    <w:rsid w:val="00820336"/>
    <w:rsid w:val="00820407"/>
    <w:rsid w:val="008205B1"/>
    <w:rsid w:val="00820731"/>
    <w:rsid w:val="008208CC"/>
    <w:rsid w:val="00821857"/>
    <w:rsid w:val="00822141"/>
    <w:rsid w:val="0082217A"/>
    <w:rsid w:val="0082266D"/>
    <w:rsid w:val="008230DD"/>
    <w:rsid w:val="008233D7"/>
    <w:rsid w:val="008237D3"/>
    <w:rsid w:val="00824100"/>
    <w:rsid w:val="00824FE1"/>
    <w:rsid w:val="008250A9"/>
    <w:rsid w:val="00825AA8"/>
    <w:rsid w:val="00825C90"/>
    <w:rsid w:val="0082623E"/>
    <w:rsid w:val="00826293"/>
    <w:rsid w:val="008262F5"/>
    <w:rsid w:val="008267A7"/>
    <w:rsid w:val="008268A0"/>
    <w:rsid w:val="00826B0E"/>
    <w:rsid w:val="00826F1E"/>
    <w:rsid w:val="00827396"/>
    <w:rsid w:val="00827748"/>
    <w:rsid w:val="008300CB"/>
    <w:rsid w:val="0083031D"/>
    <w:rsid w:val="0083038B"/>
    <w:rsid w:val="00830745"/>
    <w:rsid w:val="00830787"/>
    <w:rsid w:val="0083135B"/>
    <w:rsid w:val="0083189D"/>
    <w:rsid w:val="00832011"/>
    <w:rsid w:val="008329CA"/>
    <w:rsid w:val="00832D2C"/>
    <w:rsid w:val="00833054"/>
    <w:rsid w:val="00833416"/>
    <w:rsid w:val="0083342A"/>
    <w:rsid w:val="008337AA"/>
    <w:rsid w:val="00833892"/>
    <w:rsid w:val="00833E96"/>
    <w:rsid w:val="0083424B"/>
    <w:rsid w:val="00834EE0"/>
    <w:rsid w:val="008355BC"/>
    <w:rsid w:val="00835825"/>
    <w:rsid w:val="00835D37"/>
    <w:rsid w:val="00835F08"/>
    <w:rsid w:val="00836033"/>
    <w:rsid w:val="008363B7"/>
    <w:rsid w:val="00836E84"/>
    <w:rsid w:val="008376AC"/>
    <w:rsid w:val="00841259"/>
    <w:rsid w:val="00841FF0"/>
    <w:rsid w:val="0084203F"/>
    <w:rsid w:val="008424BB"/>
    <w:rsid w:val="00842640"/>
    <w:rsid w:val="00843009"/>
    <w:rsid w:val="0084323B"/>
    <w:rsid w:val="0084344C"/>
    <w:rsid w:val="00843884"/>
    <w:rsid w:val="00843E1B"/>
    <w:rsid w:val="00844A04"/>
    <w:rsid w:val="00845125"/>
    <w:rsid w:val="0084614E"/>
    <w:rsid w:val="00846518"/>
    <w:rsid w:val="00846A86"/>
    <w:rsid w:val="00846F0E"/>
    <w:rsid w:val="008473F9"/>
    <w:rsid w:val="00850248"/>
    <w:rsid w:val="00850AB5"/>
    <w:rsid w:val="00850D96"/>
    <w:rsid w:val="008517C9"/>
    <w:rsid w:val="00851D61"/>
    <w:rsid w:val="00851ED7"/>
    <w:rsid w:val="00851FC4"/>
    <w:rsid w:val="0085246D"/>
    <w:rsid w:val="008525AA"/>
    <w:rsid w:val="008527D0"/>
    <w:rsid w:val="0085297E"/>
    <w:rsid w:val="008529E5"/>
    <w:rsid w:val="00852EC4"/>
    <w:rsid w:val="00853006"/>
    <w:rsid w:val="0085306A"/>
    <w:rsid w:val="00853341"/>
    <w:rsid w:val="00853E1D"/>
    <w:rsid w:val="0085421D"/>
    <w:rsid w:val="00854707"/>
    <w:rsid w:val="008552A0"/>
    <w:rsid w:val="00855A1D"/>
    <w:rsid w:val="00855C45"/>
    <w:rsid w:val="00855CB0"/>
    <w:rsid w:val="008562C3"/>
    <w:rsid w:val="00856A46"/>
    <w:rsid w:val="008571C9"/>
    <w:rsid w:val="008574BA"/>
    <w:rsid w:val="008578BB"/>
    <w:rsid w:val="00857B3F"/>
    <w:rsid w:val="00857DDA"/>
    <w:rsid w:val="008606FC"/>
    <w:rsid w:val="00860996"/>
    <w:rsid w:val="008617A2"/>
    <w:rsid w:val="0086183D"/>
    <w:rsid w:val="00861859"/>
    <w:rsid w:val="00861FC2"/>
    <w:rsid w:val="00863559"/>
    <w:rsid w:val="008635C4"/>
    <w:rsid w:val="00864EB5"/>
    <w:rsid w:val="00865074"/>
    <w:rsid w:val="008659AB"/>
    <w:rsid w:val="00865A19"/>
    <w:rsid w:val="00866136"/>
    <w:rsid w:val="008661A0"/>
    <w:rsid w:val="0086638A"/>
    <w:rsid w:val="00866E89"/>
    <w:rsid w:val="0086708B"/>
    <w:rsid w:val="008671DD"/>
    <w:rsid w:val="0086750E"/>
    <w:rsid w:val="008676B3"/>
    <w:rsid w:val="00867791"/>
    <w:rsid w:val="008678F9"/>
    <w:rsid w:val="00867D0F"/>
    <w:rsid w:val="00867E4D"/>
    <w:rsid w:val="00870A6E"/>
    <w:rsid w:val="00871661"/>
    <w:rsid w:val="00872255"/>
    <w:rsid w:val="008726DC"/>
    <w:rsid w:val="00872A27"/>
    <w:rsid w:val="008739DD"/>
    <w:rsid w:val="00873CC4"/>
    <w:rsid w:val="00873D21"/>
    <w:rsid w:val="00873D65"/>
    <w:rsid w:val="00873EA9"/>
    <w:rsid w:val="00873F28"/>
    <w:rsid w:val="00874223"/>
    <w:rsid w:val="008742C8"/>
    <w:rsid w:val="008750EF"/>
    <w:rsid w:val="0087653A"/>
    <w:rsid w:val="00876860"/>
    <w:rsid w:val="00877043"/>
    <w:rsid w:val="00877671"/>
    <w:rsid w:val="00877947"/>
    <w:rsid w:val="00880371"/>
    <w:rsid w:val="00880DF1"/>
    <w:rsid w:val="008813E0"/>
    <w:rsid w:val="00881A72"/>
    <w:rsid w:val="00881F33"/>
    <w:rsid w:val="00883055"/>
    <w:rsid w:val="00883167"/>
    <w:rsid w:val="00883300"/>
    <w:rsid w:val="00883768"/>
    <w:rsid w:val="008837F0"/>
    <w:rsid w:val="00883F1C"/>
    <w:rsid w:val="00884C95"/>
    <w:rsid w:val="00884D61"/>
    <w:rsid w:val="00884F87"/>
    <w:rsid w:val="0088556A"/>
    <w:rsid w:val="00885B9B"/>
    <w:rsid w:val="00886B39"/>
    <w:rsid w:val="00886C76"/>
    <w:rsid w:val="0088771D"/>
    <w:rsid w:val="00887B1E"/>
    <w:rsid w:val="00887BBC"/>
    <w:rsid w:val="00890122"/>
    <w:rsid w:val="008906AB"/>
    <w:rsid w:val="00890809"/>
    <w:rsid w:val="00891314"/>
    <w:rsid w:val="00891616"/>
    <w:rsid w:val="0089198C"/>
    <w:rsid w:val="00891A32"/>
    <w:rsid w:val="008923E8"/>
    <w:rsid w:val="00892D39"/>
    <w:rsid w:val="00892D80"/>
    <w:rsid w:val="00892D8A"/>
    <w:rsid w:val="00893074"/>
    <w:rsid w:val="008934B8"/>
    <w:rsid w:val="00893C1F"/>
    <w:rsid w:val="00893CC7"/>
    <w:rsid w:val="00894118"/>
    <w:rsid w:val="00894221"/>
    <w:rsid w:val="008943F1"/>
    <w:rsid w:val="00894767"/>
    <w:rsid w:val="00895257"/>
    <w:rsid w:val="00895951"/>
    <w:rsid w:val="00896633"/>
    <w:rsid w:val="00896744"/>
    <w:rsid w:val="00896B98"/>
    <w:rsid w:val="00896C12"/>
    <w:rsid w:val="00897158"/>
    <w:rsid w:val="00897D0B"/>
    <w:rsid w:val="00897F16"/>
    <w:rsid w:val="008A03DF"/>
    <w:rsid w:val="008A145A"/>
    <w:rsid w:val="008A1BA3"/>
    <w:rsid w:val="008A1D20"/>
    <w:rsid w:val="008A20FE"/>
    <w:rsid w:val="008A218A"/>
    <w:rsid w:val="008A21DB"/>
    <w:rsid w:val="008A2622"/>
    <w:rsid w:val="008A310A"/>
    <w:rsid w:val="008A346D"/>
    <w:rsid w:val="008A3E94"/>
    <w:rsid w:val="008A40B8"/>
    <w:rsid w:val="008A436F"/>
    <w:rsid w:val="008A45BC"/>
    <w:rsid w:val="008A4852"/>
    <w:rsid w:val="008A53D9"/>
    <w:rsid w:val="008A5759"/>
    <w:rsid w:val="008A6937"/>
    <w:rsid w:val="008A6B9E"/>
    <w:rsid w:val="008A71AF"/>
    <w:rsid w:val="008A72C3"/>
    <w:rsid w:val="008A7390"/>
    <w:rsid w:val="008A7A2D"/>
    <w:rsid w:val="008B0049"/>
    <w:rsid w:val="008B06CF"/>
    <w:rsid w:val="008B148C"/>
    <w:rsid w:val="008B14C8"/>
    <w:rsid w:val="008B180D"/>
    <w:rsid w:val="008B24C9"/>
    <w:rsid w:val="008B24EB"/>
    <w:rsid w:val="008B2585"/>
    <w:rsid w:val="008B273C"/>
    <w:rsid w:val="008B289C"/>
    <w:rsid w:val="008B300F"/>
    <w:rsid w:val="008B3447"/>
    <w:rsid w:val="008B44FB"/>
    <w:rsid w:val="008B4510"/>
    <w:rsid w:val="008B4D4A"/>
    <w:rsid w:val="008B548C"/>
    <w:rsid w:val="008B5A40"/>
    <w:rsid w:val="008B5CFA"/>
    <w:rsid w:val="008B60A5"/>
    <w:rsid w:val="008B6445"/>
    <w:rsid w:val="008B6974"/>
    <w:rsid w:val="008B6D06"/>
    <w:rsid w:val="008B6F18"/>
    <w:rsid w:val="008B71B2"/>
    <w:rsid w:val="008B72CE"/>
    <w:rsid w:val="008B72F1"/>
    <w:rsid w:val="008B7400"/>
    <w:rsid w:val="008B77B7"/>
    <w:rsid w:val="008B796C"/>
    <w:rsid w:val="008B7B38"/>
    <w:rsid w:val="008C0155"/>
    <w:rsid w:val="008C017C"/>
    <w:rsid w:val="008C0338"/>
    <w:rsid w:val="008C0B69"/>
    <w:rsid w:val="008C0B9B"/>
    <w:rsid w:val="008C0EE6"/>
    <w:rsid w:val="008C0EF3"/>
    <w:rsid w:val="008C1AFC"/>
    <w:rsid w:val="008C2096"/>
    <w:rsid w:val="008C2280"/>
    <w:rsid w:val="008C23CC"/>
    <w:rsid w:val="008C25CE"/>
    <w:rsid w:val="008C2DF8"/>
    <w:rsid w:val="008C3009"/>
    <w:rsid w:val="008C3373"/>
    <w:rsid w:val="008C348C"/>
    <w:rsid w:val="008C37E2"/>
    <w:rsid w:val="008C3A26"/>
    <w:rsid w:val="008C3FAC"/>
    <w:rsid w:val="008C4302"/>
    <w:rsid w:val="008C433C"/>
    <w:rsid w:val="008C4662"/>
    <w:rsid w:val="008C57BD"/>
    <w:rsid w:val="008C5917"/>
    <w:rsid w:val="008C60F0"/>
    <w:rsid w:val="008C6256"/>
    <w:rsid w:val="008C6963"/>
    <w:rsid w:val="008C6A45"/>
    <w:rsid w:val="008C6C3F"/>
    <w:rsid w:val="008C6F94"/>
    <w:rsid w:val="008C747F"/>
    <w:rsid w:val="008C75AC"/>
    <w:rsid w:val="008C7904"/>
    <w:rsid w:val="008C7B42"/>
    <w:rsid w:val="008C7D01"/>
    <w:rsid w:val="008C7E44"/>
    <w:rsid w:val="008C7E9F"/>
    <w:rsid w:val="008D0695"/>
    <w:rsid w:val="008D0C48"/>
    <w:rsid w:val="008D0FD9"/>
    <w:rsid w:val="008D0FFB"/>
    <w:rsid w:val="008D1365"/>
    <w:rsid w:val="008D16FC"/>
    <w:rsid w:val="008D1E48"/>
    <w:rsid w:val="008D3292"/>
    <w:rsid w:val="008D3492"/>
    <w:rsid w:val="008D4418"/>
    <w:rsid w:val="008D50B3"/>
    <w:rsid w:val="008D541F"/>
    <w:rsid w:val="008D59C2"/>
    <w:rsid w:val="008D5BDC"/>
    <w:rsid w:val="008D5CC7"/>
    <w:rsid w:val="008D5F21"/>
    <w:rsid w:val="008D5F6C"/>
    <w:rsid w:val="008D60D5"/>
    <w:rsid w:val="008D6715"/>
    <w:rsid w:val="008D6A73"/>
    <w:rsid w:val="008D6DAE"/>
    <w:rsid w:val="008D758E"/>
    <w:rsid w:val="008D78F2"/>
    <w:rsid w:val="008D7F7C"/>
    <w:rsid w:val="008E0207"/>
    <w:rsid w:val="008E0330"/>
    <w:rsid w:val="008E0AAE"/>
    <w:rsid w:val="008E0D8E"/>
    <w:rsid w:val="008E1292"/>
    <w:rsid w:val="008E17E9"/>
    <w:rsid w:val="008E1A91"/>
    <w:rsid w:val="008E1A94"/>
    <w:rsid w:val="008E1C02"/>
    <w:rsid w:val="008E261E"/>
    <w:rsid w:val="008E2CA8"/>
    <w:rsid w:val="008E2CBF"/>
    <w:rsid w:val="008E3438"/>
    <w:rsid w:val="008E35D3"/>
    <w:rsid w:val="008E3806"/>
    <w:rsid w:val="008E3A23"/>
    <w:rsid w:val="008E3EC5"/>
    <w:rsid w:val="008E3F49"/>
    <w:rsid w:val="008E435B"/>
    <w:rsid w:val="008E450F"/>
    <w:rsid w:val="008E51E7"/>
    <w:rsid w:val="008E5C9C"/>
    <w:rsid w:val="008E6247"/>
    <w:rsid w:val="008E644A"/>
    <w:rsid w:val="008E6739"/>
    <w:rsid w:val="008E6993"/>
    <w:rsid w:val="008E6F60"/>
    <w:rsid w:val="008E7698"/>
    <w:rsid w:val="008E7AFA"/>
    <w:rsid w:val="008E7D7C"/>
    <w:rsid w:val="008E7EA4"/>
    <w:rsid w:val="008F00F1"/>
    <w:rsid w:val="008F0716"/>
    <w:rsid w:val="008F1764"/>
    <w:rsid w:val="008F1998"/>
    <w:rsid w:val="008F2025"/>
    <w:rsid w:val="008F2131"/>
    <w:rsid w:val="008F2270"/>
    <w:rsid w:val="008F231E"/>
    <w:rsid w:val="008F2386"/>
    <w:rsid w:val="008F2CD4"/>
    <w:rsid w:val="008F2DD3"/>
    <w:rsid w:val="008F3754"/>
    <w:rsid w:val="008F38B4"/>
    <w:rsid w:val="008F38F6"/>
    <w:rsid w:val="008F4288"/>
    <w:rsid w:val="008F4442"/>
    <w:rsid w:val="008F44A9"/>
    <w:rsid w:val="008F4CFB"/>
    <w:rsid w:val="008F4F6D"/>
    <w:rsid w:val="008F5155"/>
    <w:rsid w:val="008F5235"/>
    <w:rsid w:val="008F5671"/>
    <w:rsid w:val="008F59CF"/>
    <w:rsid w:val="008F65CE"/>
    <w:rsid w:val="008F6BC5"/>
    <w:rsid w:val="008F6E8E"/>
    <w:rsid w:val="008F6FF3"/>
    <w:rsid w:val="008F7026"/>
    <w:rsid w:val="008F7552"/>
    <w:rsid w:val="00900742"/>
    <w:rsid w:val="00900BF5"/>
    <w:rsid w:val="009012C5"/>
    <w:rsid w:val="00901359"/>
    <w:rsid w:val="00901D60"/>
    <w:rsid w:val="00901E42"/>
    <w:rsid w:val="00902383"/>
    <w:rsid w:val="009027B6"/>
    <w:rsid w:val="00902909"/>
    <w:rsid w:val="00902BE1"/>
    <w:rsid w:val="00902CDE"/>
    <w:rsid w:val="00902DB2"/>
    <w:rsid w:val="0090362D"/>
    <w:rsid w:val="0090385B"/>
    <w:rsid w:val="00903FCD"/>
    <w:rsid w:val="009040D4"/>
    <w:rsid w:val="009046DD"/>
    <w:rsid w:val="009047A2"/>
    <w:rsid w:val="00904A8C"/>
    <w:rsid w:val="00905096"/>
    <w:rsid w:val="00905381"/>
    <w:rsid w:val="0090538A"/>
    <w:rsid w:val="00905402"/>
    <w:rsid w:val="00905DAD"/>
    <w:rsid w:val="00905E3B"/>
    <w:rsid w:val="009063E3"/>
    <w:rsid w:val="009073A0"/>
    <w:rsid w:val="009077E2"/>
    <w:rsid w:val="00907ACE"/>
    <w:rsid w:val="00907F6B"/>
    <w:rsid w:val="0091009C"/>
    <w:rsid w:val="00910308"/>
    <w:rsid w:val="00910469"/>
    <w:rsid w:val="0091071E"/>
    <w:rsid w:val="00910E34"/>
    <w:rsid w:val="00911A45"/>
    <w:rsid w:val="00912191"/>
    <w:rsid w:val="00912365"/>
    <w:rsid w:val="00912C05"/>
    <w:rsid w:val="00913289"/>
    <w:rsid w:val="009132A2"/>
    <w:rsid w:val="0091421F"/>
    <w:rsid w:val="009142D2"/>
    <w:rsid w:val="00914470"/>
    <w:rsid w:val="00914535"/>
    <w:rsid w:val="009149FA"/>
    <w:rsid w:val="00914EBA"/>
    <w:rsid w:val="0091513C"/>
    <w:rsid w:val="0091539A"/>
    <w:rsid w:val="009153F3"/>
    <w:rsid w:val="009154C6"/>
    <w:rsid w:val="00915FA8"/>
    <w:rsid w:val="00916DE7"/>
    <w:rsid w:val="00916EFC"/>
    <w:rsid w:val="00916FE4"/>
    <w:rsid w:val="00917442"/>
    <w:rsid w:val="0091763F"/>
    <w:rsid w:val="009179B8"/>
    <w:rsid w:val="00917B7B"/>
    <w:rsid w:val="0092005A"/>
    <w:rsid w:val="0092008A"/>
    <w:rsid w:val="009202EC"/>
    <w:rsid w:val="009203B0"/>
    <w:rsid w:val="00920894"/>
    <w:rsid w:val="00920B7E"/>
    <w:rsid w:val="00920FCE"/>
    <w:rsid w:val="009223AA"/>
    <w:rsid w:val="00922550"/>
    <w:rsid w:val="009228AE"/>
    <w:rsid w:val="009228FC"/>
    <w:rsid w:val="00922C32"/>
    <w:rsid w:val="00922D7E"/>
    <w:rsid w:val="00923056"/>
    <w:rsid w:val="00923602"/>
    <w:rsid w:val="009236C4"/>
    <w:rsid w:val="009237D4"/>
    <w:rsid w:val="00923ACB"/>
    <w:rsid w:val="00923F21"/>
    <w:rsid w:val="00924225"/>
    <w:rsid w:val="0092519B"/>
    <w:rsid w:val="009259FA"/>
    <w:rsid w:val="00925A70"/>
    <w:rsid w:val="00925A8A"/>
    <w:rsid w:val="009264D8"/>
    <w:rsid w:val="00926523"/>
    <w:rsid w:val="009267BE"/>
    <w:rsid w:val="009268C5"/>
    <w:rsid w:val="00927146"/>
    <w:rsid w:val="009273F0"/>
    <w:rsid w:val="009277CC"/>
    <w:rsid w:val="00930A3D"/>
    <w:rsid w:val="00930DFA"/>
    <w:rsid w:val="00930F2C"/>
    <w:rsid w:val="009313C1"/>
    <w:rsid w:val="009318AB"/>
    <w:rsid w:val="0093211B"/>
    <w:rsid w:val="0093241B"/>
    <w:rsid w:val="00932A1D"/>
    <w:rsid w:val="00932A95"/>
    <w:rsid w:val="00932B90"/>
    <w:rsid w:val="00933D72"/>
    <w:rsid w:val="009340A2"/>
    <w:rsid w:val="0093453A"/>
    <w:rsid w:val="0093529B"/>
    <w:rsid w:val="009352CE"/>
    <w:rsid w:val="00935543"/>
    <w:rsid w:val="00935624"/>
    <w:rsid w:val="0093639B"/>
    <w:rsid w:val="00936616"/>
    <w:rsid w:val="00936B53"/>
    <w:rsid w:val="00936E56"/>
    <w:rsid w:val="00936F98"/>
    <w:rsid w:val="00937758"/>
    <w:rsid w:val="00937787"/>
    <w:rsid w:val="00940176"/>
    <w:rsid w:val="009401D6"/>
    <w:rsid w:val="009402E6"/>
    <w:rsid w:val="00940716"/>
    <w:rsid w:val="00940E22"/>
    <w:rsid w:val="00940F13"/>
    <w:rsid w:val="00941464"/>
    <w:rsid w:val="0094152E"/>
    <w:rsid w:val="00941EBA"/>
    <w:rsid w:val="00942012"/>
    <w:rsid w:val="0094235E"/>
    <w:rsid w:val="00942BFA"/>
    <w:rsid w:val="00942E61"/>
    <w:rsid w:val="009435A5"/>
    <w:rsid w:val="00944189"/>
    <w:rsid w:val="00944375"/>
    <w:rsid w:val="00944458"/>
    <w:rsid w:val="00945333"/>
    <w:rsid w:val="00945D41"/>
    <w:rsid w:val="00945DF2"/>
    <w:rsid w:val="00946211"/>
    <w:rsid w:val="009463D4"/>
    <w:rsid w:val="0094658B"/>
    <w:rsid w:val="00946DC4"/>
    <w:rsid w:val="00946E42"/>
    <w:rsid w:val="00947074"/>
    <w:rsid w:val="0094741A"/>
    <w:rsid w:val="009474DD"/>
    <w:rsid w:val="00947586"/>
    <w:rsid w:val="0094788C"/>
    <w:rsid w:val="00950522"/>
    <w:rsid w:val="00951069"/>
    <w:rsid w:val="00951FC4"/>
    <w:rsid w:val="00952516"/>
    <w:rsid w:val="00952687"/>
    <w:rsid w:val="00952B11"/>
    <w:rsid w:val="00953377"/>
    <w:rsid w:val="00953532"/>
    <w:rsid w:val="0095355A"/>
    <w:rsid w:val="009543F4"/>
    <w:rsid w:val="00954457"/>
    <w:rsid w:val="009555A4"/>
    <w:rsid w:val="00955799"/>
    <w:rsid w:val="00955C03"/>
    <w:rsid w:val="00955D4E"/>
    <w:rsid w:val="00955E84"/>
    <w:rsid w:val="00956133"/>
    <w:rsid w:val="00956710"/>
    <w:rsid w:val="009572B8"/>
    <w:rsid w:val="009573CC"/>
    <w:rsid w:val="0095776D"/>
    <w:rsid w:val="00957A8F"/>
    <w:rsid w:val="00957CF1"/>
    <w:rsid w:val="00960811"/>
    <w:rsid w:val="009609D9"/>
    <w:rsid w:val="00960CB1"/>
    <w:rsid w:val="00960FDB"/>
    <w:rsid w:val="009611A2"/>
    <w:rsid w:val="0096140D"/>
    <w:rsid w:val="009618C7"/>
    <w:rsid w:val="00961B97"/>
    <w:rsid w:val="00962482"/>
    <w:rsid w:val="00962575"/>
    <w:rsid w:val="009626BD"/>
    <w:rsid w:val="009626E6"/>
    <w:rsid w:val="0096271A"/>
    <w:rsid w:val="0096298D"/>
    <w:rsid w:val="00962C5B"/>
    <w:rsid w:val="00963171"/>
    <w:rsid w:val="00963469"/>
    <w:rsid w:val="0096389F"/>
    <w:rsid w:val="00963C41"/>
    <w:rsid w:val="00963CDB"/>
    <w:rsid w:val="00964285"/>
    <w:rsid w:val="0096430A"/>
    <w:rsid w:val="009643DC"/>
    <w:rsid w:val="00964435"/>
    <w:rsid w:val="009648E7"/>
    <w:rsid w:val="009649F2"/>
    <w:rsid w:val="00965086"/>
    <w:rsid w:val="009655F6"/>
    <w:rsid w:val="009661EA"/>
    <w:rsid w:val="00966240"/>
    <w:rsid w:val="009669F1"/>
    <w:rsid w:val="00967492"/>
    <w:rsid w:val="00967617"/>
    <w:rsid w:val="00970044"/>
    <w:rsid w:val="009701A9"/>
    <w:rsid w:val="00970301"/>
    <w:rsid w:val="0097082E"/>
    <w:rsid w:val="00970939"/>
    <w:rsid w:val="009714FE"/>
    <w:rsid w:val="00971701"/>
    <w:rsid w:val="00971F03"/>
    <w:rsid w:val="00972CB2"/>
    <w:rsid w:val="00972F46"/>
    <w:rsid w:val="009730F0"/>
    <w:rsid w:val="009736C5"/>
    <w:rsid w:val="00973FEC"/>
    <w:rsid w:val="00974259"/>
    <w:rsid w:val="0097428B"/>
    <w:rsid w:val="0097485E"/>
    <w:rsid w:val="00974DB6"/>
    <w:rsid w:val="00974DEE"/>
    <w:rsid w:val="00975110"/>
    <w:rsid w:val="00975308"/>
    <w:rsid w:val="009753FB"/>
    <w:rsid w:val="00975C6E"/>
    <w:rsid w:val="009764B3"/>
    <w:rsid w:val="009769CA"/>
    <w:rsid w:val="00976B1B"/>
    <w:rsid w:val="00976C7E"/>
    <w:rsid w:val="009770CD"/>
    <w:rsid w:val="009774E6"/>
    <w:rsid w:val="00977946"/>
    <w:rsid w:val="00980146"/>
    <w:rsid w:val="00980407"/>
    <w:rsid w:val="00980614"/>
    <w:rsid w:val="00980BD0"/>
    <w:rsid w:val="00980FE5"/>
    <w:rsid w:val="009814E8"/>
    <w:rsid w:val="0098157F"/>
    <w:rsid w:val="00981EAD"/>
    <w:rsid w:val="0098224D"/>
    <w:rsid w:val="009823A0"/>
    <w:rsid w:val="009829B2"/>
    <w:rsid w:val="00982C13"/>
    <w:rsid w:val="00982C92"/>
    <w:rsid w:val="00982E79"/>
    <w:rsid w:val="00983285"/>
    <w:rsid w:val="0098358E"/>
    <w:rsid w:val="00983B7E"/>
    <w:rsid w:val="00983D89"/>
    <w:rsid w:val="00984A36"/>
    <w:rsid w:val="00984DE0"/>
    <w:rsid w:val="00984EDF"/>
    <w:rsid w:val="00985590"/>
    <w:rsid w:val="009856B8"/>
    <w:rsid w:val="00985772"/>
    <w:rsid w:val="00985D8F"/>
    <w:rsid w:val="009864D4"/>
    <w:rsid w:val="0098692A"/>
    <w:rsid w:val="00986A99"/>
    <w:rsid w:val="00986C05"/>
    <w:rsid w:val="00987326"/>
    <w:rsid w:val="00987334"/>
    <w:rsid w:val="00987590"/>
    <w:rsid w:val="0098778C"/>
    <w:rsid w:val="00987EF8"/>
    <w:rsid w:val="00990019"/>
    <w:rsid w:val="00990810"/>
    <w:rsid w:val="00990862"/>
    <w:rsid w:val="009909E6"/>
    <w:rsid w:val="00990C52"/>
    <w:rsid w:val="00991482"/>
    <w:rsid w:val="00991AB1"/>
    <w:rsid w:val="009921CB"/>
    <w:rsid w:val="00992643"/>
    <w:rsid w:val="00992A5C"/>
    <w:rsid w:val="00992AF7"/>
    <w:rsid w:val="00992FB7"/>
    <w:rsid w:val="00992FCE"/>
    <w:rsid w:val="00992FDF"/>
    <w:rsid w:val="00993F33"/>
    <w:rsid w:val="00994633"/>
    <w:rsid w:val="009950CE"/>
    <w:rsid w:val="00995278"/>
    <w:rsid w:val="009955F2"/>
    <w:rsid w:val="00995C07"/>
    <w:rsid w:val="00995C1E"/>
    <w:rsid w:val="00996007"/>
    <w:rsid w:val="00996498"/>
    <w:rsid w:val="009A066D"/>
    <w:rsid w:val="009A08FB"/>
    <w:rsid w:val="009A09DB"/>
    <w:rsid w:val="009A0CAC"/>
    <w:rsid w:val="009A0F23"/>
    <w:rsid w:val="009A0FCB"/>
    <w:rsid w:val="009A1166"/>
    <w:rsid w:val="009A1265"/>
    <w:rsid w:val="009A16AB"/>
    <w:rsid w:val="009A19C4"/>
    <w:rsid w:val="009A19F9"/>
    <w:rsid w:val="009A217E"/>
    <w:rsid w:val="009A21D5"/>
    <w:rsid w:val="009A2AC4"/>
    <w:rsid w:val="009A2AFC"/>
    <w:rsid w:val="009A2E07"/>
    <w:rsid w:val="009A305D"/>
    <w:rsid w:val="009A3187"/>
    <w:rsid w:val="009A32AF"/>
    <w:rsid w:val="009A3658"/>
    <w:rsid w:val="009A3C2C"/>
    <w:rsid w:val="009A3DBF"/>
    <w:rsid w:val="009A44DC"/>
    <w:rsid w:val="009A458D"/>
    <w:rsid w:val="009A67A5"/>
    <w:rsid w:val="009A69AF"/>
    <w:rsid w:val="009A6F24"/>
    <w:rsid w:val="009A7200"/>
    <w:rsid w:val="009A771A"/>
    <w:rsid w:val="009A7849"/>
    <w:rsid w:val="009A7D68"/>
    <w:rsid w:val="009B0147"/>
    <w:rsid w:val="009B1646"/>
    <w:rsid w:val="009B1857"/>
    <w:rsid w:val="009B1D80"/>
    <w:rsid w:val="009B208B"/>
    <w:rsid w:val="009B29B3"/>
    <w:rsid w:val="009B325C"/>
    <w:rsid w:val="009B3DE6"/>
    <w:rsid w:val="009B3EEB"/>
    <w:rsid w:val="009B4028"/>
    <w:rsid w:val="009B463F"/>
    <w:rsid w:val="009B471D"/>
    <w:rsid w:val="009B486A"/>
    <w:rsid w:val="009B49AC"/>
    <w:rsid w:val="009B541A"/>
    <w:rsid w:val="009B56F0"/>
    <w:rsid w:val="009B5918"/>
    <w:rsid w:val="009B596A"/>
    <w:rsid w:val="009B5A8A"/>
    <w:rsid w:val="009B5B22"/>
    <w:rsid w:val="009B5D4F"/>
    <w:rsid w:val="009B73E3"/>
    <w:rsid w:val="009B7475"/>
    <w:rsid w:val="009B7AD9"/>
    <w:rsid w:val="009C0047"/>
    <w:rsid w:val="009C039C"/>
    <w:rsid w:val="009C0696"/>
    <w:rsid w:val="009C08DE"/>
    <w:rsid w:val="009C09DD"/>
    <w:rsid w:val="009C0CE9"/>
    <w:rsid w:val="009C0E35"/>
    <w:rsid w:val="009C0FE1"/>
    <w:rsid w:val="009C15CC"/>
    <w:rsid w:val="009C18A0"/>
    <w:rsid w:val="009C2695"/>
    <w:rsid w:val="009C2AA3"/>
    <w:rsid w:val="009C2D55"/>
    <w:rsid w:val="009C3049"/>
    <w:rsid w:val="009C35BF"/>
    <w:rsid w:val="009C3A82"/>
    <w:rsid w:val="009C3B39"/>
    <w:rsid w:val="009C3DEB"/>
    <w:rsid w:val="009C3FB6"/>
    <w:rsid w:val="009C4EAA"/>
    <w:rsid w:val="009C5193"/>
    <w:rsid w:val="009C5389"/>
    <w:rsid w:val="009C5D08"/>
    <w:rsid w:val="009C5FB3"/>
    <w:rsid w:val="009C6095"/>
    <w:rsid w:val="009C6100"/>
    <w:rsid w:val="009C611D"/>
    <w:rsid w:val="009C626D"/>
    <w:rsid w:val="009C6506"/>
    <w:rsid w:val="009C6C45"/>
    <w:rsid w:val="009C78EB"/>
    <w:rsid w:val="009D0808"/>
    <w:rsid w:val="009D0C0A"/>
    <w:rsid w:val="009D0DDA"/>
    <w:rsid w:val="009D19C6"/>
    <w:rsid w:val="009D1DA2"/>
    <w:rsid w:val="009D1FCB"/>
    <w:rsid w:val="009D246F"/>
    <w:rsid w:val="009D2DA2"/>
    <w:rsid w:val="009D3365"/>
    <w:rsid w:val="009D37C0"/>
    <w:rsid w:val="009D42C3"/>
    <w:rsid w:val="009D4372"/>
    <w:rsid w:val="009D4572"/>
    <w:rsid w:val="009D5280"/>
    <w:rsid w:val="009D5322"/>
    <w:rsid w:val="009D58F5"/>
    <w:rsid w:val="009D65C5"/>
    <w:rsid w:val="009D6B6A"/>
    <w:rsid w:val="009D73D0"/>
    <w:rsid w:val="009D7918"/>
    <w:rsid w:val="009D7D53"/>
    <w:rsid w:val="009D7D66"/>
    <w:rsid w:val="009D7F7A"/>
    <w:rsid w:val="009E0C5A"/>
    <w:rsid w:val="009E0DCC"/>
    <w:rsid w:val="009E0E7D"/>
    <w:rsid w:val="009E2BF4"/>
    <w:rsid w:val="009E2DD8"/>
    <w:rsid w:val="009E44CB"/>
    <w:rsid w:val="009E4993"/>
    <w:rsid w:val="009E5022"/>
    <w:rsid w:val="009E5478"/>
    <w:rsid w:val="009E6138"/>
    <w:rsid w:val="009E6194"/>
    <w:rsid w:val="009E77D0"/>
    <w:rsid w:val="009F0209"/>
    <w:rsid w:val="009F03E0"/>
    <w:rsid w:val="009F07B8"/>
    <w:rsid w:val="009F0CED"/>
    <w:rsid w:val="009F1A95"/>
    <w:rsid w:val="009F1CE1"/>
    <w:rsid w:val="009F25F4"/>
    <w:rsid w:val="009F2811"/>
    <w:rsid w:val="009F30B1"/>
    <w:rsid w:val="009F3865"/>
    <w:rsid w:val="009F39D5"/>
    <w:rsid w:val="009F43CE"/>
    <w:rsid w:val="009F4757"/>
    <w:rsid w:val="009F4996"/>
    <w:rsid w:val="009F4CD5"/>
    <w:rsid w:val="009F522F"/>
    <w:rsid w:val="009F599E"/>
    <w:rsid w:val="009F5CF8"/>
    <w:rsid w:val="009F616C"/>
    <w:rsid w:val="009F680A"/>
    <w:rsid w:val="009F6A7B"/>
    <w:rsid w:val="009F6CC0"/>
    <w:rsid w:val="009F73E5"/>
    <w:rsid w:val="009F74D0"/>
    <w:rsid w:val="009F7B10"/>
    <w:rsid w:val="009F7CCA"/>
    <w:rsid w:val="00A00160"/>
    <w:rsid w:val="00A001F7"/>
    <w:rsid w:val="00A00A19"/>
    <w:rsid w:val="00A00CB6"/>
    <w:rsid w:val="00A00DC6"/>
    <w:rsid w:val="00A014B7"/>
    <w:rsid w:val="00A01A23"/>
    <w:rsid w:val="00A030D9"/>
    <w:rsid w:val="00A031CA"/>
    <w:rsid w:val="00A03911"/>
    <w:rsid w:val="00A03B32"/>
    <w:rsid w:val="00A03D8A"/>
    <w:rsid w:val="00A0403F"/>
    <w:rsid w:val="00A0481D"/>
    <w:rsid w:val="00A050B8"/>
    <w:rsid w:val="00A055D4"/>
    <w:rsid w:val="00A05615"/>
    <w:rsid w:val="00A05A59"/>
    <w:rsid w:val="00A064EB"/>
    <w:rsid w:val="00A0684B"/>
    <w:rsid w:val="00A06C78"/>
    <w:rsid w:val="00A070E3"/>
    <w:rsid w:val="00A071B7"/>
    <w:rsid w:val="00A07CEA"/>
    <w:rsid w:val="00A07F80"/>
    <w:rsid w:val="00A100BF"/>
    <w:rsid w:val="00A100C3"/>
    <w:rsid w:val="00A119D3"/>
    <w:rsid w:val="00A124C9"/>
    <w:rsid w:val="00A12EFB"/>
    <w:rsid w:val="00A1477C"/>
    <w:rsid w:val="00A14D75"/>
    <w:rsid w:val="00A1501E"/>
    <w:rsid w:val="00A15323"/>
    <w:rsid w:val="00A153DD"/>
    <w:rsid w:val="00A15BE8"/>
    <w:rsid w:val="00A15EAA"/>
    <w:rsid w:val="00A161F5"/>
    <w:rsid w:val="00A16468"/>
    <w:rsid w:val="00A16644"/>
    <w:rsid w:val="00A1696B"/>
    <w:rsid w:val="00A16F70"/>
    <w:rsid w:val="00A173A6"/>
    <w:rsid w:val="00A1766F"/>
    <w:rsid w:val="00A17FB9"/>
    <w:rsid w:val="00A2049F"/>
    <w:rsid w:val="00A20C5A"/>
    <w:rsid w:val="00A20CB7"/>
    <w:rsid w:val="00A20CB8"/>
    <w:rsid w:val="00A213D4"/>
    <w:rsid w:val="00A2157D"/>
    <w:rsid w:val="00A22823"/>
    <w:rsid w:val="00A22C19"/>
    <w:rsid w:val="00A22F4A"/>
    <w:rsid w:val="00A23AA8"/>
    <w:rsid w:val="00A23BAF"/>
    <w:rsid w:val="00A243A1"/>
    <w:rsid w:val="00A244A3"/>
    <w:rsid w:val="00A24CC1"/>
    <w:rsid w:val="00A26435"/>
    <w:rsid w:val="00A26F05"/>
    <w:rsid w:val="00A27184"/>
    <w:rsid w:val="00A27696"/>
    <w:rsid w:val="00A2777F"/>
    <w:rsid w:val="00A3007A"/>
    <w:rsid w:val="00A3031A"/>
    <w:rsid w:val="00A305A8"/>
    <w:rsid w:val="00A306E5"/>
    <w:rsid w:val="00A315A3"/>
    <w:rsid w:val="00A317C0"/>
    <w:rsid w:val="00A31873"/>
    <w:rsid w:val="00A31F62"/>
    <w:rsid w:val="00A32422"/>
    <w:rsid w:val="00A32CCA"/>
    <w:rsid w:val="00A33A42"/>
    <w:rsid w:val="00A33A9E"/>
    <w:rsid w:val="00A343F5"/>
    <w:rsid w:val="00A34788"/>
    <w:rsid w:val="00A350AF"/>
    <w:rsid w:val="00A35CD6"/>
    <w:rsid w:val="00A35DCB"/>
    <w:rsid w:val="00A35DD2"/>
    <w:rsid w:val="00A363D2"/>
    <w:rsid w:val="00A3675D"/>
    <w:rsid w:val="00A36A82"/>
    <w:rsid w:val="00A36AFB"/>
    <w:rsid w:val="00A36B89"/>
    <w:rsid w:val="00A36EE4"/>
    <w:rsid w:val="00A37047"/>
    <w:rsid w:val="00A37AF1"/>
    <w:rsid w:val="00A37E42"/>
    <w:rsid w:val="00A415B5"/>
    <w:rsid w:val="00A41ACC"/>
    <w:rsid w:val="00A42B60"/>
    <w:rsid w:val="00A4356D"/>
    <w:rsid w:val="00A43621"/>
    <w:rsid w:val="00A43722"/>
    <w:rsid w:val="00A43A38"/>
    <w:rsid w:val="00A43B16"/>
    <w:rsid w:val="00A43EB1"/>
    <w:rsid w:val="00A44444"/>
    <w:rsid w:val="00A44A61"/>
    <w:rsid w:val="00A44F28"/>
    <w:rsid w:val="00A453A6"/>
    <w:rsid w:val="00A45E98"/>
    <w:rsid w:val="00A4651B"/>
    <w:rsid w:val="00A46B0C"/>
    <w:rsid w:val="00A46D78"/>
    <w:rsid w:val="00A5056E"/>
    <w:rsid w:val="00A510BF"/>
    <w:rsid w:val="00A51B60"/>
    <w:rsid w:val="00A51E9B"/>
    <w:rsid w:val="00A520B8"/>
    <w:rsid w:val="00A523D2"/>
    <w:rsid w:val="00A528D8"/>
    <w:rsid w:val="00A531F5"/>
    <w:rsid w:val="00A535F2"/>
    <w:rsid w:val="00A53635"/>
    <w:rsid w:val="00A53BCF"/>
    <w:rsid w:val="00A543C0"/>
    <w:rsid w:val="00A54842"/>
    <w:rsid w:val="00A55385"/>
    <w:rsid w:val="00A5541A"/>
    <w:rsid w:val="00A56477"/>
    <w:rsid w:val="00A56927"/>
    <w:rsid w:val="00A56D02"/>
    <w:rsid w:val="00A56DC1"/>
    <w:rsid w:val="00A56E49"/>
    <w:rsid w:val="00A56F37"/>
    <w:rsid w:val="00A5785E"/>
    <w:rsid w:val="00A57879"/>
    <w:rsid w:val="00A603C0"/>
    <w:rsid w:val="00A607E7"/>
    <w:rsid w:val="00A618A8"/>
    <w:rsid w:val="00A61AE5"/>
    <w:rsid w:val="00A61DBA"/>
    <w:rsid w:val="00A62339"/>
    <w:rsid w:val="00A62379"/>
    <w:rsid w:val="00A62AC0"/>
    <w:rsid w:val="00A63444"/>
    <w:rsid w:val="00A637A9"/>
    <w:rsid w:val="00A63B3C"/>
    <w:rsid w:val="00A63D19"/>
    <w:rsid w:val="00A64254"/>
    <w:rsid w:val="00A6457A"/>
    <w:rsid w:val="00A64A8F"/>
    <w:rsid w:val="00A64FFC"/>
    <w:rsid w:val="00A65D2C"/>
    <w:rsid w:val="00A65FED"/>
    <w:rsid w:val="00A6611E"/>
    <w:rsid w:val="00A66ED6"/>
    <w:rsid w:val="00A66FCD"/>
    <w:rsid w:val="00A677D2"/>
    <w:rsid w:val="00A67BEE"/>
    <w:rsid w:val="00A67CA2"/>
    <w:rsid w:val="00A67E87"/>
    <w:rsid w:val="00A706C9"/>
    <w:rsid w:val="00A707C8"/>
    <w:rsid w:val="00A70F4D"/>
    <w:rsid w:val="00A7193A"/>
    <w:rsid w:val="00A71A70"/>
    <w:rsid w:val="00A72006"/>
    <w:rsid w:val="00A7255E"/>
    <w:rsid w:val="00A72D47"/>
    <w:rsid w:val="00A72F58"/>
    <w:rsid w:val="00A73027"/>
    <w:rsid w:val="00A73ADA"/>
    <w:rsid w:val="00A73F4A"/>
    <w:rsid w:val="00A745D3"/>
    <w:rsid w:val="00A7468D"/>
    <w:rsid w:val="00A747B1"/>
    <w:rsid w:val="00A74CFA"/>
    <w:rsid w:val="00A7500B"/>
    <w:rsid w:val="00A75FF8"/>
    <w:rsid w:val="00A760BE"/>
    <w:rsid w:val="00A76480"/>
    <w:rsid w:val="00A77150"/>
    <w:rsid w:val="00A77456"/>
    <w:rsid w:val="00A778CE"/>
    <w:rsid w:val="00A77DA4"/>
    <w:rsid w:val="00A800E5"/>
    <w:rsid w:val="00A80AED"/>
    <w:rsid w:val="00A81AD7"/>
    <w:rsid w:val="00A82212"/>
    <w:rsid w:val="00A825D3"/>
    <w:rsid w:val="00A827B6"/>
    <w:rsid w:val="00A82998"/>
    <w:rsid w:val="00A829CE"/>
    <w:rsid w:val="00A82B93"/>
    <w:rsid w:val="00A82F85"/>
    <w:rsid w:val="00A83232"/>
    <w:rsid w:val="00A83486"/>
    <w:rsid w:val="00A83AB7"/>
    <w:rsid w:val="00A83C35"/>
    <w:rsid w:val="00A83C7C"/>
    <w:rsid w:val="00A84822"/>
    <w:rsid w:val="00A85FB7"/>
    <w:rsid w:val="00A86187"/>
    <w:rsid w:val="00A8639B"/>
    <w:rsid w:val="00A86841"/>
    <w:rsid w:val="00A86DA3"/>
    <w:rsid w:val="00A871B4"/>
    <w:rsid w:val="00A90275"/>
    <w:rsid w:val="00A90342"/>
    <w:rsid w:val="00A90C05"/>
    <w:rsid w:val="00A91487"/>
    <w:rsid w:val="00A91684"/>
    <w:rsid w:val="00A93C30"/>
    <w:rsid w:val="00A93D90"/>
    <w:rsid w:val="00A94539"/>
    <w:rsid w:val="00A94874"/>
    <w:rsid w:val="00A95AC4"/>
    <w:rsid w:val="00A95E27"/>
    <w:rsid w:val="00A96274"/>
    <w:rsid w:val="00A96C5E"/>
    <w:rsid w:val="00A96E96"/>
    <w:rsid w:val="00A9743B"/>
    <w:rsid w:val="00A97851"/>
    <w:rsid w:val="00AA001B"/>
    <w:rsid w:val="00AA0405"/>
    <w:rsid w:val="00AA160F"/>
    <w:rsid w:val="00AA19BA"/>
    <w:rsid w:val="00AA1D98"/>
    <w:rsid w:val="00AA211D"/>
    <w:rsid w:val="00AA2921"/>
    <w:rsid w:val="00AA3C09"/>
    <w:rsid w:val="00AA51A7"/>
    <w:rsid w:val="00AA62AE"/>
    <w:rsid w:val="00AA6534"/>
    <w:rsid w:val="00AA6861"/>
    <w:rsid w:val="00AA6B33"/>
    <w:rsid w:val="00AA6B85"/>
    <w:rsid w:val="00AA76D9"/>
    <w:rsid w:val="00AA773C"/>
    <w:rsid w:val="00AA7EBD"/>
    <w:rsid w:val="00AB016B"/>
    <w:rsid w:val="00AB1301"/>
    <w:rsid w:val="00AB1AB7"/>
    <w:rsid w:val="00AB20EB"/>
    <w:rsid w:val="00AB3292"/>
    <w:rsid w:val="00AB329C"/>
    <w:rsid w:val="00AB3572"/>
    <w:rsid w:val="00AB3D9B"/>
    <w:rsid w:val="00AB3D9E"/>
    <w:rsid w:val="00AB3EEE"/>
    <w:rsid w:val="00AB4580"/>
    <w:rsid w:val="00AB45A7"/>
    <w:rsid w:val="00AB4651"/>
    <w:rsid w:val="00AB4671"/>
    <w:rsid w:val="00AB4DE6"/>
    <w:rsid w:val="00AB4FB5"/>
    <w:rsid w:val="00AB69E0"/>
    <w:rsid w:val="00AB7069"/>
    <w:rsid w:val="00AB708B"/>
    <w:rsid w:val="00AB79AA"/>
    <w:rsid w:val="00AB7E55"/>
    <w:rsid w:val="00AC014F"/>
    <w:rsid w:val="00AC0362"/>
    <w:rsid w:val="00AC1502"/>
    <w:rsid w:val="00AC1B67"/>
    <w:rsid w:val="00AC249A"/>
    <w:rsid w:val="00AC32AC"/>
    <w:rsid w:val="00AC3AEC"/>
    <w:rsid w:val="00AC3CCA"/>
    <w:rsid w:val="00AC4597"/>
    <w:rsid w:val="00AC49F4"/>
    <w:rsid w:val="00AC4A7B"/>
    <w:rsid w:val="00AC4CCA"/>
    <w:rsid w:val="00AC589D"/>
    <w:rsid w:val="00AC5B20"/>
    <w:rsid w:val="00AC5FB9"/>
    <w:rsid w:val="00AC64CD"/>
    <w:rsid w:val="00AC6E0F"/>
    <w:rsid w:val="00AC7E63"/>
    <w:rsid w:val="00AD0618"/>
    <w:rsid w:val="00AD086D"/>
    <w:rsid w:val="00AD0A32"/>
    <w:rsid w:val="00AD1244"/>
    <w:rsid w:val="00AD19D6"/>
    <w:rsid w:val="00AD1A6E"/>
    <w:rsid w:val="00AD269C"/>
    <w:rsid w:val="00AD294A"/>
    <w:rsid w:val="00AD312F"/>
    <w:rsid w:val="00AD3237"/>
    <w:rsid w:val="00AD36E4"/>
    <w:rsid w:val="00AD386E"/>
    <w:rsid w:val="00AD3C6D"/>
    <w:rsid w:val="00AD4508"/>
    <w:rsid w:val="00AD4777"/>
    <w:rsid w:val="00AD50AD"/>
    <w:rsid w:val="00AD5364"/>
    <w:rsid w:val="00AD5746"/>
    <w:rsid w:val="00AD5BB2"/>
    <w:rsid w:val="00AD60E2"/>
    <w:rsid w:val="00AD61AC"/>
    <w:rsid w:val="00AD6262"/>
    <w:rsid w:val="00AD6268"/>
    <w:rsid w:val="00AD66FB"/>
    <w:rsid w:val="00AD68D3"/>
    <w:rsid w:val="00AD6A66"/>
    <w:rsid w:val="00AD7115"/>
    <w:rsid w:val="00AD71AE"/>
    <w:rsid w:val="00AD7477"/>
    <w:rsid w:val="00AD7603"/>
    <w:rsid w:val="00AD79E1"/>
    <w:rsid w:val="00AE0A4B"/>
    <w:rsid w:val="00AE0ACE"/>
    <w:rsid w:val="00AE1272"/>
    <w:rsid w:val="00AE1654"/>
    <w:rsid w:val="00AE1B1C"/>
    <w:rsid w:val="00AE2642"/>
    <w:rsid w:val="00AE2E8F"/>
    <w:rsid w:val="00AE39CC"/>
    <w:rsid w:val="00AE3A62"/>
    <w:rsid w:val="00AE3A8E"/>
    <w:rsid w:val="00AE45DF"/>
    <w:rsid w:val="00AE4745"/>
    <w:rsid w:val="00AE4D77"/>
    <w:rsid w:val="00AE51D3"/>
    <w:rsid w:val="00AE6509"/>
    <w:rsid w:val="00AE67AC"/>
    <w:rsid w:val="00AE68E9"/>
    <w:rsid w:val="00AE69DA"/>
    <w:rsid w:val="00AE748A"/>
    <w:rsid w:val="00AE7592"/>
    <w:rsid w:val="00AE777A"/>
    <w:rsid w:val="00AE77E4"/>
    <w:rsid w:val="00AE7CDA"/>
    <w:rsid w:val="00AE7D0F"/>
    <w:rsid w:val="00AF0E09"/>
    <w:rsid w:val="00AF103E"/>
    <w:rsid w:val="00AF1146"/>
    <w:rsid w:val="00AF11EB"/>
    <w:rsid w:val="00AF182C"/>
    <w:rsid w:val="00AF27CC"/>
    <w:rsid w:val="00AF27F9"/>
    <w:rsid w:val="00AF35A8"/>
    <w:rsid w:val="00AF35A9"/>
    <w:rsid w:val="00AF3721"/>
    <w:rsid w:val="00AF3DEE"/>
    <w:rsid w:val="00AF3E0C"/>
    <w:rsid w:val="00AF3EBE"/>
    <w:rsid w:val="00AF432E"/>
    <w:rsid w:val="00AF4840"/>
    <w:rsid w:val="00AF485D"/>
    <w:rsid w:val="00AF5426"/>
    <w:rsid w:val="00AF550F"/>
    <w:rsid w:val="00AF560C"/>
    <w:rsid w:val="00AF59D3"/>
    <w:rsid w:val="00AF60E4"/>
    <w:rsid w:val="00AF652C"/>
    <w:rsid w:val="00AF7823"/>
    <w:rsid w:val="00AF7A18"/>
    <w:rsid w:val="00AF7D39"/>
    <w:rsid w:val="00B0001D"/>
    <w:rsid w:val="00B00DE2"/>
    <w:rsid w:val="00B014A7"/>
    <w:rsid w:val="00B01837"/>
    <w:rsid w:val="00B01BCD"/>
    <w:rsid w:val="00B01C90"/>
    <w:rsid w:val="00B025D7"/>
    <w:rsid w:val="00B0277A"/>
    <w:rsid w:val="00B02A9C"/>
    <w:rsid w:val="00B02B6A"/>
    <w:rsid w:val="00B02DAB"/>
    <w:rsid w:val="00B03359"/>
    <w:rsid w:val="00B037F6"/>
    <w:rsid w:val="00B0466D"/>
    <w:rsid w:val="00B047C6"/>
    <w:rsid w:val="00B048DF"/>
    <w:rsid w:val="00B04C7A"/>
    <w:rsid w:val="00B04D49"/>
    <w:rsid w:val="00B05691"/>
    <w:rsid w:val="00B0593B"/>
    <w:rsid w:val="00B05C4B"/>
    <w:rsid w:val="00B060DB"/>
    <w:rsid w:val="00B07F62"/>
    <w:rsid w:val="00B10044"/>
    <w:rsid w:val="00B10697"/>
    <w:rsid w:val="00B10CCE"/>
    <w:rsid w:val="00B10DD9"/>
    <w:rsid w:val="00B10FB7"/>
    <w:rsid w:val="00B114D1"/>
    <w:rsid w:val="00B119BD"/>
    <w:rsid w:val="00B11BD2"/>
    <w:rsid w:val="00B1227C"/>
    <w:rsid w:val="00B1252C"/>
    <w:rsid w:val="00B126D7"/>
    <w:rsid w:val="00B13457"/>
    <w:rsid w:val="00B14009"/>
    <w:rsid w:val="00B1413C"/>
    <w:rsid w:val="00B159A4"/>
    <w:rsid w:val="00B15BE8"/>
    <w:rsid w:val="00B16073"/>
    <w:rsid w:val="00B16116"/>
    <w:rsid w:val="00B1631E"/>
    <w:rsid w:val="00B1674B"/>
    <w:rsid w:val="00B16F16"/>
    <w:rsid w:val="00B16F4F"/>
    <w:rsid w:val="00B17133"/>
    <w:rsid w:val="00B1757B"/>
    <w:rsid w:val="00B17706"/>
    <w:rsid w:val="00B177F5"/>
    <w:rsid w:val="00B17BA1"/>
    <w:rsid w:val="00B2027B"/>
    <w:rsid w:val="00B21247"/>
    <w:rsid w:val="00B21404"/>
    <w:rsid w:val="00B215EA"/>
    <w:rsid w:val="00B21C78"/>
    <w:rsid w:val="00B21EB9"/>
    <w:rsid w:val="00B21EE1"/>
    <w:rsid w:val="00B22381"/>
    <w:rsid w:val="00B22682"/>
    <w:rsid w:val="00B227D7"/>
    <w:rsid w:val="00B228FF"/>
    <w:rsid w:val="00B22963"/>
    <w:rsid w:val="00B240D7"/>
    <w:rsid w:val="00B248C6"/>
    <w:rsid w:val="00B24F81"/>
    <w:rsid w:val="00B253D5"/>
    <w:rsid w:val="00B26205"/>
    <w:rsid w:val="00B263F9"/>
    <w:rsid w:val="00B2671C"/>
    <w:rsid w:val="00B269D1"/>
    <w:rsid w:val="00B26F43"/>
    <w:rsid w:val="00B26F6D"/>
    <w:rsid w:val="00B27C25"/>
    <w:rsid w:val="00B3074D"/>
    <w:rsid w:val="00B3090E"/>
    <w:rsid w:val="00B30DB0"/>
    <w:rsid w:val="00B317A3"/>
    <w:rsid w:val="00B325CF"/>
    <w:rsid w:val="00B32D9D"/>
    <w:rsid w:val="00B32DD4"/>
    <w:rsid w:val="00B33303"/>
    <w:rsid w:val="00B33B80"/>
    <w:rsid w:val="00B33E1E"/>
    <w:rsid w:val="00B3400F"/>
    <w:rsid w:val="00B3443C"/>
    <w:rsid w:val="00B34941"/>
    <w:rsid w:val="00B34B05"/>
    <w:rsid w:val="00B34E0E"/>
    <w:rsid w:val="00B34E1F"/>
    <w:rsid w:val="00B35E9C"/>
    <w:rsid w:val="00B35F63"/>
    <w:rsid w:val="00B360AE"/>
    <w:rsid w:val="00B36F4F"/>
    <w:rsid w:val="00B37712"/>
    <w:rsid w:val="00B37953"/>
    <w:rsid w:val="00B37BB3"/>
    <w:rsid w:val="00B4022B"/>
    <w:rsid w:val="00B40239"/>
    <w:rsid w:val="00B402A0"/>
    <w:rsid w:val="00B409B3"/>
    <w:rsid w:val="00B41998"/>
    <w:rsid w:val="00B42288"/>
    <w:rsid w:val="00B42311"/>
    <w:rsid w:val="00B42534"/>
    <w:rsid w:val="00B42A20"/>
    <w:rsid w:val="00B42ED4"/>
    <w:rsid w:val="00B43019"/>
    <w:rsid w:val="00B43124"/>
    <w:rsid w:val="00B43188"/>
    <w:rsid w:val="00B435D8"/>
    <w:rsid w:val="00B4413B"/>
    <w:rsid w:val="00B44E6A"/>
    <w:rsid w:val="00B456B0"/>
    <w:rsid w:val="00B459C3"/>
    <w:rsid w:val="00B45C8F"/>
    <w:rsid w:val="00B46156"/>
    <w:rsid w:val="00B46A0F"/>
    <w:rsid w:val="00B46B8E"/>
    <w:rsid w:val="00B4711B"/>
    <w:rsid w:val="00B47138"/>
    <w:rsid w:val="00B4740D"/>
    <w:rsid w:val="00B475D4"/>
    <w:rsid w:val="00B479A3"/>
    <w:rsid w:val="00B47C91"/>
    <w:rsid w:val="00B47DA8"/>
    <w:rsid w:val="00B5099A"/>
    <w:rsid w:val="00B50D1B"/>
    <w:rsid w:val="00B510D8"/>
    <w:rsid w:val="00B51284"/>
    <w:rsid w:val="00B514E1"/>
    <w:rsid w:val="00B51595"/>
    <w:rsid w:val="00B51D89"/>
    <w:rsid w:val="00B5263F"/>
    <w:rsid w:val="00B53105"/>
    <w:rsid w:val="00B5323C"/>
    <w:rsid w:val="00B5335E"/>
    <w:rsid w:val="00B533F4"/>
    <w:rsid w:val="00B53864"/>
    <w:rsid w:val="00B53CD5"/>
    <w:rsid w:val="00B541A3"/>
    <w:rsid w:val="00B544A5"/>
    <w:rsid w:val="00B545E4"/>
    <w:rsid w:val="00B547B7"/>
    <w:rsid w:val="00B54C36"/>
    <w:rsid w:val="00B54F6D"/>
    <w:rsid w:val="00B54F91"/>
    <w:rsid w:val="00B55121"/>
    <w:rsid w:val="00B55B36"/>
    <w:rsid w:val="00B55F2A"/>
    <w:rsid w:val="00B56A75"/>
    <w:rsid w:val="00B56AB8"/>
    <w:rsid w:val="00B56DF2"/>
    <w:rsid w:val="00B57190"/>
    <w:rsid w:val="00B57503"/>
    <w:rsid w:val="00B575A0"/>
    <w:rsid w:val="00B57B30"/>
    <w:rsid w:val="00B57F8A"/>
    <w:rsid w:val="00B57FD8"/>
    <w:rsid w:val="00B601EC"/>
    <w:rsid w:val="00B60629"/>
    <w:rsid w:val="00B607A8"/>
    <w:rsid w:val="00B60D7B"/>
    <w:rsid w:val="00B61BDC"/>
    <w:rsid w:val="00B61CA3"/>
    <w:rsid w:val="00B625C8"/>
    <w:rsid w:val="00B62E7C"/>
    <w:rsid w:val="00B62FF5"/>
    <w:rsid w:val="00B63266"/>
    <w:rsid w:val="00B6338F"/>
    <w:rsid w:val="00B639C5"/>
    <w:rsid w:val="00B63D04"/>
    <w:rsid w:val="00B63D14"/>
    <w:rsid w:val="00B640A2"/>
    <w:rsid w:val="00B648CB"/>
    <w:rsid w:val="00B654F5"/>
    <w:rsid w:val="00B66154"/>
    <w:rsid w:val="00B6656E"/>
    <w:rsid w:val="00B66D38"/>
    <w:rsid w:val="00B66D3D"/>
    <w:rsid w:val="00B67317"/>
    <w:rsid w:val="00B67769"/>
    <w:rsid w:val="00B67A3B"/>
    <w:rsid w:val="00B67C7E"/>
    <w:rsid w:val="00B700F4"/>
    <w:rsid w:val="00B70410"/>
    <w:rsid w:val="00B70BCA"/>
    <w:rsid w:val="00B70E57"/>
    <w:rsid w:val="00B71741"/>
    <w:rsid w:val="00B71863"/>
    <w:rsid w:val="00B72603"/>
    <w:rsid w:val="00B735BC"/>
    <w:rsid w:val="00B73920"/>
    <w:rsid w:val="00B73956"/>
    <w:rsid w:val="00B73AE7"/>
    <w:rsid w:val="00B75203"/>
    <w:rsid w:val="00B754E0"/>
    <w:rsid w:val="00B7561E"/>
    <w:rsid w:val="00B7576A"/>
    <w:rsid w:val="00B75836"/>
    <w:rsid w:val="00B75A53"/>
    <w:rsid w:val="00B75D34"/>
    <w:rsid w:val="00B767A7"/>
    <w:rsid w:val="00B76DC3"/>
    <w:rsid w:val="00B76EBD"/>
    <w:rsid w:val="00B774B6"/>
    <w:rsid w:val="00B777C5"/>
    <w:rsid w:val="00B77B14"/>
    <w:rsid w:val="00B77E54"/>
    <w:rsid w:val="00B80092"/>
    <w:rsid w:val="00B801F1"/>
    <w:rsid w:val="00B80FBF"/>
    <w:rsid w:val="00B81240"/>
    <w:rsid w:val="00B819AF"/>
    <w:rsid w:val="00B82432"/>
    <w:rsid w:val="00B82766"/>
    <w:rsid w:val="00B82DEF"/>
    <w:rsid w:val="00B82E3D"/>
    <w:rsid w:val="00B839ED"/>
    <w:rsid w:val="00B83CD2"/>
    <w:rsid w:val="00B83D78"/>
    <w:rsid w:val="00B84432"/>
    <w:rsid w:val="00B84531"/>
    <w:rsid w:val="00B84E8E"/>
    <w:rsid w:val="00B8520D"/>
    <w:rsid w:val="00B85223"/>
    <w:rsid w:val="00B855C3"/>
    <w:rsid w:val="00B85DC1"/>
    <w:rsid w:val="00B85DF1"/>
    <w:rsid w:val="00B86162"/>
    <w:rsid w:val="00B86163"/>
    <w:rsid w:val="00B861B9"/>
    <w:rsid w:val="00B8716E"/>
    <w:rsid w:val="00B87349"/>
    <w:rsid w:val="00B87746"/>
    <w:rsid w:val="00B87C08"/>
    <w:rsid w:val="00B91544"/>
    <w:rsid w:val="00B91637"/>
    <w:rsid w:val="00B9182D"/>
    <w:rsid w:val="00B91AF8"/>
    <w:rsid w:val="00B91B7B"/>
    <w:rsid w:val="00B91BCF"/>
    <w:rsid w:val="00B91EF9"/>
    <w:rsid w:val="00B921FF"/>
    <w:rsid w:val="00B9261A"/>
    <w:rsid w:val="00B92A63"/>
    <w:rsid w:val="00B93068"/>
    <w:rsid w:val="00B930E0"/>
    <w:rsid w:val="00B9326C"/>
    <w:rsid w:val="00B93BB2"/>
    <w:rsid w:val="00B9448A"/>
    <w:rsid w:val="00B94762"/>
    <w:rsid w:val="00B94770"/>
    <w:rsid w:val="00B95D7F"/>
    <w:rsid w:val="00B964FA"/>
    <w:rsid w:val="00B96739"/>
    <w:rsid w:val="00B96D9D"/>
    <w:rsid w:val="00B976A9"/>
    <w:rsid w:val="00BA05DA"/>
    <w:rsid w:val="00BA0D48"/>
    <w:rsid w:val="00BA1F03"/>
    <w:rsid w:val="00BA23EF"/>
    <w:rsid w:val="00BA2A2D"/>
    <w:rsid w:val="00BA2AAF"/>
    <w:rsid w:val="00BA3700"/>
    <w:rsid w:val="00BA38D4"/>
    <w:rsid w:val="00BA39E6"/>
    <w:rsid w:val="00BA3C69"/>
    <w:rsid w:val="00BA3D96"/>
    <w:rsid w:val="00BA3FAC"/>
    <w:rsid w:val="00BA428C"/>
    <w:rsid w:val="00BA431B"/>
    <w:rsid w:val="00BA5514"/>
    <w:rsid w:val="00BA5653"/>
    <w:rsid w:val="00BA6631"/>
    <w:rsid w:val="00BA6830"/>
    <w:rsid w:val="00BA6C57"/>
    <w:rsid w:val="00BA6D2E"/>
    <w:rsid w:val="00BA6E4B"/>
    <w:rsid w:val="00BA6F90"/>
    <w:rsid w:val="00BA7400"/>
    <w:rsid w:val="00BA7440"/>
    <w:rsid w:val="00BB0231"/>
    <w:rsid w:val="00BB060E"/>
    <w:rsid w:val="00BB0914"/>
    <w:rsid w:val="00BB0CF6"/>
    <w:rsid w:val="00BB0EEE"/>
    <w:rsid w:val="00BB1CEC"/>
    <w:rsid w:val="00BB25DB"/>
    <w:rsid w:val="00BB3DE9"/>
    <w:rsid w:val="00BB400F"/>
    <w:rsid w:val="00BB5037"/>
    <w:rsid w:val="00BB54B1"/>
    <w:rsid w:val="00BB54CC"/>
    <w:rsid w:val="00BB5684"/>
    <w:rsid w:val="00BB5A49"/>
    <w:rsid w:val="00BB5F66"/>
    <w:rsid w:val="00BB5FBC"/>
    <w:rsid w:val="00BB6284"/>
    <w:rsid w:val="00BB67AC"/>
    <w:rsid w:val="00BB6901"/>
    <w:rsid w:val="00BB6C2B"/>
    <w:rsid w:val="00BB7546"/>
    <w:rsid w:val="00BB7C0E"/>
    <w:rsid w:val="00BC0336"/>
    <w:rsid w:val="00BC0723"/>
    <w:rsid w:val="00BC0760"/>
    <w:rsid w:val="00BC1316"/>
    <w:rsid w:val="00BC191D"/>
    <w:rsid w:val="00BC1C36"/>
    <w:rsid w:val="00BC2100"/>
    <w:rsid w:val="00BC22B1"/>
    <w:rsid w:val="00BC27D4"/>
    <w:rsid w:val="00BC2BC9"/>
    <w:rsid w:val="00BC301C"/>
    <w:rsid w:val="00BC3778"/>
    <w:rsid w:val="00BC37A4"/>
    <w:rsid w:val="00BC40C4"/>
    <w:rsid w:val="00BC4C9E"/>
    <w:rsid w:val="00BC5653"/>
    <w:rsid w:val="00BC56E1"/>
    <w:rsid w:val="00BC5864"/>
    <w:rsid w:val="00BC5B83"/>
    <w:rsid w:val="00BC5D87"/>
    <w:rsid w:val="00BC5E37"/>
    <w:rsid w:val="00BC5EDC"/>
    <w:rsid w:val="00BC61D0"/>
    <w:rsid w:val="00BC6463"/>
    <w:rsid w:val="00BC6506"/>
    <w:rsid w:val="00BC6F1B"/>
    <w:rsid w:val="00BC75EF"/>
    <w:rsid w:val="00BC7763"/>
    <w:rsid w:val="00BC7B39"/>
    <w:rsid w:val="00BD06B4"/>
    <w:rsid w:val="00BD0B19"/>
    <w:rsid w:val="00BD0BB4"/>
    <w:rsid w:val="00BD0E69"/>
    <w:rsid w:val="00BD1577"/>
    <w:rsid w:val="00BD23D4"/>
    <w:rsid w:val="00BD3095"/>
    <w:rsid w:val="00BD328B"/>
    <w:rsid w:val="00BD382C"/>
    <w:rsid w:val="00BD383E"/>
    <w:rsid w:val="00BD3853"/>
    <w:rsid w:val="00BD3CFA"/>
    <w:rsid w:val="00BD4233"/>
    <w:rsid w:val="00BD48B7"/>
    <w:rsid w:val="00BD4E6D"/>
    <w:rsid w:val="00BD4F79"/>
    <w:rsid w:val="00BD55AF"/>
    <w:rsid w:val="00BD5A63"/>
    <w:rsid w:val="00BD606D"/>
    <w:rsid w:val="00BD60D7"/>
    <w:rsid w:val="00BD65D0"/>
    <w:rsid w:val="00BD68C4"/>
    <w:rsid w:val="00BD6F83"/>
    <w:rsid w:val="00BD7037"/>
    <w:rsid w:val="00BD73E0"/>
    <w:rsid w:val="00BD792A"/>
    <w:rsid w:val="00BD7D4F"/>
    <w:rsid w:val="00BD7F54"/>
    <w:rsid w:val="00BE1004"/>
    <w:rsid w:val="00BE1D86"/>
    <w:rsid w:val="00BE2ED0"/>
    <w:rsid w:val="00BE33C2"/>
    <w:rsid w:val="00BE343F"/>
    <w:rsid w:val="00BE3E61"/>
    <w:rsid w:val="00BE3F18"/>
    <w:rsid w:val="00BE484B"/>
    <w:rsid w:val="00BE49B1"/>
    <w:rsid w:val="00BE4DCB"/>
    <w:rsid w:val="00BE502C"/>
    <w:rsid w:val="00BE5BA4"/>
    <w:rsid w:val="00BE605E"/>
    <w:rsid w:val="00BE6421"/>
    <w:rsid w:val="00BE6712"/>
    <w:rsid w:val="00BE69B7"/>
    <w:rsid w:val="00BE755F"/>
    <w:rsid w:val="00BE75C6"/>
    <w:rsid w:val="00BE7659"/>
    <w:rsid w:val="00BF058C"/>
    <w:rsid w:val="00BF0724"/>
    <w:rsid w:val="00BF0DDB"/>
    <w:rsid w:val="00BF0F78"/>
    <w:rsid w:val="00BF1208"/>
    <w:rsid w:val="00BF1663"/>
    <w:rsid w:val="00BF19AE"/>
    <w:rsid w:val="00BF19CB"/>
    <w:rsid w:val="00BF1BCB"/>
    <w:rsid w:val="00BF2AE4"/>
    <w:rsid w:val="00BF2B07"/>
    <w:rsid w:val="00BF2EDD"/>
    <w:rsid w:val="00BF2F29"/>
    <w:rsid w:val="00BF2F39"/>
    <w:rsid w:val="00BF3CFD"/>
    <w:rsid w:val="00BF3DAA"/>
    <w:rsid w:val="00BF3DF9"/>
    <w:rsid w:val="00BF416F"/>
    <w:rsid w:val="00BF4F5B"/>
    <w:rsid w:val="00BF56C3"/>
    <w:rsid w:val="00BF5F30"/>
    <w:rsid w:val="00BF5F4A"/>
    <w:rsid w:val="00BF6769"/>
    <w:rsid w:val="00BF6CC0"/>
    <w:rsid w:val="00BF70F7"/>
    <w:rsid w:val="00BF7AB0"/>
    <w:rsid w:val="00C00FBB"/>
    <w:rsid w:val="00C01297"/>
    <w:rsid w:val="00C015DF"/>
    <w:rsid w:val="00C018D3"/>
    <w:rsid w:val="00C021AB"/>
    <w:rsid w:val="00C028FE"/>
    <w:rsid w:val="00C04EDE"/>
    <w:rsid w:val="00C04EFF"/>
    <w:rsid w:val="00C05416"/>
    <w:rsid w:val="00C05506"/>
    <w:rsid w:val="00C0580E"/>
    <w:rsid w:val="00C058E5"/>
    <w:rsid w:val="00C059C1"/>
    <w:rsid w:val="00C05BCD"/>
    <w:rsid w:val="00C05E7A"/>
    <w:rsid w:val="00C06638"/>
    <w:rsid w:val="00C06641"/>
    <w:rsid w:val="00C06B09"/>
    <w:rsid w:val="00C0770E"/>
    <w:rsid w:val="00C07D8F"/>
    <w:rsid w:val="00C07DAF"/>
    <w:rsid w:val="00C100C7"/>
    <w:rsid w:val="00C10E63"/>
    <w:rsid w:val="00C10F76"/>
    <w:rsid w:val="00C11256"/>
    <w:rsid w:val="00C11A51"/>
    <w:rsid w:val="00C11AD0"/>
    <w:rsid w:val="00C11D89"/>
    <w:rsid w:val="00C12671"/>
    <w:rsid w:val="00C12B1F"/>
    <w:rsid w:val="00C12CB6"/>
    <w:rsid w:val="00C13698"/>
    <w:rsid w:val="00C1381B"/>
    <w:rsid w:val="00C13979"/>
    <w:rsid w:val="00C13E63"/>
    <w:rsid w:val="00C14A1C"/>
    <w:rsid w:val="00C1544A"/>
    <w:rsid w:val="00C15924"/>
    <w:rsid w:val="00C15A5E"/>
    <w:rsid w:val="00C1640A"/>
    <w:rsid w:val="00C165FB"/>
    <w:rsid w:val="00C16BC9"/>
    <w:rsid w:val="00C17318"/>
    <w:rsid w:val="00C179B1"/>
    <w:rsid w:val="00C17BAF"/>
    <w:rsid w:val="00C17F2B"/>
    <w:rsid w:val="00C17F71"/>
    <w:rsid w:val="00C2012B"/>
    <w:rsid w:val="00C20200"/>
    <w:rsid w:val="00C2077B"/>
    <w:rsid w:val="00C20C4A"/>
    <w:rsid w:val="00C20DDA"/>
    <w:rsid w:val="00C20E83"/>
    <w:rsid w:val="00C2109A"/>
    <w:rsid w:val="00C21609"/>
    <w:rsid w:val="00C22236"/>
    <w:rsid w:val="00C22968"/>
    <w:rsid w:val="00C22C1C"/>
    <w:rsid w:val="00C22D26"/>
    <w:rsid w:val="00C23A96"/>
    <w:rsid w:val="00C23CFB"/>
    <w:rsid w:val="00C23F9B"/>
    <w:rsid w:val="00C243FC"/>
    <w:rsid w:val="00C244D6"/>
    <w:rsid w:val="00C24EA5"/>
    <w:rsid w:val="00C25517"/>
    <w:rsid w:val="00C25F1C"/>
    <w:rsid w:val="00C26B93"/>
    <w:rsid w:val="00C27005"/>
    <w:rsid w:val="00C27059"/>
    <w:rsid w:val="00C2782B"/>
    <w:rsid w:val="00C30408"/>
    <w:rsid w:val="00C305CC"/>
    <w:rsid w:val="00C3081F"/>
    <w:rsid w:val="00C311CD"/>
    <w:rsid w:val="00C3135C"/>
    <w:rsid w:val="00C3167E"/>
    <w:rsid w:val="00C316D1"/>
    <w:rsid w:val="00C3170F"/>
    <w:rsid w:val="00C32C18"/>
    <w:rsid w:val="00C346C9"/>
    <w:rsid w:val="00C3477F"/>
    <w:rsid w:val="00C34886"/>
    <w:rsid w:val="00C35EC3"/>
    <w:rsid w:val="00C36594"/>
    <w:rsid w:val="00C36826"/>
    <w:rsid w:val="00C36B98"/>
    <w:rsid w:val="00C36E8F"/>
    <w:rsid w:val="00C3713D"/>
    <w:rsid w:val="00C403AE"/>
    <w:rsid w:val="00C4060C"/>
    <w:rsid w:val="00C40B17"/>
    <w:rsid w:val="00C411DE"/>
    <w:rsid w:val="00C4123C"/>
    <w:rsid w:val="00C41524"/>
    <w:rsid w:val="00C41AC4"/>
    <w:rsid w:val="00C42821"/>
    <w:rsid w:val="00C42AE5"/>
    <w:rsid w:val="00C43010"/>
    <w:rsid w:val="00C43774"/>
    <w:rsid w:val="00C43D2F"/>
    <w:rsid w:val="00C43DC9"/>
    <w:rsid w:val="00C44154"/>
    <w:rsid w:val="00C445DB"/>
    <w:rsid w:val="00C44D27"/>
    <w:rsid w:val="00C45277"/>
    <w:rsid w:val="00C45680"/>
    <w:rsid w:val="00C4583C"/>
    <w:rsid w:val="00C46024"/>
    <w:rsid w:val="00C460DB"/>
    <w:rsid w:val="00C46232"/>
    <w:rsid w:val="00C46579"/>
    <w:rsid w:val="00C4674B"/>
    <w:rsid w:val="00C46922"/>
    <w:rsid w:val="00C46B01"/>
    <w:rsid w:val="00C46D84"/>
    <w:rsid w:val="00C46F3A"/>
    <w:rsid w:val="00C47021"/>
    <w:rsid w:val="00C47A32"/>
    <w:rsid w:val="00C47B07"/>
    <w:rsid w:val="00C501C0"/>
    <w:rsid w:val="00C50A81"/>
    <w:rsid w:val="00C51FFC"/>
    <w:rsid w:val="00C523A8"/>
    <w:rsid w:val="00C5366F"/>
    <w:rsid w:val="00C53911"/>
    <w:rsid w:val="00C54835"/>
    <w:rsid w:val="00C54B6D"/>
    <w:rsid w:val="00C55519"/>
    <w:rsid w:val="00C567AA"/>
    <w:rsid w:val="00C5685F"/>
    <w:rsid w:val="00C56D69"/>
    <w:rsid w:val="00C5730E"/>
    <w:rsid w:val="00C5736E"/>
    <w:rsid w:val="00C5788E"/>
    <w:rsid w:val="00C57990"/>
    <w:rsid w:val="00C57B92"/>
    <w:rsid w:val="00C57F85"/>
    <w:rsid w:val="00C607B9"/>
    <w:rsid w:val="00C607E0"/>
    <w:rsid w:val="00C60C85"/>
    <w:rsid w:val="00C6149F"/>
    <w:rsid w:val="00C61517"/>
    <w:rsid w:val="00C6151F"/>
    <w:rsid w:val="00C61B6C"/>
    <w:rsid w:val="00C625A7"/>
    <w:rsid w:val="00C626A5"/>
    <w:rsid w:val="00C62A83"/>
    <w:rsid w:val="00C62B32"/>
    <w:rsid w:val="00C62C11"/>
    <w:rsid w:val="00C62ED1"/>
    <w:rsid w:val="00C63785"/>
    <w:rsid w:val="00C63F0A"/>
    <w:rsid w:val="00C63FA6"/>
    <w:rsid w:val="00C64C96"/>
    <w:rsid w:val="00C656F6"/>
    <w:rsid w:val="00C67425"/>
    <w:rsid w:val="00C677A5"/>
    <w:rsid w:val="00C6795F"/>
    <w:rsid w:val="00C67DF7"/>
    <w:rsid w:val="00C67E31"/>
    <w:rsid w:val="00C67E78"/>
    <w:rsid w:val="00C70288"/>
    <w:rsid w:val="00C7081C"/>
    <w:rsid w:val="00C7174D"/>
    <w:rsid w:val="00C72086"/>
    <w:rsid w:val="00C7272F"/>
    <w:rsid w:val="00C7574F"/>
    <w:rsid w:val="00C75C70"/>
    <w:rsid w:val="00C75E8B"/>
    <w:rsid w:val="00C768C1"/>
    <w:rsid w:val="00C7763A"/>
    <w:rsid w:val="00C77745"/>
    <w:rsid w:val="00C777CB"/>
    <w:rsid w:val="00C7789C"/>
    <w:rsid w:val="00C77A58"/>
    <w:rsid w:val="00C77EC5"/>
    <w:rsid w:val="00C80A1F"/>
    <w:rsid w:val="00C81237"/>
    <w:rsid w:val="00C81548"/>
    <w:rsid w:val="00C81C08"/>
    <w:rsid w:val="00C82415"/>
    <w:rsid w:val="00C828EC"/>
    <w:rsid w:val="00C82993"/>
    <w:rsid w:val="00C82D1C"/>
    <w:rsid w:val="00C83D42"/>
    <w:rsid w:val="00C83E1E"/>
    <w:rsid w:val="00C8408E"/>
    <w:rsid w:val="00C84213"/>
    <w:rsid w:val="00C8484D"/>
    <w:rsid w:val="00C84A9A"/>
    <w:rsid w:val="00C84B6A"/>
    <w:rsid w:val="00C84F6C"/>
    <w:rsid w:val="00C8538C"/>
    <w:rsid w:val="00C85433"/>
    <w:rsid w:val="00C85684"/>
    <w:rsid w:val="00C8568E"/>
    <w:rsid w:val="00C85852"/>
    <w:rsid w:val="00C85C4C"/>
    <w:rsid w:val="00C85EB0"/>
    <w:rsid w:val="00C86B9A"/>
    <w:rsid w:val="00C878F5"/>
    <w:rsid w:val="00C90104"/>
    <w:rsid w:val="00C909C6"/>
    <w:rsid w:val="00C90B1D"/>
    <w:rsid w:val="00C90EE6"/>
    <w:rsid w:val="00C90F8D"/>
    <w:rsid w:val="00C9122C"/>
    <w:rsid w:val="00C92C33"/>
    <w:rsid w:val="00C93241"/>
    <w:rsid w:val="00C932AA"/>
    <w:rsid w:val="00C933CC"/>
    <w:rsid w:val="00C938BE"/>
    <w:rsid w:val="00C9390A"/>
    <w:rsid w:val="00C944EC"/>
    <w:rsid w:val="00C94CEA"/>
    <w:rsid w:val="00C951C0"/>
    <w:rsid w:val="00C954B4"/>
    <w:rsid w:val="00C958DA"/>
    <w:rsid w:val="00C95B6D"/>
    <w:rsid w:val="00C962BC"/>
    <w:rsid w:val="00C96B86"/>
    <w:rsid w:val="00C96EF3"/>
    <w:rsid w:val="00C9739E"/>
    <w:rsid w:val="00C97D3F"/>
    <w:rsid w:val="00CA0670"/>
    <w:rsid w:val="00CA07C7"/>
    <w:rsid w:val="00CA08F9"/>
    <w:rsid w:val="00CA0CA3"/>
    <w:rsid w:val="00CA16E2"/>
    <w:rsid w:val="00CA1831"/>
    <w:rsid w:val="00CA1B92"/>
    <w:rsid w:val="00CA1BF5"/>
    <w:rsid w:val="00CA1D79"/>
    <w:rsid w:val="00CA1DDB"/>
    <w:rsid w:val="00CA2B40"/>
    <w:rsid w:val="00CA2BA0"/>
    <w:rsid w:val="00CA3341"/>
    <w:rsid w:val="00CA351F"/>
    <w:rsid w:val="00CA3885"/>
    <w:rsid w:val="00CA40C4"/>
    <w:rsid w:val="00CA4195"/>
    <w:rsid w:val="00CA5020"/>
    <w:rsid w:val="00CA506E"/>
    <w:rsid w:val="00CA56A5"/>
    <w:rsid w:val="00CA59C1"/>
    <w:rsid w:val="00CA5AC5"/>
    <w:rsid w:val="00CA7696"/>
    <w:rsid w:val="00CA78D6"/>
    <w:rsid w:val="00CA79CB"/>
    <w:rsid w:val="00CA7B88"/>
    <w:rsid w:val="00CA7C11"/>
    <w:rsid w:val="00CB023D"/>
    <w:rsid w:val="00CB037E"/>
    <w:rsid w:val="00CB0D4A"/>
    <w:rsid w:val="00CB0F47"/>
    <w:rsid w:val="00CB101D"/>
    <w:rsid w:val="00CB1067"/>
    <w:rsid w:val="00CB12A4"/>
    <w:rsid w:val="00CB13C7"/>
    <w:rsid w:val="00CB1BB4"/>
    <w:rsid w:val="00CB1CB9"/>
    <w:rsid w:val="00CB1F91"/>
    <w:rsid w:val="00CB2100"/>
    <w:rsid w:val="00CB2142"/>
    <w:rsid w:val="00CB2211"/>
    <w:rsid w:val="00CB2BFF"/>
    <w:rsid w:val="00CB33F0"/>
    <w:rsid w:val="00CB3AFF"/>
    <w:rsid w:val="00CB3D6B"/>
    <w:rsid w:val="00CB4E4C"/>
    <w:rsid w:val="00CB5747"/>
    <w:rsid w:val="00CB61BD"/>
    <w:rsid w:val="00CB61D1"/>
    <w:rsid w:val="00CB685C"/>
    <w:rsid w:val="00CB6DDD"/>
    <w:rsid w:val="00CB7BE2"/>
    <w:rsid w:val="00CB7E41"/>
    <w:rsid w:val="00CC0172"/>
    <w:rsid w:val="00CC0278"/>
    <w:rsid w:val="00CC04A1"/>
    <w:rsid w:val="00CC0DEA"/>
    <w:rsid w:val="00CC0F1D"/>
    <w:rsid w:val="00CC13C1"/>
    <w:rsid w:val="00CC1D35"/>
    <w:rsid w:val="00CC1F99"/>
    <w:rsid w:val="00CC22A1"/>
    <w:rsid w:val="00CC347D"/>
    <w:rsid w:val="00CC3542"/>
    <w:rsid w:val="00CC3BF5"/>
    <w:rsid w:val="00CC478B"/>
    <w:rsid w:val="00CC50DC"/>
    <w:rsid w:val="00CC5599"/>
    <w:rsid w:val="00CC5D04"/>
    <w:rsid w:val="00CC6794"/>
    <w:rsid w:val="00CC6A87"/>
    <w:rsid w:val="00CC7727"/>
    <w:rsid w:val="00CD032E"/>
    <w:rsid w:val="00CD0427"/>
    <w:rsid w:val="00CD0AFE"/>
    <w:rsid w:val="00CD0ECC"/>
    <w:rsid w:val="00CD2053"/>
    <w:rsid w:val="00CD2792"/>
    <w:rsid w:val="00CD2863"/>
    <w:rsid w:val="00CD2915"/>
    <w:rsid w:val="00CD2A4E"/>
    <w:rsid w:val="00CD30D9"/>
    <w:rsid w:val="00CD47BD"/>
    <w:rsid w:val="00CD4CB4"/>
    <w:rsid w:val="00CD4DD8"/>
    <w:rsid w:val="00CD527E"/>
    <w:rsid w:val="00CD6310"/>
    <w:rsid w:val="00CD666A"/>
    <w:rsid w:val="00CD67DE"/>
    <w:rsid w:val="00CD72E6"/>
    <w:rsid w:val="00CD7742"/>
    <w:rsid w:val="00CD7FA7"/>
    <w:rsid w:val="00CE1BC8"/>
    <w:rsid w:val="00CE1BD7"/>
    <w:rsid w:val="00CE1C35"/>
    <w:rsid w:val="00CE29BD"/>
    <w:rsid w:val="00CE2D0A"/>
    <w:rsid w:val="00CE32DE"/>
    <w:rsid w:val="00CE33AD"/>
    <w:rsid w:val="00CE3689"/>
    <w:rsid w:val="00CE4832"/>
    <w:rsid w:val="00CE4EED"/>
    <w:rsid w:val="00CE547D"/>
    <w:rsid w:val="00CE5661"/>
    <w:rsid w:val="00CE56C0"/>
    <w:rsid w:val="00CE5939"/>
    <w:rsid w:val="00CE5FE7"/>
    <w:rsid w:val="00CE611D"/>
    <w:rsid w:val="00CE65A6"/>
    <w:rsid w:val="00CE7DF2"/>
    <w:rsid w:val="00CE7EA4"/>
    <w:rsid w:val="00CF0385"/>
    <w:rsid w:val="00CF0404"/>
    <w:rsid w:val="00CF0DE6"/>
    <w:rsid w:val="00CF12ED"/>
    <w:rsid w:val="00CF201D"/>
    <w:rsid w:val="00CF217F"/>
    <w:rsid w:val="00CF2270"/>
    <w:rsid w:val="00CF228D"/>
    <w:rsid w:val="00CF254A"/>
    <w:rsid w:val="00CF274A"/>
    <w:rsid w:val="00CF2B55"/>
    <w:rsid w:val="00CF3844"/>
    <w:rsid w:val="00CF3A2B"/>
    <w:rsid w:val="00CF3AED"/>
    <w:rsid w:val="00CF3B95"/>
    <w:rsid w:val="00CF45DE"/>
    <w:rsid w:val="00CF4AD1"/>
    <w:rsid w:val="00CF4E28"/>
    <w:rsid w:val="00CF4F69"/>
    <w:rsid w:val="00CF5067"/>
    <w:rsid w:val="00CF56D8"/>
    <w:rsid w:val="00CF58A6"/>
    <w:rsid w:val="00CF684A"/>
    <w:rsid w:val="00CF68E0"/>
    <w:rsid w:val="00CF7E6F"/>
    <w:rsid w:val="00D0003B"/>
    <w:rsid w:val="00D001A0"/>
    <w:rsid w:val="00D002A4"/>
    <w:rsid w:val="00D003C7"/>
    <w:rsid w:val="00D0081C"/>
    <w:rsid w:val="00D00C8E"/>
    <w:rsid w:val="00D01213"/>
    <w:rsid w:val="00D013A8"/>
    <w:rsid w:val="00D020FE"/>
    <w:rsid w:val="00D02C13"/>
    <w:rsid w:val="00D03250"/>
    <w:rsid w:val="00D03409"/>
    <w:rsid w:val="00D036AB"/>
    <w:rsid w:val="00D03AA7"/>
    <w:rsid w:val="00D040EA"/>
    <w:rsid w:val="00D04180"/>
    <w:rsid w:val="00D04B39"/>
    <w:rsid w:val="00D05378"/>
    <w:rsid w:val="00D05A8B"/>
    <w:rsid w:val="00D05D07"/>
    <w:rsid w:val="00D05F00"/>
    <w:rsid w:val="00D062B2"/>
    <w:rsid w:val="00D063EE"/>
    <w:rsid w:val="00D0733C"/>
    <w:rsid w:val="00D07A9D"/>
    <w:rsid w:val="00D10011"/>
    <w:rsid w:val="00D10203"/>
    <w:rsid w:val="00D10407"/>
    <w:rsid w:val="00D11466"/>
    <w:rsid w:val="00D116DB"/>
    <w:rsid w:val="00D1176C"/>
    <w:rsid w:val="00D11A41"/>
    <w:rsid w:val="00D12314"/>
    <w:rsid w:val="00D124C3"/>
    <w:rsid w:val="00D12FFC"/>
    <w:rsid w:val="00D130FF"/>
    <w:rsid w:val="00D13121"/>
    <w:rsid w:val="00D13D24"/>
    <w:rsid w:val="00D13E1F"/>
    <w:rsid w:val="00D13F67"/>
    <w:rsid w:val="00D149D7"/>
    <w:rsid w:val="00D14E11"/>
    <w:rsid w:val="00D14EC3"/>
    <w:rsid w:val="00D15490"/>
    <w:rsid w:val="00D15A16"/>
    <w:rsid w:val="00D16315"/>
    <w:rsid w:val="00D16C38"/>
    <w:rsid w:val="00D16E8B"/>
    <w:rsid w:val="00D175E6"/>
    <w:rsid w:val="00D178EA"/>
    <w:rsid w:val="00D17EBC"/>
    <w:rsid w:val="00D22589"/>
    <w:rsid w:val="00D22738"/>
    <w:rsid w:val="00D22C75"/>
    <w:rsid w:val="00D23A1F"/>
    <w:rsid w:val="00D24D12"/>
    <w:rsid w:val="00D251C9"/>
    <w:rsid w:val="00D2536F"/>
    <w:rsid w:val="00D25A32"/>
    <w:rsid w:val="00D25B78"/>
    <w:rsid w:val="00D25BB4"/>
    <w:rsid w:val="00D25C9E"/>
    <w:rsid w:val="00D2620D"/>
    <w:rsid w:val="00D26791"/>
    <w:rsid w:val="00D26911"/>
    <w:rsid w:val="00D27645"/>
    <w:rsid w:val="00D27A33"/>
    <w:rsid w:val="00D27B29"/>
    <w:rsid w:val="00D3038F"/>
    <w:rsid w:val="00D303FA"/>
    <w:rsid w:val="00D30628"/>
    <w:rsid w:val="00D30D5D"/>
    <w:rsid w:val="00D30E08"/>
    <w:rsid w:val="00D30F98"/>
    <w:rsid w:val="00D313B9"/>
    <w:rsid w:val="00D31403"/>
    <w:rsid w:val="00D31834"/>
    <w:rsid w:val="00D31D33"/>
    <w:rsid w:val="00D32395"/>
    <w:rsid w:val="00D32A39"/>
    <w:rsid w:val="00D32AB3"/>
    <w:rsid w:val="00D33AC2"/>
    <w:rsid w:val="00D34B6E"/>
    <w:rsid w:val="00D351FD"/>
    <w:rsid w:val="00D354F8"/>
    <w:rsid w:val="00D35514"/>
    <w:rsid w:val="00D364F5"/>
    <w:rsid w:val="00D36534"/>
    <w:rsid w:val="00D36B05"/>
    <w:rsid w:val="00D36B99"/>
    <w:rsid w:val="00D37319"/>
    <w:rsid w:val="00D37B5C"/>
    <w:rsid w:val="00D412F0"/>
    <w:rsid w:val="00D4162E"/>
    <w:rsid w:val="00D41802"/>
    <w:rsid w:val="00D421DF"/>
    <w:rsid w:val="00D426A2"/>
    <w:rsid w:val="00D42D7E"/>
    <w:rsid w:val="00D42EE3"/>
    <w:rsid w:val="00D43385"/>
    <w:rsid w:val="00D440EF"/>
    <w:rsid w:val="00D4463D"/>
    <w:rsid w:val="00D45470"/>
    <w:rsid w:val="00D45561"/>
    <w:rsid w:val="00D457EE"/>
    <w:rsid w:val="00D45A5E"/>
    <w:rsid w:val="00D45E17"/>
    <w:rsid w:val="00D45E76"/>
    <w:rsid w:val="00D45F58"/>
    <w:rsid w:val="00D462FB"/>
    <w:rsid w:val="00D4637C"/>
    <w:rsid w:val="00D463C6"/>
    <w:rsid w:val="00D46A4C"/>
    <w:rsid w:val="00D476D4"/>
    <w:rsid w:val="00D47AFB"/>
    <w:rsid w:val="00D5029F"/>
    <w:rsid w:val="00D512F0"/>
    <w:rsid w:val="00D51B06"/>
    <w:rsid w:val="00D521C4"/>
    <w:rsid w:val="00D52221"/>
    <w:rsid w:val="00D524A9"/>
    <w:rsid w:val="00D5304D"/>
    <w:rsid w:val="00D531EF"/>
    <w:rsid w:val="00D534F9"/>
    <w:rsid w:val="00D53913"/>
    <w:rsid w:val="00D54016"/>
    <w:rsid w:val="00D5428F"/>
    <w:rsid w:val="00D542E1"/>
    <w:rsid w:val="00D543B2"/>
    <w:rsid w:val="00D5461E"/>
    <w:rsid w:val="00D553AC"/>
    <w:rsid w:val="00D556E8"/>
    <w:rsid w:val="00D55ABE"/>
    <w:rsid w:val="00D55B13"/>
    <w:rsid w:val="00D55C90"/>
    <w:rsid w:val="00D56E41"/>
    <w:rsid w:val="00D57063"/>
    <w:rsid w:val="00D57174"/>
    <w:rsid w:val="00D57AD2"/>
    <w:rsid w:val="00D601BB"/>
    <w:rsid w:val="00D60952"/>
    <w:rsid w:val="00D60D75"/>
    <w:rsid w:val="00D60F0E"/>
    <w:rsid w:val="00D6148E"/>
    <w:rsid w:val="00D626C9"/>
    <w:rsid w:val="00D63032"/>
    <w:rsid w:val="00D6304B"/>
    <w:rsid w:val="00D6370B"/>
    <w:rsid w:val="00D63A54"/>
    <w:rsid w:val="00D63B6F"/>
    <w:rsid w:val="00D63C19"/>
    <w:rsid w:val="00D63DAF"/>
    <w:rsid w:val="00D640AC"/>
    <w:rsid w:val="00D642BD"/>
    <w:rsid w:val="00D653CD"/>
    <w:rsid w:val="00D655E3"/>
    <w:rsid w:val="00D668D6"/>
    <w:rsid w:val="00D6762C"/>
    <w:rsid w:val="00D704A2"/>
    <w:rsid w:val="00D705E3"/>
    <w:rsid w:val="00D70E79"/>
    <w:rsid w:val="00D71298"/>
    <w:rsid w:val="00D71424"/>
    <w:rsid w:val="00D7266B"/>
    <w:rsid w:val="00D72BEA"/>
    <w:rsid w:val="00D7302E"/>
    <w:rsid w:val="00D73181"/>
    <w:rsid w:val="00D73234"/>
    <w:rsid w:val="00D73303"/>
    <w:rsid w:val="00D73848"/>
    <w:rsid w:val="00D738BB"/>
    <w:rsid w:val="00D73F3D"/>
    <w:rsid w:val="00D74548"/>
    <w:rsid w:val="00D74959"/>
    <w:rsid w:val="00D74C0C"/>
    <w:rsid w:val="00D74E2F"/>
    <w:rsid w:val="00D74E77"/>
    <w:rsid w:val="00D75626"/>
    <w:rsid w:val="00D75661"/>
    <w:rsid w:val="00D76C45"/>
    <w:rsid w:val="00D76C65"/>
    <w:rsid w:val="00D7717B"/>
    <w:rsid w:val="00D77B7A"/>
    <w:rsid w:val="00D77E83"/>
    <w:rsid w:val="00D8048B"/>
    <w:rsid w:val="00D808C2"/>
    <w:rsid w:val="00D80B71"/>
    <w:rsid w:val="00D81FCE"/>
    <w:rsid w:val="00D8289A"/>
    <w:rsid w:val="00D82E22"/>
    <w:rsid w:val="00D83159"/>
    <w:rsid w:val="00D83D9A"/>
    <w:rsid w:val="00D84848"/>
    <w:rsid w:val="00D84FDB"/>
    <w:rsid w:val="00D8591A"/>
    <w:rsid w:val="00D8603F"/>
    <w:rsid w:val="00D86602"/>
    <w:rsid w:val="00D8757D"/>
    <w:rsid w:val="00D87911"/>
    <w:rsid w:val="00D87B5F"/>
    <w:rsid w:val="00D87C16"/>
    <w:rsid w:val="00D907DD"/>
    <w:rsid w:val="00D9082C"/>
    <w:rsid w:val="00D91130"/>
    <w:rsid w:val="00D9120D"/>
    <w:rsid w:val="00D9134F"/>
    <w:rsid w:val="00D9191B"/>
    <w:rsid w:val="00D91CFE"/>
    <w:rsid w:val="00D91F88"/>
    <w:rsid w:val="00D92126"/>
    <w:rsid w:val="00D92769"/>
    <w:rsid w:val="00D92B3A"/>
    <w:rsid w:val="00D92DD2"/>
    <w:rsid w:val="00D92EA4"/>
    <w:rsid w:val="00D92FDF"/>
    <w:rsid w:val="00D932F6"/>
    <w:rsid w:val="00D935B4"/>
    <w:rsid w:val="00D9468A"/>
    <w:rsid w:val="00D94726"/>
    <w:rsid w:val="00D95357"/>
    <w:rsid w:val="00D95597"/>
    <w:rsid w:val="00D955C7"/>
    <w:rsid w:val="00D969F3"/>
    <w:rsid w:val="00D96AF2"/>
    <w:rsid w:val="00D9702B"/>
    <w:rsid w:val="00D9728C"/>
    <w:rsid w:val="00D9732E"/>
    <w:rsid w:val="00D9754F"/>
    <w:rsid w:val="00D9791B"/>
    <w:rsid w:val="00DA02CF"/>
    <w:rsid w:val="00DA0CA0"/>
    <w:rsid w:val="00DA0D05"/>
    <w:rsid w:val="00DA0E44"/>
    <w:rsid w:val="00DA1AC8"/>
    <w:rsid w:val="00DA1D1D"/>
    <w:rsid w:val="00DA1DE7"/>
    <w:rsid w:val="00DA1F16"/>
    <w:rsid w:val="00DA2CD5"/>
    <w:rsid w:val="00DA2D86"/>
    <w:rsid w:val="00DA385E"/>
    <w:rsid w:val="00DA3948"/>
    <w:rsid w:val="00DA3951"/>
    <w:rsid w:val="00DA3D22"/>
    <w:rsid w:val="00DA44B0"/>
    <w:rsid w:val="00DA4CA8"/>
    <w:rsid w:val="00DA51DD"/>
    <w:rsid w:val="00DA557D"/>
    <w:rsid w:val="00DA5FDC"/>
    <w:rsid w:val="00DA6D58"/>
    <w:rsid w:val="00DA72B2"/>
    <w:rsid w:val="00DB08BC"/>
    <w:rsid w:val="00DB0E00"/>
    <w:rsid w:val="00DB0EA6"/>
    <w:rsid w:val="00DB1562"/>
    <w:rsid w:val="00DB17F4"/>
    <w:rsid w:val="00DB23A3"/>
    <w:rsid w:val="00DB24BB"/>
    <w:rsid w:val="00DB25DD"/>
    <w:rsid w:val="00DB2860"/>
    <w:rsid w:val="00DB30F2"/>
    <w:rsid w:val="00DB3130"/>
    <w:rsid w:val="00DB3193"/>
    <w:rsid w:val="00DB37B1"/>
    <w:rsid w:val="00DB387F"/>
    <w:rsid w:val="00DB3AC8"/>
    <w:rsid w:val="00DB3EAE"/>
    <w:rsid w:val="00DB442C"/>
    <w:rsid w:val="00DB561E"/>
    <w:rsid w:val="00DB60E8"/>
    <w:rsid w:val="00DB663B"/>
    <w:rsid w:val="00DB66D8"/>
    <w:rsid w:val="00DB6AE6"/>
    <w:rsid w:val="00DB6CFF"/>
    <w:rsid w:val="00DB6EE1"/>
    <w:rsid w:val="00DB74BB"/>
    <w:rsid w:val="00DC00DF"/>
    <w:rsid w:val="00DC03FB"/>
    <w:rsid w:val="00DC0698"/>
    <w:rsid w:val="00DC09FF"/>
    <w:rsid w:val="00DC120B"/>
    <w:rsid w:val="00DC194F"/>
    <w:rsid w:val="00DC1958"/>
    <w:rsid w:val="00DC2321"/>
    <w:rsid w:val="00DC25E5"/>
    <w:rsid w:val="00DC2678"/>
    <w:rsid w:val="00DC2BDA"/>
    <w:rsid w:val="00DC2D56"/>
    <w:rsid w:val="00DC3A8B"/>
    <w:rsid w:val="00DC3EAF"/>
    <w:rsid w:val="00DC3F46"/>
    <w:rsid w:val="00DC4520"/>
    <w:rsid w:val="00DC485C"/>
    <w:rsid w:val="00DC50BF"/>
    <w:rsid w:val="00DC5CCA"/>
    <w:rsid w:val="00DC7325"/>
    <w:rsid w:val="00DC7355"/>
    <w:rsid w:val="00DC79DF"/>
    <w:rsid w:val="00DC79EA"/>
    <w:rsid w:val="00DC7DF5"/>
    <w:rsid w:val="00DD0205"/>
    <w:rsid w:val="00DD0D44"/>
    <w:rsid w:val="00DD0E63"/>
    <w:rsid w:val="00DD0FE3"/>
    <w:rsid w:val="00DD112F"/>
    <w:rsid w:val="00DD17B0"/>
    <w:rsid w:val="00DD2977"/>
    <w:rsid w:val="00DD2D6A"/>
    <w:rsid w:val="00DD3B02"/>
    <w:rsid w:val="00DD3FC4"/>
    <w:rsid w:val="00DD456E"/>
    <w:rsid w:val="00DD4DDF"/>
    <w:rsid w:val="00DD4EBC"/>
    <w:rsid w:val="00DD5B37"/>
    <w:rsid w:val="00DD60C2"/>
    <w:rsid w:val="00DD6504"/>
    <w:rsid w:val="00DD7FC3"/>
    <w:rsid w:val="00DE05C7"/>
    <w:rsid w:val="00DE1FEB"/>
    <w:rsid w:val="00DE24C3"/>
    <w:rsid w:val="00DE3150"/>
    <w:rsid w:val="00DE38BF"/>
    <w:rsid w:val="00DE4256"/>
    <w:rsid w:val="00DE491A"/>
    <w:rsid w:val="00DE5948"/>
    <w:rsid w:val="00DE5E52"/>
    <w:rsid w:val="00DE67F1"/>
    <w:rsid w:val="00DE75F5"/>
    <w:rsid w:val="00DE775C"/>
    <w:rsid w:val="00DF01AB"/>
    <w:rsid w:val="00DF02ED"/>
    <w:rsid w:val="00DF08B1"/>
    <w:rsid w:val="00DF12DC"/>
    <w:rsid w:val="00DF195D"/>
    <w:rsid w:val="00DF1DEC"/>
    <w:rsid w:val="00DF1EE7"/>
    <w:rsid w:val="00DF225C"/>
    <w:rsid w:val="00DF4102"/>
    <w:rsid w:val="00DF455C"/>
    <w:rsid w:val="00DF5266"/>
    <w:rsid w:val="00DF5A3E"/>
    <w:rsid w:val="00DF5BF9"/>
    <w:rsid w:val="00DF5E4F"/>
    <w:rsid w:val="00DF60B8"/>
    <w:rsid w:val="00DF6382"/>
    <w:rsid w:val="00DF6631"/>
    <w:rsid w:val="00DF693C"/>
    <w:rsid w:val="00DF6C0A"/>
    <w:rsid w:val="00DF74C1"/>
    <w:rsid w:val="00DF77DF"/>
    <w:rsid w:val="00DF784A"/>
    <w:rsid w:val="00DF7A9D"/>
    <w:rsid w:val="00DF7B1F"/>
    <w:rsid w:val="00E00D1D"/>
    <w:rsid w:val="00E010F8"/>
    <w:rsid w:val="00E01876"/>
    <w:rsid w:val="00E01BC6"/>
    <w:rsid w:val="00E02038"/>
    <w:rsid w:val="00E0226D"/>
    <w:rsid w:val="00E027EB"/>
    <w:rsid w:val="00E03279"/>
    <w:rsid w:val="00E035D6"/>
    <w:rsid w:val="00E03781"/>
    <w:rsid w:val="00E03D70"/>
    <w:rsid w:val="00E03DD4"/>
    <w:rsid w:val="00E047CD"/>
    <w:rsid w:val="00E050F5"/>
    <w:rsid w:val="00E05430"/>
    <w:rsid w:val="00E055FA"/>
    <w:rsid w:val="00E05744"/>
    <w:rsid w:val="00E058A0"/>
    <w:rsid w:val="00E061D7"/>
    <w:rsid w:val="00E067CA"/>
    <w:rsid w:val="00E067E4"/>
    <w:rsid w:val="00E0687D"/>
    <w:rsid w:val="00E068CC"/>
    <w:rsid w:val="00E07BFF"/>
    <w:rsid w:val="00E100BE"/>
    <w:rsid w:val="00E106C6"/>
    <w:rsid w:val="00E10B08"/>
    <w:rsid w:val="00E11030"/>
    <w:rsid w:val="00E11B31"/>
    <w:rsid w:val="00E12E4D"/>
    <w:rsid w:val="00E1304E"/>
    <w:rsid w:val="00E13381"/>
    <w:rsid w:val="00E13A47"/>
    <w:rsid w:val="00E13C7D"/>
    <w:rsid w:val="00E14277"/>
    <w:rsid w:val="00E1429D"/>
    <w:rsid w:val="00E14C1B"/>
    <w:rsid w:val="00E14C8F"/>
    <w:rsid w:val="00E15783"/>
    <w:rsid w:val="00E15B5F"/>
    <w:rsid w:val="00E1647C"/>
    <w:rsid w:val="00E1696E"/>
    <w:rsid w:val="00E17A95"/>
    <w:rsid w:val="00E17F0D"/>
    <w:rsid w:val="00E17F10"/>
    <w:rsid w:val="00E20044"/>
    <w:rsid w:val="00E20C3A"/>
    <w:rsid w:val="00E20DDE"/>
    <w:rsid w:val="00E21292"/>
    <w:rsid w:val="00E231A6"/>
    <w:rsid w:val="00E235AD"/>
    <w:rsid w:val="00E2378C"/>
    <w:rsid w:val="00E23D54"/>
    <w:rsid w:val="00E23EC2"/>
    <w:rsid w:val="00E23F3A"/>
    <w:rsid w:val="00E245CE"/>
    <w:rsid w:val="00E25361"/>
    <w:rsid w:val="00E25758"/>
    <w:rsid w:val="00E25894"/>
    <w:rsid w:val="00E259C5"/>
    <w:rsid w:val="00E2652C"/>
    <w:rsid w:val="00E26FDD"/>
    <w:rsid w:val="00E271F4"/>
    <w:rsid w:val="00E2729C"/>
    <w:rsid w:val="00E27B9A"/>
    <w:rsid w:val="00E27E98"/>
    <w:rsid w:val="00E30044"/>
    <w:rsid w:val="00E31196"/>
    <w:rsid w:val="00E31322"/>
    <w:rsid w:val="00E319CE"/>
    <w:rsid w:val="00E31EBD"/>
    <w:rsid w:val="00E31F75"/>
    <w:rsid w:val="00E329A2"/>
    <w:rsid w:val="00E332AE"/>
    <w:rsid w:val="00E332CC"/>
    <w:rsid w:val="00E338D8"/>
    <w:rsid w:val="00E33ED3"/>
    <w:rsid w:val="00E340C7"/>
    <w:rsid w:val="00E34E93"/>
    <w:rsid w:val="00E35C5E"/>
    <w:rsid w:val="00E35DBF"/>
    <w:rsid w:val="00E360EF"/>
    <w:rsid w:val="00E36A41"/>
    <w:rsid w:val="00E36AA3"/>
    <w:rsid w:val="00E36EFF"/>
    <w:rsid w:val="00E37E25"/>
    <w:rsid w:val="00E40243"/>
    <w:rsid w:val="00E4094D"/>
    <w:rsid w:val="00E40CE2"/>
    <w:rsid w:val="00E40EF6"/>
    <w:rsid w:val="00E4148F"/>
    <w:rsid w:val="00E414D5"/>
    <w:rsid w:val="00E4198E"/>
    <w:rsid w:val="00E41AD6"/>
    <w:rsid w:val="00E4234B"/>
    <w:rsid w:val="00E43061"/>
    <w:rsid w:val="00E43BD0"/>
    <w:rsid w:val="00E43CC2"/>
    <w:rsid w:val="00E43F72"/>
    <w:rsid w:val="00E455CA"/>
    <w:rsid w:val="00E45D75"/>
    <w:rsid w:val="00E465D9"/>
    <w:rsid w:val="00E46B93"/>
    <w:rsid w:val="00E46FD2"/>
    <w:rsid w:val="00E47964"/>
    <w:rsid w:val="00E47C41"/>
    <w:rsid w:val="00E47D1C"/>
    <w:rsid w:val="00E50E27"/>
    <w:rsid w:val="00E51516"/>
    <w:rsid w:val="00E51FB0"/>
    <w:rsid w:val="00E5215F"/>
    <w:rsid w:val="00E52722"/>
    <w:rsid w:val="00E529BA"/>
    <w:rsid w:val="00E52B7D"/>
    <w:rsid w:val="00E530F5"/>
    <w:rsid w:val="00E53100"/>
    <w:rsid w:val="00E5330F"/>
    <w:rsid w:val="00E534F5"/>
    <w:rsid w:val="00E53B4B"/>
    <w:rsid w:val="00E53DA8"/>
    <w:rsid w:val="00E549A1"/>
    <w:rsid w:val="00E55213"/>
    <w:rsid w:val="00E55303"/>
    <w:rsid w:val="00E559D2"/>
    <w:rsid w:val="00E55C7A"/>
    <w:rsid w:val="00E5627C"/>
    <w:rsid w:val="00E56D14"/>
    <w:rsid w:val="00E56ED3"/>
    <w:rsid w:val="00E579D3"/>
    <w:rsid w:val="00E61365"/>
    <w:rsid w:val="00E61429"/>
    <w:rsid w:val="00E61639"/>
    <w:rsid w:val="00E61B37"/>
    <w:rsid w:val="00E62387"/>
    <w:rsid w:val="00E62CF7"/>
    <w:rsid w:val="00E63332"/>
    <w:rsid w:val="00E63343"/>
    <w:rsid w:val="00E6374A"/>
    <w:rsid w:val="00E64AC0"/>
    <w:rsid w:val="00E64CD7"/>
    <w:rsid w:val="00E65753"/>
    <w:rsid w:val="00E65B19"/>
    <w:rsid w:val="00E661E7"/>
    <w:rsid w:val="00E666E2"/>
    <w:rsid w:val="00E66874"/>
    <w:rsid w:val="00E66E00"/>
    <w:rsid w:val="00E67188"/>
    <w:rsid w:val="00E671AC"/>
    <w:rsid w:val="00E6725B"/>
    <w:rsid w:val="00E70667"/>
    <w:rsid w:val="00E708BD"/>
    <w:rsid w:val="00E712F2"/>
    <w:rsid w:val="00E718F0"/>
    <w:rsid w:val="00E728D3"/>
    <w:rsid w:val="00E72AB6"/>
    <w:rsid w:val="00E72E37"/>
    <w:rsid w:val="00E73AC3"/>
    <w:rsid w:val="00E73BD5"/>
    <w:rsid w:val="00E73C25"/>
    <w:rsid w:val="00E741F6"/>
    <w:rsid w:val="00E7487A"/>
    <w:rsid w:val="00E75DCF"/>
    <w:rsid w:val="00E768BB"/>
    <w:rsid w:val="00E775B2"/>
    <w:rsid w:val="00E77817"/>
    <w:rsid w:val="00E77D36"/>
    <w:rsid w:val="00E77FF0"/>
    <w:rsid w:val="00E803EB"/>
    <w:rsid w:val="00E804A6"/>
    <w:rsid w:val="00E80CD4"/>
    <w:rsid w:val="00E80F12"/>
    <w:rsid w:val="00E80FA2"/>
    <w:rsid w:val="00E81942"/>
    <w:rsid w:val="00E81C29"/>
    <w:rsid w:val="00E81DAF"/>
    <w:rsid w:val="00E81FB5"/>
    <w:rsid w:val="00E81FE8"/>
    <w:rsid w:val="00E820CA"/>
    <w:rsid w:val="00E82136"/>
    <w:rsid w:val="00E82425"/>
    <w:rsid w:val="00E8342F"/>
    <w:rsid w:val="00E84283"/>
    <w:rsid w:val="00E843C6"/>
    <w:rsid w:val="00E846B7"/>
    <w:rsid w:val="00E84E46"/>
    <w:rsid w:val="00E85078"/>
    <w:rsid w:val="00E85152"/>
    <w:rsid w:val="00E8554E"/>
    <w:rsid w:val="00E8572E"/>
    <w:rsid w:val="00E87096"/>
    <w:rsid w:val="00E875C9"/>
    <w:rsid w:val="00E87ABC"/>
    <w:rsid w:val="00E87C44"/>
    <w:rsid w:val="00E90090"/>
    <w:rsid w:val="00E90441"/>
    <w:rsid w:val="00E904E1"/>
    <w:rsid w:val="00E90968"/>
    <w:rsid w:val="00E90A3F"/>
    <w:rsid w:val="00E910DA"/>
    <w:rsid w:val="00E91493"/>
    <w:rsid w:val="00E91566"/>
    <w:rsid w:val="00E91910"/>
    <w:rsid w:val="00E9252E"/>
    <w:rsid w:val="00E927DC"/>
    <w:rsid w:val="00E92C30"/>
    <w:rsid w:val="00E931EE"/>
    <w:rsid w:val="00E94FC9"/>
    <w:rsid w:val="00E9507C"/>
    <w:rsid w:val="00E95399"/>
    <w:rsid w:val="00E95666"/>
    <w:rsid w:val="00E956DB"/>
    <w:rsid w:val="00E95FE3"/>
    <w:rsid w:val="00E9637A"/>
    <w:rsid w:val="00E969C3"/>
    <w:rsid w:val="00E96EA9"/>
    <w:rsid w:val="00E971A9"/>
    <w:rsid w:val="00EA0245"/>
    <w:rsid w:val="00EA06E7"/>
    <w:rsid w:val="00EA07BD"/>
    <w:rsid w:val="00EA098B"/>
    <w:rsid w:val="00EA0A4E"/>
    <w:rsid w:val="00EA0DF9"/>
    <w:rsid w:val="00EA11A1"/>
    <w:rsid w:val="00EA18F4"/>
    <w:rsid w:val="00EA1AA0"/>
    <w:rsid w:val="00EA1C26"/>
    <w:rsid w:val="00EA2362"/>
    <w:rsid w:val="00EA2723"/>
    <w:rsid w:val="00EA285D"/>
    <w:rsid w:val="00EA28FC"/>
    <w:rsid w:val="00EA2B31"/>
    <w:rsid w:val="00EA2E41"/>
    <w:rsid w:val="00EA3310"/>
    <w:rsid w:val="00EA453C"/>
    <w:rsid w:val="00EA45F0"/>
    <w:rsid w:val="00EA45F2"/>
    <w:rsid w:val="00EA4628"/>
    <w:rsid w:val="00EA4F4A"/>
    <w:rsid w:val="00EA50EA"/>
    <w:rsid w:val="00EA5456"/>
    <w:rsid w:val="00EA59E5"/>
    <w:rsid w:val="00EA5E02"/>
    <w:rsid w:val="00EA60E1"/>
    <w:rsid w:val="00EA67FB"/>
    <w:rsid w:val="00EA7191"/>
    <w:rsid w:val="00EA7A6A"/>
    <w:rsid w:val="00EA7AE8"/>
    <w:rsid w:val="00EB00BC"/>
    <w:rsid w:val="00EB0D0F"/>
    <w:rsid w:val="00EB1080"/>
    <w:rsid w:val="00EB1667"/>
    <w:rsid w:val="00EB179E"/>
    <w:rsid w:val="00EB1843"/>
    <w:rsid w:val="00EB1B89"/>
    <w:rsid w:val="00EB213A"/>
    <w:rsid w:val="00EB25F8"/>
    <w:rsid w:val="00EB29DF"/>
    <w:rsid w:val="00EB2B16"/>
    <w:rsid w:val="00EB2D5A"/>
    <w:rsid w:val="00EB2F67"/>
    <w:rsid w:val="00EB3111"/>
    <w:rsid w:val="00EB3207"/>
    <w:rsid w:val="00EB35EE"/>
    <w:rsid w:val="00EB3601"/>
    <w:rsid w:val="00EB37A3"/>
    <w:rsid w:val="00EB39DE"/>
    <w:rsid w:val="00EB39F4"/>
    <w:rsid w:val="00EB3ABB"/>
    <w:rsid w:val="00EB3CE1"/>
    <w:rsid w:val="00EB3FE5"/>
    <w:rsid w:val="00EB42BB"/>
    <w:rsid w:val="00EB4AA0"/>
    <w:rsid w:val="00EB4C5B"/>
    <w:rsid w:val="00EB511C"/>
    <w:rsid w:val="00EB581E"/>
    <w:rsid w:val="00EB593E"/>
    <w:rsid w:val="00EB5EA9"/>
    <w:rsid w:val="00EB6BBE"/>
    <w:rsid w:val="00EB75CD"/>
    <w:rsid w:val="00EB77A1"/>
    <w:rsid w:val="00EB7950"/>
    <w:rsid w:val="00EB7BE1"/>
    <w:rsid w:val="00EC0491"/>
    <w:rsid w:val="00EC2156"/>
    <w:rsid w:val="00EC21B2"/>
    <w:rsid w:val="00EC2401"/>
    <w:rsid w:val="00EC2C04"/>
    <w:rsid w:val="00EC2D2D"/>
    <w:rsid w:val="00EC3925"/>
    <w:rsid w:val="00EC4234"/>
    <w:rsid w:val="00EC47BC"/>
    <w:rsid w:val="00EC4A90"/>
    <w:rsid w:val="00EC4F7D"/>
    <w:rsid w:val="00EC5D56"/>
    <w:rsid w:val="00EC5F11"/>
    <w:rsid w:val="00EC6062"/>
    <w:rsid w:val="00EC637E"/>
    <w:rsid w:val="00EC6386"/>
    <w:rsid w:val="00EC677F"/>
    <w:rsid w:val="00EC69D1"/>
    <w:rsid w:val="00EC7740"/>
    <w:rsid w:val="00EC789A"/>
    <w:rsid w:val="00EC7E53"/>
    <w:rsid w:val="00ED015D"/>
    <w:rsid w:val="00ED040C"/>
    <w:rsid w:val="00ED0AFB"/>
    <w:rsid w:val="00ED1124"/>
    <w:rsid w:val="00ED171B"/>
    <w:rsid w:val="00ED2D23"/>
    <w:rsid w:val="00ED2E50"/>
    <w:rsid w:val="00ED2E51"/>
    <w:rsid w:val="00ED30CC"/>
    <w:rsid w:val="00ED314D"/>
    <w:rsid w:val="00ED3786"/>
    <w:rsid w:val="00ED3B1F"/>
    <w:rsid w:val="00ED3D4A"/>
    <w:rsid w:val="00ED427A"/>
    <w:rsid w:val="00ED43BF"/>
    <w:rsid w:val="00ED4A5C"/>
    <w:rsid w:val="00ED4D82"/>
    <w:rsid w:val="00ED551F"/>
    <w:rsid w:val="00ED5653"/>
    <w:rsid w:val="00ED6EFA"/>
    <w:rsid w:val="00ED7167"/>
    <w:rsid w:val="00ED7908"/>
    <w:rsid w:val="00ED7A50"/>
    <w:rsid w:val="00ED7B68"/>
    <w:rsid w:val="00EE0511"/>
    <w:rsid w:val="00EE1412"/>
    <w:rsid w:val="00EE1989"/>
    <w:rsid w:val="00EE2BCD"/>
    <w:rsid w:val="00EE2EAC"/>
    <w:rsid w:val="00EE3236"/>
    <w:rsid w:val="00EE40EA"/>
    <w:rsid w:val="00EE427B"/>
    <w:rsid w:val="00EE43D0"/>
    <w:rsid w:val="00EE515E"/>
    <w:rsid w:val="00EE5598"/>
    <w:rsid w:val="00EE577D"/>
    <w:rsid w:val="00EE5A80"/>
    <w:rsid w:val="00EE5CF4"/>
    <w:rsid w:val="00EE604A"/>
    <w:rsid w:val="00EE629C"/>
    <w:rsid w:val="00EE62BC"/>
    <w:rsid w:val="00EE6584"/>
    <w:rsid w:val="00EE6ADC"/>
    <w:rsid w:val="00EE6C1F"/>
    <w:rsid w:val="00EE74E7"/>
    <w:rsid w:val="00EE75B1"/>
    <w:rsid w:val="00EE7B70"/>
    <w:rsid w:val="00EE7F2D"/>
    <w:rsid w:val="00EF05B1"/>
    <w:rsid w:val="00EF0AE9"/>
    <w:rsid w:val="00EF13DD"/>
    <w:rsid w:val="00EF170D"/>
    <w:rsid w:val="00EF1C01"/>
    <w:rsid w:val="00EF1C34"/>
    <w:rsid w:val="00EF1CCF"/>
    <w:rsid w:val="00EF2827"/>
    <w:rsid w:val="00EF29EB"/>
    <w:rsid w:val="00EF2D41"/>
    <w:rsid w:val="00EF4224"/>
    <w:rsid w:val="00EF4527"/>
    <w:rsid w:val="00EF46D7"/>
    <w:rsid w:val="00EF4AAC"/>
    <w:rsid w:val="00EF57E4"/>
    <w:rsid w:val="00EF5913"/>
    <w:rsid w:val="00EF5FF5"/>
    <w:rsid w:val="00EF642D"/>
    <w:rsid w:val="00EF6A98"/>
    <w:rsid w:val="00EF6B95"/>
    <w:rsid w:val="00EF6CC6"/>
    <w:rsid w:val="00EF6F48"/>
    <w:rsid w:val="00EF7241"/>
    <w:rsid w:val="00EF7E3E"/>
    <w:rsid w:val="00EF7E5D"/>
    <w:rsid w:val="00F00567"/>
    <w:rsid w:val="00F009E5"/>
    <w:rsid w:val="00F00E99"/>
    <w:rsid w:val="00F00E9B"/>
    <w:rsid w:val="00F01411"/>
    <w:rsid w:val="00F01D81"/>
    <w:rsid w:val="00F023DD"/>
    <w:rsid w:val="00F02863"/>
    <w:rsid w:val="00F02CD5"/>
    <w:rsid w:val="00F03915"/>
    <w:rsid w:val="00F03D37"/>
    <w:rsid w:val="00F03ECF"/>
    <w:rsid w:val="00F0511C"/>
    <w:rsid w:val="00F05436"/>
    <w:rsid w:val="00F05743"/>
    <w:rsid w:val="00F0580D"/>
    <w:rsid w:val="00F05CD0"/>
    <w:rsid w:val="00F06110"/>
    <w:rsid w:val="00F06431"/>
    <w:rsid w:val="00F06B21"/>
    <w:rsid w:val="00F0726A"/>
    <w:rsid w:val="00F076AE"/>
    <w:rsid w:val="00F077B9"/>
    <w:rsid w:val="00F07B5C"/>
    <w:rsid w:val="00F07C38"/>
    <w:rsid w:val="00F07F66"/>
    <w:rsid w:val="00F07F8D"/>
    <w:rsid w:val="00F106EF"/>
    <w:rsid w:val="00F11026"/>
    <w:rsid w:val="00F1122E"/>
    <w:rsid w:val="00F112FB"/>
    <w:rsid w:val="00F1170B"/>
    <w:rsid w:val="00F11B7A"/>
    <w:rsid w:val="00F11DFC"/>
    <w:rsid w:val="00F12838"/>
    <w:rsid w:val="00F12A03"/>
    <w:rsid w:val="00F12CA5"/>
    <w:rsid w:val="00F1300D"/>
    <w:rsid w:val="00F13B9D"/>
    <w:rsid w:val="00F13F9C"/>
    <w:rsid w:val="00F15413"/>
    <w:rsid w:val="00F15545"/>
    <w:rsid w:val="00F156C3"/>
    <w:rsid w:val="00F158D1"/>
    <w:rsid w:val="00F16291"/>
    <w:rsid w:val="00F16818"/>
    <w:rsid w:val="00F1740A"/>
    <w:rsid w:val="00F174D3"/>
    <w:rsid w:val="00F1789B"/>
    <w:rsid w:val="00F1792E"/>
    <w:rsid w:val="00F179E5"/>
    <w:rsid w:val="00F17B7E"/>
    <w:rsid w:val="00F17D4D"/>
    <w:rsid w:val="00F17EDD"/>
    <w:rsid w:val="00F2054A"/>
    <w:rsid w:val="00F208BB"/>
    <w:rsid w:val="00F21209"/>
    <w:rsid w:val="00F21AB0"/>
    <w:rsid w:val="00F21EAA"/>
    <w:rsid w:val="00F227E6"/>
    <w:rsid w:val="00F22922"/>
    <w:rsid w:val="00F235E3"/>
    <w:rsid w:val="00F236C2"/>
    <w:rsid w:val="00F23D7A"/>
    <w:rsid w:val="00F23FCB"/>
    <w:rsid w:val="00F253C7"/>
    <w:rsid w:val="00F25539"/>
    <w:rsid w:val="00F259FC"/>
    <w:rsid w:val="00F25A2E"/>
    <w:rsid w:val="00F25B02"/>
    <w:rsid w:val="00F25B99"/>
    <w:rsid w:val="00F25C67"/>
    <w:rsid w:val="00F26320"/>
    <w:rsid w:val="00F2669B"/>
    <w:rsid w:val="00F26A8E"/>
    <w:rsid w:val="00F26E28"/>
    <w:rsid w:val="00F26FB7"/>
    <w:rsid w:val="00F27CEB"/>
    <w:rsid w:val="00F301B3"/>
    <w:rsid w:val="00F30ACA"/>
    <w:rsid w:val="00F30EBD"/>
    <w:rsid w:val="00F3101B"/>
    <w:rsid w:val="00F3172E"/>
    <w:rsid w:val="00F31F02"/>
    <w:rsid w:val="00F31F25"/>
    <w:rsid w:val="00F32123"/>
    <w:rsid w:val="00F32ADD"/>
    <w:rsid w:val="00F32B39"/>
    <w:rsid w:val="00F33AA9"/>
    <w:rsid w:val="00F33D99"/>
    <w:rsid w:val="00F33E96"/>
    <w:rsid w:val="00F343B7"/>
    <w:rsid w:val="00F34473"/>
    <w:rsid w:val="00F34A46"/>
    <w:rsid w:val="00F35738"/>
    <w:rsid w:val="00F359C9"/>
    <w:rsid w:val="00F359EF"/>
    <w:rsid w:val="00F3618B"/>
    <w:rsid w:val="00F362FF"/>
    <w:rsid w:val="00F36D84"/>
    <w:rsid w:val="00F3723B"/>
    <w:rsid w:val="00F37A3D"/>
    <w:rsid w:val="00F37C4B"/>
    <w:rsid w:val="00F37FDE"/>
    <w:rsid w:val="00F402C0"/>
    <w:rsid w:val="00F40322"/>
    <w:rsid w:val="00F408A9"/>
    <w:rsid w:val="00F40EE8"/>
    <w:rsid w:val="00F40FAD"/>
    <w:rsid w:val="00F4264C"/>
    <w:rsid w:val="00F42817"/>
    <w:rsid w:val="00F43314"/>
    <w:rsid w:val="00F433B5"/>
    <w:rsid w:val="00F433C5"/>
    <w:rsid w:val="00F434C4"/>
    <w:rsid w:val="00F436F2"/>
    <w:rsid w:val="00F44691"/>
    <w:rsid w:val="00F448BD"/>
    <w:rsid w:val="00F450B9"/>
    <w:rsid w:val="00F457C5"/>
    <w:rsid w:val="00F45CC4"/>
    <w:rsid w:val="00F461B6"/>
    <w:rsid w:val="00F46732"/>
    <w:rsid w:val="00F47422"/>
    <w:rsid w:val="00F47A26"/>
    <w:rsid w:val="00F47A58"/>
    <w:rsid w:val="00F50A5C"/>
    <w:rsid w:val="00F50A88"/>
    <w:rsid w:val="00F50BA2"/>
    <w:rsid w:val="00F517D9"/>
    <w:rsid w:val="00F51D70"/>
    <w:rsid w:val="00F51F29"/>
    <w:rsid w:val="00F52BD1"/>
    <w:rsid w:val="00F52BE5"/>
    <w:rsid w:val="00F52CEE"/>
    <w:rsid w:val="00F52FF4"/>
    <w:rsid w:val="00F5300A"/>
    <w:rsid w:val="00F53A83"/>
    <w:rsid w:val="00F53BBB"/>
    <w:rsid w:val="00F53E5D"/>
    <w:rsid w:val="00F53F12"/>
    <w:rsid w:val="00F543F6"/>
    <w:rsid w:val="00F54D47"/>
    <w:rsid w:val="00F54DAB"/>
    <w:rsid w:val="00F55A80"/>
    <w:rsid w:val="00F55C35"/>
    <w:rsid w:val="00F56132"/>
    <w:rsid w:val="00F5652F"/>
    <w:rsid w:val="00F60464"/>
    <w:rsid w:val="00F604CA"/>
    <w:rsid w:val="00F60BAE"/>
    <w:rsid w:val="00F60DB9"/>
    <w:rsid w:val="00F61164"/>
    <w:rsid w:val="00F61756"/>
    <w:rsid w:val="00F61C36"/>
    <w:rsid w:val="00F61C82"/>
    <w:rsid w:val="00F61D68"/>
    <w:rsid w:val="00F61EAB"/>
    <w:rsid w:val="00F62047"/>
    <w:rsid w:val="00F62320"/>
    <w:rsid w:val="00F6271A"/>
    <w:rsid w:val="00F628C7"/>
    <w:rsid w:val="00F62D6F"/>
    <w:rsid w:val="00F62DA4"/>
    <w:rsid w:val="00F633B3"/>
    <w:rsid w:val="00F63FF9"/>
    <w:rsid w:val="00F649C6"/>
    <w:rsid w:val="00F64B1E"/>
    <w:rsid w:val="00F64F04"/>
    <w:rsid w:val="00F65360"/>
    <w:rsid w:val="00F6582C"/>
    <w:rsid w:val="00F6584B"/>
    <w:rsid w:val="00F66361"/>
    <w:rsid w:val="00F663A8"/>
    <w:rsid w:val="00F66AF0"/>
    <w:rsid w:val="00F66D63"/>
    <w:rsid w:val="00F66DF9"/>
    <w:rsid w:val="00F66EFE"/>
    <w:rsid w:val="00F670CE"/>
    <w:rsid w:val="00F675AD"/>
    <w:rsid w:val="00F67A45"/>
    <w:rsid w:val="00F67C0D"/>
    <w:rsid w:val="00F7004B"/>
    <w:rsid w:val="00F703EB"/>
    <w:rsid w:val="00F70ACB"/>
    <w:rsid w:val="00F70D58"/>
    <w:rsid w:val="00F72D2C"/>
    <w:rsid w:val="00F72D74"/>
    <w:rsid w:val="00F72F0C"/>
    <w:rsid w:val="00F730BD"/>
    <w:rsid w:val="00F7331A"/>
    <w:rsid w:val="00F73771"/>
    <w:rsid w:val="00F7390A"/>
    <w:rsid w:val="00F74544"/>
    <w:rsid w:val="00F745D5"/>
    <w:rsid w:val="00F74B1C"/>
    <w:rsid w:val="00F74CE7"/>
    <w:rsid w:val="00F75068"/>
    <w:rsid w:val="00F753C3"/>
    <w:rsid w:val="00F75459"/>
    <w:rsid w:val="00F754C3"/>
    <w:rsid w:val="00F75E7E"/>
    <w:rsid w:val="00F7669E"/>
    <w:rsid w:val="00F7721B"/>
    <w:rsid w:val="00F77E61"/>
    <w:rsid w:val="00F8052A"/>
    <w:rsid w:val="00F8064A"/>
    <w:rsid w:val="00F80773"/>
    <w:rsid w:val="00F8277B"/>
    <w:rsid w:val="00F82F95"/>
    <w:rsid w:val="00F83033"/>
    <w:rsid w:val="00F83595"/>
    <w:rsid w:val="00F8378C"/>
    <w:rsid w:val="00F8384B"/>
    <w:rsid w:val="00F83CF3"/>
    <w:rsid w:val="00F842A7"/>
    <w:rsid w:val="00F8457A"/>
    <w:rsid w:val="00F84892"/>
    <w:rsid w:val="00F84CCF"/>
    <w:rsid w:val="00F857D7"/>
    <w:rsid w:val="00F85950"/>
    <w:rsid w:val="00F85983"/>
    <w:rsid w:val="00F85C01"/>
    <w:rsid w:val="00F86761"/>
    <w:rsid w:val="00F8685E"/>
    <w:rsid w:val="00F86AB6"/>
    <w:rsid w:val="00F86C84"/>
    <w:rsid w:val="00F87509"/>
    <w:rsid w:val="00F902D1"/>
    <w:rsid w:val="00F904C7"/>
    <w:rsid w:val="00F90A19"/>
    <w:rsid w:val="00F91117"/>
    <w:rsid w:val="00F91200"/>
    <w:rsid w:val="00F91530"/>
    <w:rsid w:val="00F918A2"/>
    <w:rsid w:val="00F91FF2"/>
    <w:rsid w:val="00F92705"/>
    <w:rsid w:val="00F92ABD"/>
    <w:rsid w:val="00F92ADC"/>
    <w:rsid w:val="00F92B41"/>
    <w:rsid w:val="00F92F5A"/>
    <w:rsid w:val="00F9311E"/>
    <w:rsid w:val="00F93B7A"/>
    <w:rsid w:val="00F9459B"/>
    <w:rsid w:val="00F9485A"/>
    <w:rsid w:val="00F94BC8"/>
    <w:rsid w:val="00F94D0E"/>
    <w:rsid w:val="00F95A70"/>
    <w:rsid w:val="00F95FAB"/>
    <w:rsid w:val="00F9662C"/>
    <w:rsid w:val="00F966DB"/>
    <w:rsid w:val="00F96B18"/>
    <w:rsid w:val="00F96B46"/>
    <w:rsid w:val="00F96CA3"/>
    <w:rsid w:val="00F96FFA"/>
    <w:rsid w:val="00F97EBF"/>
    <w:rsid w:val="00FA0BA0"/>
    <w:rsid w:val="00FA0FCE"/>
    <w:rsid w:val="00FA1001"/>
    <w:rsid w:val="00FA10ED"/>
    <w:rsid w:val="00FA22CB"/>
    <w:rsid w:val="00FA3427"/>
    <w:rsid w:val="00FA3AA3"/>
    <w:rsid w:val="00FA3F5B"/>
    <w:rsid w:val="00FA3FEB"/>
    <w:rsid w:val="00FA43B8"/>
    <w:rsid w:val="00FA4A6A"/>
    <w:rsid w:val="00FA5002"/>
    <w:rsid w:val="00FA57CE"/>
    <w:rsid w:val="00FA6825"/>
    <w:rsid w:val="00FA6860"/>
    <w:rsid w:val="00FA6903"/>
    <w:rsid w:val="00FA6A25"/>
    <w:rsid w:val="00FA6DA7"/>
    <w:rsid w:val="00FA7AFE"/>
    <w:rsid w:val="00FA7D74"/>
    <w:rsid w:val="00FB018C"/>
    <w:rsid w:val="00FB0685"/>
    <w:rsid w:val="00FB0876"/>
    <w:rsid w:val="00FB0C4E"/>
    <w:rsid w:val="00FB102C"/>
    <w:rsid w:val="00FB1616"/>
    <w:rsid w:val="00FB19CA"/>
    <w:rsid w:val="00FB289C"/>
    <w:rsid w:val="00FB2A36"/>
    <w:rsid w:val="00FB2CF2"/>
    <w:rsid w:val="00FB2DFA"/>
    <w:rsid w:val="00FB3F3E"/>
    <w:rsid w:val="00FB40C4"/>
    <w:rsid w:val="00FB42A1"/>
    <w:rsid w:val="00FB449C"/>
    <w:rsid w:val="00FB4AA3"/>
    <w:rsid w:val="00FB538A"/>
    <w:rsid w:val="00FB5876"/>
    <w:rsid w:val="00FB5976"/>
    <w:rsid w:val="00FB5FEA"/>
    <w:rsid w:val="00FB62BF"/>
    <w:rsid w:val="00FB6F74"/>
    <w:rsid w:val="00FB7757"/>
    <w:rsid w:val="00FB7A25"/>
    <w:rsid w:val="00FC08A7"/>
    <w:rsid w:val="00FC0A63"/>
    <w:rsid w:val="00FC0CF7"/>
    <w:rsid w:val="00FC11C3"/>
    <w:rsid w:val="00FC18D7"/>
    <w:rsid w:val="00FC1953"/>
    <w:rsid w:val="00FC2023"/>
    <w:rsid w:val="00FC22FB"/>
    <w:rsid w:val="00FC248F"/>
    <w:rsid w:val="00FC2946"/>
    <w:rsid w:val="00FC2D8D"/>
    <w:rsid w:val="00FC2FE9"/>
    <w:rsid w:val="00FC329D"/>
    <w:rsid w:val="00FC33E9"/>
    <w:rsid w:val="00FC37F2"/>
    <w:rsid w:val="00FC41BC"/>
    <w:rsid w:val="00FC4492"/>
    <w:rsid w:val="00FC4D83"/>
    <w:rsid w:val="00FC62EE"/>
    <w:rsid w:val="00FC6635"/>
    <w:rsid w:val="00FC68BE"/>
    <w:rsid w:val="00FC6960"/>
    <w:rsid w:val="00FC7161"/>
    <w:rsid w:val="00FC769A"/>
    <w:rsid w:val="00FC7BCA"/>
    <w:rsid w:val="00FD0067"/>
    <w:rsid w:val="00FD0151"/>
    <w:rsid w:val="00FD0888"/>
    <w:rsid w:val="00FD0997"/>
    <w:rsid w:val="00FD1273"/>
    <w:rsid w:val="00FD1422"/>
    <w:rsid w:val="00FD18ED"/>
    <w:rsid w:val="00FD1A23"/>
    <w:rsid w:val="00FD1FA5"/>
    <w:rsid w:val="00FD2033"/>
    <w:rsid w:val="00FD25EE"/>
    <w:rsid w:val="00FD28EF"/>
    <w:rsid w:val="00FD2EA1"/>
    <w:rsid w:val="00FD3871"/>
    <w:rsid w:val="00FD4BFB"/>
    <w:rsid w:val="00FD4D5C"/>
    <w:rsid w:val="00FD501D"/>
    <w:rsid w:val="00FD6C60"/>
    <w:rsid w:val="00FD74CD"/>
    <w:rsid w:val="00FD777F"/>
    <w:rsid w:val="00FD79C0"/>
    <w:rsid w:val="00FE0290"/>
    <w:rsid w:val="00FE0528"/>
    <w:rsid w:val="00FE0EA1"/>
    <w:rsid w:val="00FE13E8"/>
    <w:rsid w:val="00FE1A8F"/>
    <w:rsid w:val="00FE2BAE"/>
    <w:rsid w:val="00FE317E"/>
    <w:rsid w:val="00FE34F6"/>
    <w:rsid w:val="00FE3501"/>
    <w:rsid w:val="00FE5401"/>
    <w:rsid w:val="00FE5579"/>
    <w:rsid w:val="00FE55A3"/>
    <w:rsid w:val="00FE5724"/>
    <w:rsid w:val="00FE5AD7"/>
    <w:rsid w:val="00FE5C39"/>
    <w:rsid w:val="00FE5C67"/>
    <w:rsid w:val="00FE5CA2"/>
    <w:rsid w:val="00FE5D8C"/>
    <w:rsid w:val="00FE5FBE"/>
    <w:rsid w:val="00FE5FE1"/>
    <w:rsid w:val="00FE677D"/>
    <w:rsid w:val="00FE6D34"/>
    <w:rsid w:val="00FE7326"/>
    <w:rsid w:val="00FE7424"/>
    <w:rsid w:val="00FF0395"/>
    <w:rsid w:val="00FF0442"/>
    <w:rsid w:val="00FF15DC"/>
    <w:rsid w:val="00FF2E14"/>
    <w:rsid w:val="00FF2FA7"/>
    <w:rsid w:val="00FF3841"/>
    <w:rsid w:val="00FF42A5"/>
    <w:rsid w:val="00FF45D6"/>
    <w:rsid w:val="00FF5067"/>
    <w:rsid w:val="00FF52F0"/>
    <w:rsid w:val="00FF5AD6"/>
    <w:rsid w:val="00FF5EEF"/>
    <w:rsid w:val="00FF6324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oNotEmbedSmartTags/>
  <w:decimalSymbol w:val="."/>
  <w:listSeparator w:val=","/>
  <w14:docId w14:val="7964B2F0"/>
  <w15:chartTrackingRefBased/>
  <w15:docId w15:val="{AF5D5CED-A4AC-40E9-8C13-6E925C46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Times New Roman" w:hAnsi="Century Gothic" w:cs="Times New Roman"/>
        <w:color w:val="4D5E6F" w:themeColor="text1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5FEE"/>
    <w:pPr>
      <w:contextualSpacing/>
    </w:pPr>
    <w:rPr>
      <w:rFonts w:asciiTheme="minorHAnsi" w:hAnsiTheme="minorHAnsi"/>
      <w:color w:val="auto"/>
    </w:rPr>
  </w:style>
  <w:style w:type="paragraph" w:styleId="Heading1">
    <w:name w:val="heading 1"/>
    <w:next w:val="Normal"/>
    <w:uiPriority w:val="1"/>
    <w:qFormat/>
    <w:rsid w:val="00B42311"/>
    <w:pPr>
      <w:keepNext/>
      <w:keepLines/>
      <w:numPr>
        <w:numId w:val="2"/>
      </w:numPr>
      <w:spacing w:before="480" w:after="120"/>
      <w:outlineLvl w:val="0"/>
    </w:pPr>
    <w:rPr>
      <w:rFonts w:asciiTheme="majorHAnsi" w:hAnsiTheme="majorHAnsi" w:cs="Arial"/>
      <w:b/>
      <w:bCs/>
      <w:color w:val="0C274B" w:themeColor="text2"/>
      <w:kern w:val="32"/>
      <w:sz w:val="32"/>
    </w:rPr>
  </w:style>
  <w:style w:type="paragraph" w:styleId="Heading2">
    <w:name w:val="heading 2"/>
    <w:next w:val="Normal"/>
    <w:link w:val="Heading2Char"/>
    <w:uiPriority w:val="1"/>
    <w:qFormat/>
    <w:rsid w:val="00B42311"/>
    <w:pPr>
      <w:keepNext/>
      <w:numPr>
        <w:ilvl w:val="1"/>
        <w:numId w:val="2"/>
      </w:numPr>
      <w:spacing w:before="360" w:after="120"/>
      <w:outlineLvl w:val="1"/>
    </w:pPr>
    <w:rPr>
      <w:rFonts w:asciiTheme="majorHAnsi" w:hAnsiTheme="majorHAnsi" w:cs="Arial"/>
      <w:bCs/>
      <w:iCs/>
      <w:color w:val="0C274B" w:themeColor="text2"/>
      <w:sz w:val="28"/>
    </w:rPr>
  </w:style>
  <w:style w:type="paragraph" w:styleId="Heading3">
    <w:name w:val="heading 3"/>
    <w:next w:val="Normal"/>
    <w:link w:val="Heading3Char1"/>
    <w:uiPriority w:val="1"/>
    <w:qFormat/>
    <w:rsid w:val="00B42311"/>
    <w:pPr>
      <w:keepNext/>
      <w:numPr>
        <w:ilvl w:val="2"/>
        <w:numId w:val="2"/>
      </w:numPr>
      <w:spacing w:before="360" w:after="120"/>
      <w:outlineLvl w:val="2"/>
    </w:pPr>
    <w:rPr>
      <w:rFonts w:asciiTheme="majorHAnsi" w:hAnsiTheme="majorHAnsi" w:cs="Arial"/>
      <w:b/>
      <w:bCs/>
    </w:rPr>
  </w:style>
  <w:style w:type="paragraph" w:styleId="Heading4">
    <w:name w:val="heading 4"/>
    <w:next w:val="Normal"/>
    <w:link w:val="Heading4Char"/>
    <w:uiPriority w:val="1"/>
    <w:qFormat/>
    <w:rsid w:val="009F522F"/>
    <w:pPr>
      <w:numPr>
        <w:ilvl w:val="3"/>
        <w:numId w:val="2"/>
      </w:numPr>
      <w:spacing w:before="240" w:after="120"/>
      <w:outlineLvl w:val="3"/>
    </w:pPr>
    <w:rPr>
      <w:rFonts w:asciiTheme="majorHAnsi" w:hAnsiTheme="majorHAnsi" w:cs="Arial"/>
      <w:b/>
      <w:bCs/>
      <w:kern w:val="32"/>
    </w:rPr>
  </w:style>
  <w:style w:type="paragraph" w:styleId="Heading5">
    <w:name w:val="heading 5"/>
    <w:next w:val="Normal"/>
    <w:uiPriority w:val="1"/>
    <w:qFormat/>
    <w:rsid w:val="009F522F"/>
    <w:pPr>
      <w:numPr>
        <w:ilvl w:val="4"/>
        <w:numId w:val="2"/>
      </w:numPr>
      <w:spacing w:before="240" w:after="60"/>
      <w:outlineLvl w:val="4"/>
    </w:pPr>
    <w:rPr>
      <w:rFonts w:asciiTheme="majorHAnsi" w:hAnsiTheme="majorHAnsi" w:cstheme="majorBidi"/>
      <w:b/>
      <w:bCs/>
      <w:iCs/>
      <w:color w:val="6799D1" w:themeColor="background1"/>
    </w:rPr>
  </w:style>
  <w:style w:type="paragraph" w:styleId="Heading6">
    <w:name w:val="heading 6"/>
    <w:next w:val="Normal"/>
    <w:uiPriority w:val="1"/>
    <w:qFormat/>
    <w:rsid w:val="009F522F"/>
    <w:pPr>
      <w:numPr>
        <w:ilvl w:val="5"/>
        <w:numId w:val="2"/>
      </w:numPr>
      <w:spacing w:before="240" w:after="60"/>
      <w:outlineLvl w:val="5"/>
    </w:pPr>
    <w:rPr>
      <w:rFonts w:asciiTheme="majorHAnsi" w:hAnsiTheme="majorHAnsi" w:cstheme="majorBidi"/>
      <w:color w:val="6799D1" w:themeColor="background1"/>
    </w:rPr>
  </w:style>
  <w:style w:type="paragraph" w:styleId="Heading7">
    <w:name w:val="heading 7"/>
    <w:basedOn w:val="Normal"/>
    <w:next w:val="Normal"/>
    <w:uiPriority w:val="1"/>
    <w:rsid w:val="007009E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1"/>
    <w:rsid w:val="007009E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"/>
    <w:rsid w:val="007009E5"/>
    <w:pPr>
      <w:numPr>
        <w:ilvl w:val="8"/>
        <w:numId w:val="2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64FCA"/>
    <w:pPr>
      <w:ind w:firstLine="720"/>
      <w:contextualSpacing w:val="0"/>
    </w:pPr>
  </w:style>
  <w:style w:type="paragraph" w:styleId="FootnoteText">
    <w:name w:val="footnote text"/>
    <w:basedOn w:val="Normal"/>
    <w:semiHidden/>
    <w:rsid w:val="00D130FF"/>
    <w:pPr>
      <w:contextualSpacing w:val="0"/>
    </w:pPr>
    <w:rPr>
      <w:szCs w:val="20"/>
    </w:rPr>
  </w:style>
  <w:style w:type="character" w:styleId="FootnoteReference">
    <w:name w:val="footnote reference"/>
    <w:basedOn w:val="DefaultParagraphFont"/>
    <w:semiHidden/>
    <w:rsid w:val="00D130FF"/>
    <w:rPr>
      <w:rFonts w:ascii="Times New Roman" w:hAnsi="Times New Roman"/>
      <w:sz w:val="24"/>
      <w:vertAlign w:val="superscript"/>
    </w:rPr>
  </w:style>
  <w:style w:type="paragraph" w:styleId="Caption">
    <w:name w:val="caption"/>
    <w:basedOn w:val="Normal"/>
    <w:next w:val="Normal"/>
    <w:link w:val="CaptionChar"/>
    <w:uiPriority w:val="2"/>
    <w:qFormat/>
    <w:rsid w:val="00512291"/>
    <w:pPr>
      <w:contextualSpacing w:val="0"/>
    </w:pPr>
    <w:rPr>
      <w:rFonts w:ascii="Century Gothic" w:hAnsi="Century Gothic"/>
      <w:b/>
      <w:bCs/>
      <w:szCs w:val="20"/>
    </w:rPr>
  </w:style>
  <w:style w:type="character" w:styleId="CommentReference">
    <w:name w:val="annotation reference"/>
    <w:basedOn w:val="DefaultParagraphFont"/>
    <w:semiHidden/>
    <w:rsid w:val="00404CA7"/>
    <w:rPr>
      <w:sz w:val="16"/>
      <w:szCs w:val="16"/>
    </w:rPr>
  </w:style>
  <w:style w:type="paragraph" w:styleId="CommentText">
    <w:name w:val="annotation text"/>
    <w:basedOn w:val="Normal"/>
    <w:semiHidden/>
    <w:rsid w:val="00404CA7"/>
    <w:rPr>
      <w:sz w:val="20"/>
      <w:szCs w:val="20"/>
    </w:rPr>
  </w:style>
  <w:style w:type="paragraph" w:customStyle="1" w:styleId="References">
    <w:name w:val="References"/>
    <w:basedOn w:val="Normal"/>
    <w:rsid w:val="00557334"/>
    <w:pPr>
      <w:spacing w:after="200"/>
      <w:ind w:left="720" w:hanging="720"/>
    </w:pPr>
  </w:style>
  <w:style w:type="paragraph" w:customStyle="1" w:styleId="Tables">
    <w:name w:val="Tables"/>
    <w:basedOn w:val="BodyText"/>
    <w:next w:val="Normal"/>
    <w:semiHidden/>
    <w:rsid w:val="00404CA7"/>
    <w:pPr>
      <w:jc w:val="center"/>
    </w:pPr>
    <w:rPr>
      <w:rFonts w:ascii="Times New Roman" w:hAnsi="Times New Roman"/>
      <w:b/>
      <w:bCs/>
      <w:sz w:val="22"/>
      <w:szCs w:val="20"/>
    </w:rPr>
  </w:style>
  <w:style w:type="paragraph" w:styleId="BalloonText">
    <w:name w:val="Balloon Text"/>
    <w:basedOn w:val="Normal"/>
    <w:semiHidden/>
    <w:rsid w:val="00404C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A5C38"/>
    <w:rPr>
      <w:rFonts w:ascii="Century Gothic" w:hAnsi="Century Gothic"/>
      <w:color w:val="auto"/>
      <w:sz w:val="24"/>
      <w:szCs w:val="24"/>
      <w:u w:val="none"/>
    </w:rPr>
  </w:style>
  <w:style w:type="paragraph" w:customStyle="1" w:styleId="textboxhead">
    <w:name w:val="textboxhead"/>
    <w:basedOn w:val="Tables"/>
    <w:next w:val="Index1"/>
    <w:semiHidden/>
    <w:rsid w:val="00F26320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3C0D32"/>
    <w:pPr>
      <w:tabs>
        <w:tab w:val="left" w:pos="960"/>
        <w:tab w:val="right" w:leader="dot" w:pos="8630"/>
      </w:tabs>
      <w:spacing w:after="100"/>
      <w:ind w:left="240"/>
    </w:pPr>
    <w:rPr>
      <w:rFonts w:ascii="Century Gothic" w:hAnsi="Century Gothic"/>
      <w:noProof/>
      <w:color w:val="0C274B" w:themeColor="text2"/>
    </w:rPr>
  </w:style>
  <w:style w:type="paragraph" w:styleId="Index1">
    <w:name w:val="index 1"/>
    <w:basedOn w:val="Normal"/>
    <w:next w:val="Normal"/>
    <w:autoRedefine/>
    <w:semiHidden/>
    <w:rsid w:val="002970BC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rsid w:val="003C0D32"/>
    <w:pPr>
      <w:tabs>
        <w:tab w:val="left" w:pos="480"/>
        <w:tab w:val="right" w:leader="dot" w:pos="8630"/>
      </w:tabs>
      <w:spacing w:after="100"/>
    </w:pPr>
    <w:rPr>
      <w:rFonts w:ascii="Century Gothic" w:hAnsi="Century Gothic"/>
      <w:b/>
      <w:noProof/>
      <w:color w:val="0C274B" w:themeColor="text2"/>
      <w:sz w:val="28"/>
    </w:rPr>
  </w:style>
  <w:style w:type="paragraph" w:styleId="TOC3">
    <w:name w:val="toc 3"/>
    <w:basedOn w:val="Normal"/>
    <w:next w:val="Normal"/>
    <w:autoRedefine/>
    <w:uiPriority w:val="39"/>
    <w:rsid w:val="003C0D32"/>
    <w:pPr>
      <w:tabs>
        <w:tab w:val="left" w:pos="1440"/>
        <w:tab w:val="right" w:leader="dot" w:pos="8630"/>
      </w:tabs>
      <w:spacing w:after="100"/>
      <w:ind w:left="480"/>
    </w:pPr>
    <w:rPr>
      <w:rFonts w:ascii="Century Gothic" w:hAnsi="Century Gothic"/>
      <w:noProof/>
      <w:color w:val="4D5E6F" w:themeColor="text1"/>
    </w:rPr>
  </w:style>
  <w:style w:type="paragraph" w:customStyle="1" w:styleId="TiltePageHead">
    <w:name w:val="TiltePageHead"/>
    <w:basedOn w:val="Normal"/>
    <w:next w:val="ThesisTitle"/>
    <w:autoRedefine/>
    <w:rsid w:val="00145839"/>
    <w:pPr>
      <w:jc w:val="center"/>
    </w:pPr>
    <w:rPr>
      <w:b/>
      <w:caps/>
      <w:spacing w:val="2"/>
    </w:rPr>
  </w:style>
  <w:style w:type="paragraph" w:customStyle="1" w:styleId="ThesisTitle">
    <w:name w:val="Thesis Title"/>
    <w:basedOn w:val="Normal"/>
    <w:autoRedefine/>
    <w:rsid w:val="00B70410"/>
    <w:pPr>
      <w:jc w:val="center"/>
    </w:pPr>
    <w:rPr>
      <w:caps/>
    </w:rPr>
  </w:style>
  <w:style w:type="paragraph" w:customStyle="1" w:styleId="ThesisDirector">
    <w:name w:val="Thesis Director"/>
    <w:basedOn w:val="Normal"/>
    <w:autoRedefine/>
    <w:rsid w:val="00452FDF"/>
    <w:pPr>
      <w:tabs>
        <w:tab w:val="left" w:pos="1620"/>
      </w:tabs>
    </w:pPr>
  </w:style>
  <w:style w:type="paragraph" w:styleId="TOC4">
    <w:name w:val="toc 4"/>
    <w:basedOn w:val="Normal"/>
    <w:next w:val="Normal"/>
    <w:rsid w:val="007236BB"/>
    <w:pPr>
      <w:ind w:left="720"/>
    </w:pPr>
    <w:rPr>
      <w:rFonts w:ascii="Century Gothic" w:hAnsi="Century Gothic"/>
      <w:color w:val="0C274B"/>
      <w:szCs w:val="18"/>
    </w:rPr>
  </w:style>
  <w:style w:type="paragraph" w:styleId="TOC9">
    <w:name w:val="toc 9"/>
    <w:basedOn w:val="Normal"/>
    <w:next w:val="Normal"/>
    <w:autoRedefine/>
    <w:semiHidden/>
    <w:rsid w:val="008B71B2"/>
    <w:pPr>
      <w:ind w:left="1920"/>
    </w:pPr>
    <w:rPr>
      <w:sz w:val="18"/>
      <w:szCs w:val="18"/>
    </w:rPr>
  </w:style>
  <w:style w:type="paragraph" w:styleId="TableofFigures">
    <w:name w:val="table of figures"/>
    <w:basedOn w:val="Normal"/>
    <w:next w:val="Normal"/>
    <w:semiHidden/>
    <w:rsid w:val="003A64D9"/>
    <w:pPr>
      <w:ind w:left="440" w:hanging="440"/>
    </w:pPr>
  </w:style>
  <w:style w:type="paragraph" w:styleId="TOC5">
    <w:name w:val="toc 5"/>
    <w:basedOn w:val="Normal"/>
    <w:next w:val="Normal"/>
    <w:autoRedefine/>
    <w:semiHidden/>
    <w:rsid w:val="00A20C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6019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6019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6019D"/>
    <w:pPr>
      <w:ind w:left="1680"/>
    </w:pPr>
    <w:rPr>
      <w:sz w:val="18"/>
      <w:szCs w:val="18"/>
    </w:rPr>
  </w:style>
  <w:style w:type="paragraph" w:customStyle="1" w:styleId="TitlePageMid">
    <w:name w:val="TitlePageMid"/>
    <w:basedOn w:val="Normal"/>
    <w:rsid w:val="00062F0E"/>
    <w:pPr>
      <w:contextualSpacing w:val="0"/>
      <w:jc w:val="center"/>
    </w:pPr>
  </w:style>
  <w:style w:type="paragraph" w:customStyle="1" w:styleId="Approvalform">
    <w:name w:val="Approval form"/>
    <w:basedOn w:val="Normal"/>
    <w:rsid w:val="00062F0E"/>
    <w:pPr>
      <w:contextualSpacing w:val="0"/>
      <w:jc w:val="center"/>
    </w:pPr>
  </w:style>
  <w:style w:type="paragraph" w:customStyle="1" w:styleId="SoftwareName">
    <w:name w:val="Software Name"/>
    <w:basedOn w:val="BodyText"/>
    <w:link w:val="SoftwareNameChar"/>
    <w:rsid w:val="00A83486"/>
    <w:rPr>
      <w:rFonts w:cs="Courier New"/>
      <w:i/>
      <w:noProof/>
    </w:rPr>
  </w:style>
  <w:style w:type="paragraph" w:customStyle="1" w:styleId="ListofFigTable">
    <w:name w:val="ListofFigTable"/>
    <w:basedOn w:val="Normal"/>
    <w:rsid w:val="004D14B0"/>
    <w:pPr>
      <w:numPr>
        <w:numId w:val="8"/>
      </w:numPr>
      <w:spacing w:before="840"/>
      <w:jc w:val="center"/>
    </w:pPr>
    <w:rPr>
      <w:b/>
      <w:caps/>
    </w:rPr>
  </w:style>
  <w:style w:type="paragraph" w:customStyle="1" w:styleId="TableCaption">
    <w:name w:val="TableCaption"/>
    <w:basedOn w:val="Caption"/>
    <w:link w:val="TableCaptionChar"/>
    <w:rsid w:val="00620225"/>
    <w:pPr>
      <w:numPr>
        <w:numId w:val="9"/>
      </w:numPr>
      <w:spacing w:after="480"/>
    </w:pPr>
    <w:rPr>
      <w:szCs w:val="24"/>
    </w:rPr>
  </w:style>
  <w:style w:type="paragraph" w:customStyle="1" w:styleId="titlepageend">
    <w:name w:val="titlepageend"/>
    <w:basedOn w:val="Normal"/>
    <w:rsid w:val="00062F0E"/>
    <w:pPr>
      <w:jc w:val="center"/>
    </w:pPr>
  </w:style>
  <w:style w:type="table" w:styleId="TableGrid">
    <w:name w:val="Table Grid"/>
    <w:basedOn w:val="TableNormal"/>
    <w:uiPriority w:val="39"/>
    <w:rsid w:val="007D13D7"/>
    <w:rPr>
      <w:lang w:bidi="gu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42311"/>
    <w:rPr>
      <w:rFonts w:asciiTheme="majorHAnsi" w:hAnsiTheme="majorHAnsi" w:cs="Arial"/>
      <w:bCs/>
      <w:iCs/>
      <w:color w:val="0C274B" w:themeColor="text2"/>
      <w:sz w:val="28"/>
    </w:rPr>
  </w:style>
  <w:style w:type="paragraph" w:styleId="CommentSubject">
    <w:name w:val="annotation subject"/>
    <w:basedOn w:val="CommentText"/>
    <w:next w:val="CommentText"/>
    <w:semiHidden/>
    <w:rsid w:val="007E6721"/>
    <w:rPr>
      <w:b/>
      <w:bCs/>
    </w:rPr>
  </w:style>
  <w:style w:type="table" w:styleId="TableWeb2">
    <w:name w:val="Table Web 2"/>
    <w:basedOn w:val="TableNormal"/>
    <w:semiHidden/>
    <w:rsid w:val="00117307"/>
    <w:pPr>
      <w:spacing w:after="240" w:line="48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pterName">
    <w:name w:val="Chapter Name"/>
    <w:basedOn w:val="Normal"/>
    <w:next w:val="Heading2"/>
    <w:semiHidden/>
    <w:rsid w:val="009669F1"/>
    <w:pPr>
      <w:jc w:val="center"/>
    </w:pPr>
    <w:rPr>
      <w:b/>
    </w:rPr>
  </w:style>
  <w:style w:type="character" w:styleId="LineNumber">
    <w:name w:val="line number"/>
    <w:basedOn w:val="DefaultParagraphFont"/>
    <w:semiHidden/>
    <w:rsid w:val="00E87096"/>
  </w:style>
  <w:style w:type="paragraph" w:styleId="Header">
    <w:name w:val="header"/>
    <w:basedOn w:val="Normal"/>
    <w:semiHidden/>
    <w:rsid w:val="006662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62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6228"/>
  </w:style>
  <w:style w:type="paragraph" w:styleId="ListBullet3">
    <w:name w:val="List Bullet 3"/>
    <w:basedOn w:val="Normal"/>
    <w:autoRedefine/>
    <w:semiHidden/>
    <w:rsid w:val="009669F1"/>
    <w:pPr>
      <w:numPr>
        <w:numId w:val="1"/>
      </w:numPr>
    </w:pPr>
  </w:style>
  <w:style w:type="paragraph" w:styleId="BodyTextIndent">
    <w:name w:val="Body Text Indent"/>
    <w:basedOn w:val="Normal"/>
    <w:semiHidden/>
    <w:rsid w:val="009669F1"/>
    <w:pPr>
      <w:spacing w:after="120"/>
      <w:ind w:left="360"/>
    </w:pPr>
  </w:style>
  <w:style w:type="paragraph" w:styleId="BlockText">
    <w:name w:val="Block Text"/>
    <w:basedOn w:val="Normal"/>
    <w:semiHidden/>
    <w:rsid w:val="009669F1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9669F1"/>
    <w:pPr>
      <w:spacing w:after="120" w:line="480" w:lineRule="auto"/>
      <w:ind w:firstLine="210"/>
    </w:pPr>
    <w:rPr>
      <w:rFonts w:ascii="Times New Roman" w:hAnsi="Times New Roman"/>
    </w:rPr>
  </w:style>
  <w:style w:type="paragraph" w:styleId="BodyTextIndent3">
    <w:name w:val="Body Text Indent 3"/>
    <w:basedOn w:val="Normal"/>
    <w:semiHidden/>
    <w:rsid w:val="009669F1"/>
    <w:pPr>
      <w:spacing w:after="120"/>
      <w:ind w:left="360"/>
    </w:pPr>
    <w:rPr>
      <w:sz w:val="16"/>
      <w:szCs w:val="16"/>
    </w:rPr>
  </w:style>
  <w:style w:type="character" w:customStyle="1" w:styleId="SoftwareNameChar">
    <w:name w:val="Software Name Char"/>
    <w:basedOn w:val="BodyTextChar"/>
    <w:link w:val="SoftwareName"/>
    <w:rsid w:val="00A83486"/>
    <w:rPr>
      <w:rFonts w:cs="Courier New"/>
      <w:i/>
      <w:noProof/>
      <w:sz w:val="24"/>
      <w:szCs w:val="24"/>
      <w:lang w:val="en-US" w:eastAsia="en-US" w:bidi="ar-SA"/>
    </w:rPr>
  </w:style>
  <w:style w:type="paragraph" w:styleId="Date">
    <w:name w:val="Date"/>
    <w:basedOn w:val="Normal"/>
    <w:next w:val="Normal"/>
    <w:semiHidden/>
    <w:rsid w:val="00EC789A"/>
    <w:pPr>
      <w:contextualSpacing w:val="0"/>
    </w:pPr>
    <w:rPr>
      <w:szCs w:val="20"/>
    </w:rPr>
  </w:style>
  <w:style w:type="paragraph" w:customStyle="1" w:styleId="Tableheader">
    <w:name w:val="Table header"/>
    <w:basedOn w:val="Normal"/>
    <w:semiHidden/>
    <w:rsid w:val="0097485E"/>
    <w:pPr>
      <w:framePr w:hSpace="187" w:wrap="auto" w:vAnchor="text" w:hAnchor="text" w:y="1"/>
      <w:contextualSpacing w:val="0"/>
      <w:suppressOverlap/>
      <w:jc w:val="center"/>
    </w:pPr>
    <w:rPr>
      <w:b/>
    </w:rPr>
  </w:style>
  <w:style w:type="paragraph" w:customStyle="1" w:styleId="Tablebody">
    <w:name w:val="Table body"/>
    <w:basedOn w:val="Normal"/>
    <w:semiHidden/>
    <w:rsid w:val="00EC789A"/>
    <w:pPr>
      <w:framePr w:hSpace="187" w:wrap="auto" w:vAnchor="text" w:hAnchor="text" w:y="1"/>
      <w:contextualSpacing w:val="0"/>
      <w:suppressOverlap/>
      <w:jc w:val="center"/>
    </w:pPr>
    <w:rPr>
      <w:rFonts w:ascii="Helvetica" w:hAnsi="Helvetica"/>
      <w:sz w:val="18"/>
    </w:rPr>
  </w:style>
  <w:style w:type="character" w:styleId="FollowedHyperlink">
    <w:name w:val="FollowedHyperlink"/>
    <w:basedOn w:val="DefaultParagraphFont"/>
    <w:semiHidden/>
    <w:rsid w:val="00EC789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rsid w:val="00EC789A"/>
    <w:pPr>
      <w:spacing w:before="100" w:beforeAutospacing="1" w:after="100" w:afterAutospacing="1"/>
      <w:contextualSpacing w:val="0"/>
    </w:pPr>
    <w:rPr>
      <w:rFonts w:ascii="Arial Unicode MS" w:eastAsia="Arial Unicode MS" w:hAnsi="Arial Unicode MS" w:cs="Arial Unicode MS"/>
      <w:color w:val="FFFFFF"/>
    </w:rPr>
  </w:style>
  <w:style w:type="paragraph" w:styleId="BodyText2">
    <w:name w:val="Body Text 2"/>
    <w:basedOn w:val="Normal"/>
    <w:semiHidden/>
    <w:rsid w:val="00EC789A"/>
    <w:pPr>
      <w:contextualSpacing w:val="0"/>
    </w:pPr>
    <w:rPr>
      <w:color w:val="000080"/>
      <w:sz w:val="20"/>
    </w:rPr>
  </w:style>
  <w:style w:type="paragraph" w:styleId="BodyText3">
    <w:name w:val="Body Text 3"/>
    <w:basedOn w:val="Normal"/>
    <w:semiHidden/>
    <w:rsid w:val="00EC789A"/>
    <w:pPr>
      <w:contextualSpacing w:val="0"/>
      <w:jc w:val="center"/>
    </w:pPr>
    <w:rPr>
      <w:rFonts w:ascii="Courier New" w:hAnsi="Courier New"/>
      <w:b/>
      <w:sz w:val="18"/>
      <w:szCs w:val="16"/>
    </w:rPr>
  </w:style>
  <w:style w:type="paragraph" w:customStyle="1" w:styleId="Heading0">
    <w:name w:val="Heading 0"/>
    <w:basedOn w:val="Normal"/>
    <w:next w:val="Normal"/>
    <w:semiHidden/>
    <w:rsid w:val="00EC789A"/>
    <w:pPr>
      <w:keepNext/>
      <w:keepLines/>
      <w:widowControl w:val="0"/>
      <w:ind w:right="14"/>
      <w:contextualSpacing w:val="0"/>
    </w:pPr>
    <w:rPr>
      <w:b/>
      <w:caps/>
      <w:snapToGrid w:val="0"/>
      <w:sz w:val="20"/>
      <w:szCs w:val="20"/>
    </w:rPr>
  </w:style>
  <w:style w:type="paragraph" w:customStyle="1" w:styleId="ThesisSignature">
    <w:name w:val="Thesis Signature"/>
    <w:basedOn w:val="BodyText"/>
    <w:rsid w:val="00517C5B"/>
    <w:pPr>
      <w:ind w:firstLine="0"/>
    </w:pPr>
  </w:style>
  <w:style w:type="paragraph" w:customStyle="1" w:styleId="Author">
    <w:name w:val="Author"/>
    <w:basedOn w:val="Normal"/>
    <w:rsid w:val="00EC789A"/>
    <w:pPr>
      <w:widowControl w:val="0"/>
      <w:contextualSpacing w:val="0"/>
      <w:jc w:val="center"/>
    </w:pPr>
    <w:rPr>
      <w:snapToGrid w:val="0"/>
      <w:szCs w:val="20"/>
    </w:rPr>
  </w:style>
  <w:style w:type="paragraph" w:customStyle="1" w:styleId="ReturnAddress">
    <w:name w:val="ReturnAddress"/>
    <w:basedOn w:val="Normal"/>
    <w:semiHidden/>
    <w:rsid w:val="00E775B2"/>
    <w:pPr>
      <w:ind w:right="720"/>
    </w:pPr>
    <w:rPr>
      <w:b/>
      <w:i/>
    </w:rPr>
  </w:style>
  <w:style w:type="paragraph" w:customStyle="1" w:styleId="Heading">
    <w:name w:val="Heading"/>
    <w:basedOn w:val="ReturnAddress"/>
    <w:semiHidden/>
    <w:rsid w:val="00EC789A"/>
    <w:pPr>
      <w:ind w:right="40"/>
    </w:pPr>
    <w:rPr>
      <w:b w:val="0"/>
      <w:i w:val="0"/>
      <w:sz w:val="18"/>
    </w:rPr>
  </w:style>
  <w:style w:type="paragraph" w:customStyle="1" w:styleId="Notices">
    <w:name w:val="Notices"/>
    <w:basedOn w:val="Normal"/>
    <w:semiHidden/>
    <w:rsid w:val="00EC789A"/>
    <w:pPr>
      <w:framePr w:w="4810" w:hSpace="187" w:vSpace="187" w:wrap="around" w:hAnchor="text" w:yAlign="bottom"/>
      <w:widowControl w:val="0"/>
      <w:contextualSpacing w:val="0"/>
    </w:pPr>
    <w:rPr>
      <w:i/>
      <w:snapToGrid w:val="0"/>
      <w:sz w:val="20"/>
      <w:szCs w:val="20"/>
    </w:rPr>
  </w:style>
  <w:style w:type="paragraph" w:customStyle="1" w:styleId="Subheadings">
    <w:name w:val="Subheadings"/>
    <w:basedOn w:val="Heading"/>
    <w:semiHidden/>
    <w:rsid w:val="00EC789A"/>
    <w:rPr>
      <w:b/>
      <w:i/>
    </w:rPr>
  </w:style>
  <w:style w:type="paragraph" w:customStyle="1" w:styleId="Paragraphs">
    <w:name w:val="Paragraphs"/>
    <w:basedOn w:val="Normal"/>
    <w:semiHidden/>
    <w:rsid w:val="00EC789A"/>
    <w:pPr>
      <w:widowControl w:val="0"/>
      <w:spacing w:after="120"/>
      <w:contextualSpacing w:val="0"/>
    </w:pPr>
    <w:rPr>
      <w:snapToGrid w:val="0"/>
      <w:sz w:val="20"/>
      <w:szCs w:val="20"/>
    </w:rPr>
  </w:style>
  <w:style w:type="paragraph" w:customStyle="1" w:styleId="Bold">
    <w:name w:val="Bold"/>
    <w:basedOn w:val="Normal"/>
    <w:semiHidden/>
    <w:rsid w:val="00EC789A"/>
    <w:pPr>
      <w:widowControl w:val="0"/>
      <w:spacing w:after="200"/>
      <w:ind w:right="13"/>
      <w:contextualSpacing w:val="0"/>
    </w:pPr>
    <w:rPr>
      <w:b/>
      <w:snapToGrid w:val="0"/>
      <w:sz w:val="20"/>
      <w:szCs w:val="20"/>
    </w:rPr>
  </w:style>
  <w:style w:type="paragraph" w:customStyle="1" w:styleId="xmlattributevaluecomment">
    <w:name w:val="xml attribute value comment"/>
    <w:basedOn w:val="codeChar"/>
    <w:link w:val="xmlattributevaluecommentChar"/>
    <w:rsid w:val="000C7B00"/>
    <w:pPr>
      <w:framePr w:w="4138" w:h="5764" w:hRule="exact" w:hSpace="180" w:wrap="around" w:vAnchor="page" w:hAnchor="page" w:x="2336" w:y="2341"/>
      <w:pBdr>
        <w:top w:val="single" w:sz="6" w:space="4" w:color="000000"/>
        <w:left w:val="single" w:sz="6" w:space="7" w:color="000000"/>
        <w:bottom w:val="single" w:sz="6" w:space="4" w:color="000000"/>
        <w:right w:val="single" w:sz="6" w:space="7" w:color="000000"/>
      </w:pBdr>
    </w:pPr>
    <w:rPr>
      <w:i/>
      <w:iCs/>
    </w:rPr>
  </w:style>
  <w:style w:type="paragraph" w:customStyle="1" w:styleId="bullet">
    <w:name w:val="bullet"/>
    <w:basedOn w:val="Paragraphs"/>
    <w:semiHidden/>
    <w:rsid w:val="00EC789A"/>
    <w:pPr>
      <w:tabs>
        <w:tab w:val="left" w:pos="360"/>
      </w:tabs>
      <w:spacing w:after="60"/>
      <w:ind w:left="360" w:hanging="360"/>
    </w:pPr>
  </w:style>
  <w:style w:type="paragraph" w:customStyle="1" w:styleId="AuthorName">
    <w:name w:val="Author Name"/>
    <w:basedOn w:val="Author"/>
    <w:semiHidden/>
    <w:rsid w:val="00EC789A"/>
    <w:pPr>
      <w:tabs>
        <w:tab w:val="center" w:pos="5040"/>
      </w:tabs>
      <w:jc w:val="left"/>
    </w:pPr>
    <w:rPr>
      <w:i/>
    </w:rPr>
  </w:style>
  <w:style w:type="paragraph" w:customStyle="1" w:styleId="AuthorAddress">
    <w:name w:val="Author Address"/>
    <w:basedOn w:val="Author"/>
    <w:semiHidden/>
    <w:rsid w:val="00EC789A"/>
    <w:pPr>
      <w:tabs>
        <w:tab w:val="center" w:pos="5040"/>
      </w:tabs>
      <w:jc w:val="left"/>
    </w:pPr>
  </w:style>
  <w:style w:type="paragraph" w:customStyle="1" w:styleId="category">
    <w:name w:val="category"/>
    <w:basedOn w:val="Paragraphs"/>
    <w:semiHidden/>
    <w:rsid w:val="00EC789A"/>
  </w:style>
  <w:style w:type="paragraph" w:customStyle="1" w:styleId="categoryheading">
    <w:name w:val="categoryheading"/>
    <w:basedOn w:val="Heading"/>
    <w:semiHidden/>
    <w:rsid w:val="00EC78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</w:style>
  <w:style w:type="paragraph" w:customStyle="1" w:styleId="point">
    <w:name w:val="point"/>
    <w:basedOn w:val="Normal"/>
    <w:semiHidden/>
    <w:rsid w:val="00EC789A"/>
    <w:pPr>
      <w:widowControl w:val="0"/>
      <w:tabs>
        <w:tab w:val="left" w:pos="540"/>
      </w:tabs>
      <w:spacing w:before="20" w:after="200"/>
      <w:ind w:left="540" w:hanging="360"/>
      <w:contextualSpacing w:val="0"/>
    </w:pPr>
    <w:rPr>
      <w:snapToGrid w:val="0"/>
      <w:sz w:val="20"/>
      <w:szCs w:val="20"/>
    </w:rPr>
  </w:style>
  <w:style w:type="paragraph" w:styleId="BodyTextFirstIndent2">
    <w:name w:val="Body Text First Indent 2"/>
    <w:basedOn w:val="BodyTextIndent"/>
    <w:semiHidden/>
    <w:rsid w:val="00EC789A"/>
    <w:pPr>
      <w:widowControl w:val="0"/>
      <w:ind w:firstLine="210"/>
      <w:contextualSpacing w:val="0"/>
    </w:pPr>
    <w:rPr>
      <w:snapToGrid w:val="0"/>
      <w:sz w:val="20"/>
      <w:szCs w:val="20"/>
    </w:rPr>
  </w:style>
  <w:style w:type="paragraph" w:styleId="BodyTextIndent2">
    <w:name w:val="Body Text Indent 2"/>
    <w:basedOn w:val="Normal"/>
    <w:semiHidden/>
    <w:rsid w:val="00EC789A"/>
    <w:pPr>
      <w:widowControl w:val="0"/>
      <w:spacing w:after="120"/>
      <w:ind w:left="360"/>
      <w:contextualSpacing w:val="0"/>
    </w:pPr>
    <w:rPr>
      <w:snapToGrid w:val="0"/>
      <w:sz w:val="20"/>
      <w:szCs w:val="20"/>
    </w:rPr>
  </w:style>
  <w:style w:type="paragraph" w:styleId="Closing">
    <w:name w:val="Closing"/>
    <w:basedOn w:val="Normal"/>
    <w:semiHidden/>
    <w:rsid w:val="00EC789A"/>
    <w:pPr>
      <w:widowControl w:val="0"/>
      <w:spacing w:after="120"/>
      <w:ind w:left="4320"/>
      <w:contextualSpacing w:val="0"/>
    </w:pPr>
    <w:rPr>
      <w:snapToGrid w:val="0"/>
      <w:sz w:val="20"/>
      <w:szCs w:val="20"/>
    </w:rPr>
  </w:style>
  <w:style w:type="paragraph" w:styleId="DocumentMap">
    <w:name w:val="Document Map"/>
    <w:basedOn w:val="Normal"/>
    <w:semiHidden/>
    <w:rsid w:val="00EC789A"/>
    <w:pPr>
      <w:widowControl w:val="0"/>
      <w:shd w:val="clear" w:color="auto" w:fill="000080"/>
      <w:spacing w:after="120"/>
      <w:contextualSpacing w:val="0"/>
    </w:pPr>
    <w:rPr>
      <w:rFonts w:ascii="Tahoma" w:hAnsi="Tahoma" w:cs="Tahoma"/>
      <w:snapToGrid w:val="0"/>
      <w:sz w:val="20"/>
      <w:szCs w:val="20"/>
    </w:rPr>
  </w:style>
  <w:style w:type="paragraph" w:styleId="E-mailSignature">
    <w:name w:val="E-mail Signature"/>
    <w:basedOn w:val="Normal"/>
    <w:semiHidden/>
    <w:rsid w:val="00EC789A"/>
    <w:pPr>
      <w:widowControl w:val="0"/>
      <w:spacing w:after="120"/>
      <w:contextualSpacing w:val="0"/>
    </w:pPr>
    <w:rPr>
      <w:snapToGrid w:val="0"/>
      <w:sz w:val="20"/>
      <w:szCs w:val="20"/>
    </w:rPr>
  </w:style>
  <w:style w:type="paragraph" w:styleId="EndnoteText">
    <w:name w:val="endnote text"/>
    <w:basedOn w:val="Normal"/>
    <w:rsid w:val="00EC789A"/>
    <w:pPr>
      <w:widowControl w:val="0"/>
      <w:spacing w:after="120"/>
      <w:contextualSpacing w:val="0"/>
    </w:pPr>
    <w:rPr>
      <w:snapToGrid w:val="0"/>
      <w:sz w:val="20"/>
      <w:szCs w:val="20"/>
    </w:rPr>
  </w:style>
  <w:style w:type="paragraph" w:styleId="EnvelopeAddress">
    <w:name w:val="envelope address"/>
    <w:basedOn w:val="Normal"/>
    <w:semiHidden/>
    <w:rsid w:val="00EC789A"/>
    <w:pPr>
      <w:framePr w:w="7920" w:h="1980" w:hRule="exact" w:hSpace="180" w:wrap="auto" w:hAnchor="page" w:xAlign="center" w:yAlign="bottom"/>
      <w:widowControl w:val="0"/>
      <w:spacing w:after="120"/>
      <w:ind w:left="2880"/>
      <w:contextualSpacing w:val="0"/>
    </w:pPr>
    <w:rPr>
      <w:rFonts w:ascii="Arial" w:hAnsi="Arial" w:cs="Arial"/>
      <w:snapToGrid w:val="0"/>
    </w:rPr>
  </w:style>
  <w:style w:type="paragraph" w:styleId="EnvelopeReturn">
    <w:name w:val="envelope return"/>
    <w:basedOn w:val="Normal"/>
    <w:semiHidden/>
    <w:rsid w:val="00EC789A"/>
    <w:pPr>
      <w:widowControl w:val="0"/>
      <w:spacing w:after="120"/>
      <w:contextualSpacing w:val="0"/>
    </w:pPr>
    <w:rPr>
      <w:rFonts w:ascii="Arial" w:hAnsi="Arial" w:cs="Arial"/>
      <w:snapToGrid w:val="0"/>
      <w:sz w:val="20"/>
      <w:szCs w:val="20"/>
    </w:rPr>
  </w:style>
  <w:style w:type="paragraph" w:styleId="HTMLAddress">
    <w:name w:val="HTML Address"/>
    <w:basedOn w:val="Normal"/>
    <w:semiHidden/>
    <w:rsid w:val="00EC789A"/>
    <w:pPr>
      <w:widowControl w:val="0"/>
      <w:spacing w:after="120"/>
      <w:contextualSpacing w:val="0"/>
    </w:pPr>
    <w:rPr>
      <w:i/>
      <w:iCs/>
      <w:snapToGrid w:val="0"/>
      <w:sz w:val="20"/>
      <w:szCs w:val="20"/>
    </w:rPr>
  </w:style>
  <w:style w:type="paragraph" w:styleId="HTMLPreformatted">
    <w:name w:val="HTML Preformatted"/>
    <w:basedOn w:val="Normal"/>
    <w:semiHidden/>
    <w:rsid w:val="00EC789A"/>
    <w:pPr>
      <w:widowControl w:val="0"/>
      <w:spacing w:after="120"/>
      <w:contextualSpacing w:val="0"/>
    </w:pPr>
    <w:rPr>
      <w:rFonts w:ascii="Courier New" w:hAnsi="Courier New" w:cs="Courier New"/>
      <w:snapToGrid w:val="0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EC789A"/>
    <w:pPr>
      <w:widowControl w:val="0"/>
      <w:spacing w:after="120"/>
      <w:ind w:left="400" w:hanging="200"/>
      <w:contextualSpacing w:val="0"/>
    </w:pPr>
    <w:rPr>
      <w:snapToGrid w:val="0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EC789A"/>
    <w:pPr>
      <w:widowControl w:val="0"/>
      <w:spacing w:after="120"/>
      <w:ind w:left="600" w:hanging="200"/>
      <w:contextualSpacing w:val="0"/>
    </w:pPr>
    <w:rPr>
      <w:snapToGrid w:val="0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EC789A"/>
    <w:pPr>
      <w:widowControl w:val="0"/>
      <w:spacing w:after="120"/>
      <w:ind w:left="800" w:hanging="200"/>
      <w:contextualSpacing w:val="0"/>
    </w:pPr>
    <w:rPr>
      <w:snapToGrid w:val="0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EC789A"/>
    <w:pPr>
      <w:widowControl w:val="0"/>
      <w:spacing w:after="120"/>
      <w:ind w:left="1000" w:hanging="200"/>
      <w:contextualSpacing w:val="0"/>
    </w:pPr>
    <w:rPr>
      <w:snapToGrid w:val="0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EC789A"/>
    <w:pPr>
      <w:widowControl w:val="0"/>
      <w:spacing w:after="120"/>
      <w:ind w:left="1200" w:hanging="200"/>
      <w:contextualSpacing w:val="0"/>
    </w:pPr>
    <w:rPr>
      <w:snapToGrid w:val="0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EC789A"/>
    <w:pPr>
      <w:widowControl w:val="0"/>
      <w:spacing w:after="120"/>
      <w:ind w:left="1400" w:hanging="200"/>
      <w:contextualSpacing w:val="0"/>
    </w:pPr>
    <w:rPr>
      <w:snapToGrid w:val="0"/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EC789A"/>
    <w:pPr>
      <w:widowControl w:val="0"/>
      <w:spacing w:after="120"/>
      <w:ind w:left="1600" w:hanging="200"/>
      <w:contextualSpacing w:val="0"/>
    </w:pPr>
    <w:rPr>
      <w:snapToGrid w:val="0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EC789A"/>
    <w:pPr>
      <w:widowControl w:val="0"/>
      <w:spacing w:after="120"/>
      <w:ind w:left="1800" w:hanging="200"/>
      <w:contextualSpacing w:val="0"/>
    </w:pPr>
    <w:rPr>
      <w:snapToGrid w:val="0"/>
      <w:sz w:val="20"/>
      <w:szCs w:val="20"/>
    </w:rPr>
  </w:style>
  <w:style w:type="paragraph" w:styleId="IndexHeading">
    <w:name w:val="index heading"/>
    <w:basedOn w:val="Normal"/>
    <w:next w:val="Index1"/>
    <w:semiHidden/>
    <w:rsid w:val="00EC789A"/>
    <w:pPr>
      <w:widowControl w:val="0"/>
      <w:spacing w:after="120"/>
      <w:contextualSpacing w:val="0"/>
    </w:pPr>
    <w:rPr>
      <w:rFonts w:ascii="Arial" w:hAnsi="Arial" w:cs="Arial"/>
      <w:b/>
      <w:bCs/>
      <w:snapToGrid w:val="0"/>
      <w:sz w:val="20"/>
      <w:szCs w:val="20"/>
    </w:rPr>
  </w:style>
  <w:style w:type="paragraph" w:styleId="List">
    <w:name w:val="List"/>
    <w:basedOn w:val="Normal"/>
    <w:semiHidden/>
    <w:rsid w:val="00EC789A"/>
    <w:pPr>
      <w:widowControl w:val="0"/>
      <w:spacing w:after="120"/>
      <w:ind w:left="360" w:hanging="360"/>
      <w:contextualSpacing w:val="0"/>
    </w:pPr>
    <w:rPr>
      <w:snapToGrid w:val="0"/>
      <w:sz w:val="20"/>
      <w:szCs w:val="20"/>
    </w:rPr>
  </w:style>
  <w:style w:type="paragraph" w:styleId="List2">
    <w:name w:val="List 2"/>
    <w:basedOn w:val="Normal"/>
    <w:semiHidden/>
    <w:rsid w:val="00EC789A"/>
    <w:pPr>
      <w:widowControl w:val="0"/>
      <w:spacing w:after="120"/>
      <w:ind w:left="720" w:hanging="360"/>
      <w:contextualSpacing w:val="0"/>
    </w:pPr>
    <w:rPr>
      <w:snapToGrid w:val="0"/>
      <w:sz w:val="20"/>
      <w:szCs w:val="20"/>
    </w:rPr>
  </w:style>
  <w:style w:type="paragraph" w:styleId="List3">
    <w:name w:val="List 3"/>
    <w:basedOn w:val="Normal"/>
    <w:semiHidden/>
    <w:rsid w:val="00EC789A"/>
    <w:pPr>
      <w:widowControl w:val="0"/>
      <w:spacing w:after="120"/>
      <w:ind w:left="1080" w:hanging="360"/>
      <w:contextualSpacing w:val="0"/>
    </w:pPr>
    <w:rPr>
      <w:snapToGrid w:val="0"/>
      <w:sz w:val="20"/>
      <w:szCs w:val="20"/>
    </w:rPr>
  </w:style>
  <w:style w:type="paragraph" w:styleId="List4">
    <w:name w:val="List 4"/>
    <w:basedOn w:val="Normal"/>
    <w:semiHidden/>
    <w:rsid w:val="00EC789A"/>
    <w:pPr>
      <w:widowControl w:val="0"/>
      <w:spacing w:after="120"/>
      <w:ind w:left="1440" w:hanging="360"/>
      <w:contextualSpacing w:val="0"/>
    </w:pPr>
    <w:rPr>
      <w:snapToGrid w:val="0"/>
      <w:sz w:val="20"/>
      <w:szCs w:val="20"/>
    </w:rPr>
  </w:style>
  <w:style w:type="paragraph" w:styleId="List5">
    <w:name w:val="List 5"/>
    <w:basedOn w:val="Normal"/>
    <w:semiHidden/>
    <w:rsid w:val="00EC789A"/>
    <w:pPr>
      <w:widowControl w:val="0"/>
      <w:spacing w:after="120"/>
      <w:ind w:left="1800" w:hanging="360"/>
      <w:contextualSpacing w:val="0"/>
    </w:pPr>
    <w:rPr>
      <w:snapToGrid w:val="0"/>
      <w:sz w:val="20"/>
      <w:szCs w:val="20"/>
    </w:rPr>
  </w:style>
  <w:style w:type="paragraph" w:styleId="ListBullet">
    <w:name w:val="List Bullet"/>
    <w:basedOn w:val="Normal"/>
    <w:autoRedefine/>
    <w:semiHidden/>
    <w:rsid w:val="00EC789A"/>
    <w:pPr>
      <w:widowControl w:val="0"/>
      <w:tabs>
        <w:tab w:val="num" w:pos="360"/>
      </w:tabs>
      <w:spacing w:after="120"/>
      <w:ind w:left="360" w:hanging="360"/>
      <w:contextualSpacing w:val="0"/>
    </w:pPr>
    <w:rPr>
      <w:snapToGrid w:val="0"/>
      <w:sz w:val="20"/>
      <w:szCs w:val="20"/>
    </w:rPr>
  </w:style>
  <w:style w:type="paragraph" w:styleId="ListBullet2">
    <w:name w:val="List Bullet 2"/>
    <w:basedOn w:val="Normal"/>
    <w:autoRedefine/>
    <w:semiHidden/>
    <w:rsid w:val="00EC789A"/>
    <w:pPr>
      <w:widowControl w:val="0"/>
      <w:tabs>
        <w:tab w:val="num" w:pos="720"/>
      </w:tabs>
      <w:spacing w:after="120"/>
      <w:ind w:left="720" w:hanging="360"/>
      <w:contextualSpacing w:val="0"/>
    </w:pPr>
    <w:rPr>
      <w:snapToGrid w:val="0"/>
      <w:sz w:val="20"/>
      <w:szCs w:val="20"/>
    </w:rPr>
  </w:style>
  <w:style w:type="paragraph" w:styleId="ListBullet4">
    <w:name w:val="List Bullet 4"/>
    <w:basedOn w:val="Normal"/>
    <w:autoRedefine/>
    <w:semiHidden/>
    <w:rsid w:val="00EC789A"/>
    <w:pPr>
      <w:widowControl w:val="0"/>
      <w:tabs>
        <w:tab w:val="num" w:pos="1440"/>
      </w:tabs>
      <w:spacing w:after="120"/>
      <w:ind w:left="1440" w:hanging="360"/>
      <w:contextualSpacing w:val="0"/>
    </w:pPr>
    <w:rPr>
      <w:snapToGrid w:val="0"/>
      <w:sz w:val="20"/>
      <w:szCs w:val="20"/>
    </w:rPr>
  </w:style>
  <w:style w:type="paragraph" w:styleId="ListBullet5">
    <w:name w:val="List Bullet 5"/>
    <w:basedOn w:val="Normal"/>
    <w:autoRedefine/>
    <w:semiHidden/>
    <w:rsid w:val="00EC789A"/>
    <w:pPr>
      <w:widowControl w:val="0"/>
      <w:tabs>
        <w:tab w:val="num" w:pos="1800"/>
      </w:tabs>
      <w:spacing w:after="120"/>
      <w:ind w:left="1800" w:hanging="360"/>
      <w:contextualSpacing w:val="0"/>
    </w:pPr>
    <w:rPr>
      <w:snapToGrid w:val="0"/>
      <w:sz w:val="20"/>
      <w:szCs w:val="20"/>
    </w:rPr>
  </w:style>
  <w:style w:type="paragraph" w:styleId="ListContinue">
    <w:name w:val="List Continue"/>
    <w:basedOn w:val="Normal"/>
    <w:semiHidden/>
    <w:rsid w:val="00EC789A"/>
    <w:pPr>
      <w:widowControl w:val="0"/>
      <w:spacing w:after="120"/>
      <w:ind w:left="360"/>
      <w:contextualSpacing w:val="0"/>
    </w:pPr>
    <w:rPr>
      <w:snapToGrid w:val="0"/>
      <w:sz w:val="20"/>
      <w:szCs w:val="20"/>
    </w:rPr>
  </w:style>
  <w:style w:type="paragraph" w:styleId="ListContinue2">
    <w:name w:val="List Continue 2"/>
    <w:basedOn w:val="Normal"/>
    <w:semiHidden/>
    <w:rsid w:val="00EC789A"/>
    <w:pPr>
      <w:widowControl w:val="0"/>
      <w:spacing w:after="120"/>
      <w:ind w:left="720"/>
      <w:contextualSpacing w:val="0"/>
    </w:pPr>
    <w:rPr>
      <w:snapToGrid w:val="0"/>
      <w:sz w:val="20"/>
      <w:szCs w:val="20"/>
    </w:rPr>
  </w:style>
  <w:style w:type="paragraph" w:styleId="ListContinue3">
    <w:name w:val="List Continue 3"/>
    <w:basedOn w:val="Normal"/>
    <w:semiHidden/>
    <w:rsid w:val="00EC789A"/>
    <w:pPr>
      <w:widowControl w:val="0"/>
      <w:spacing w:after="120"/>
      <w:ind w:left="1080"/>
      <w:contextualSpacing w:val="0"/>
    </w:pPr>
    <w:rPr>
      <w:snapToGrid w:val="0"/>
      <w:sz w:val="20"/>
      <w:szCs w:val="20"/>
    </w:rPr>
  </w:style>
  <w:style w:type="paragraph" w:styleId="ListContinue4">
    <w:name w:val="List Continue 4"/>
    <w:basedOn w:val="Normal"/>
    <w:semiHidden/>
    <w:rsid w:val="00EC789A"/>
    <w:pPr>
      <w:widowControl w:val="0"/>
      <w:spacing w:after="120"/>
      <w:ind w:left="1440"/>
      <w:contextualSpacing w:val="0"/>
    </w:pPr>
    <w:rPr>
      <w:snapToGrid w:val="0"/>
      <w:sz w:val="20"/>
      <w:szCs w:val="20"/>
    </w:rPr>
  </w:style>
  <w:style w:type="paragraph" w:styleId="ListContinue5">
    <w:name w:val="List Continue 5"/>
    <w:basedOn w:val="Normal"/>
    <w:semiHidden/>
    <w:rsid w:val="00EC789A"/>
    <w:pPr>
      <w:widowControl w:val="0"/>
      <w:spacing w:after="120"/>
      <w:ind w:left="1800"/>
      <w:contextualSpacing w:val="0"/>
    </w:pPr>
    <w:rPr>
      <w:snapToGrid w:val="0"/>
      <w:sz w:val="20"/>
      <w:szCs w:val="20"/>
    </w:rPr>
  </w:style>
  <w:style w:type="paragraph" w:styleId="ListNumber">
    <w:name w:val="List Number"/>
    <w:basedOn w:val="Normal"/>
    <w:semiHidden/>
    <w:rsid w:val="00EC789A"/>
    <w:pPr>
      <w:widowControl w:val="0"/>
      <w:tabs>
        <w:tab w:val="num" w:pos="360"/>
      </w:tabs>
      <w:spacing w:after="120"/>
      <w:ind w:left="360" w:hanging="360"/>
      <w:contextualSpacing w:val="0"/>
    </w:pPr>
    <w:rPr>
      <w:snapToGrid w:val="0"/>
      <w:sz w:val="20"/>
      <w:szCs w:val="20"/>
    </w:rPr>
  </w:style>
  <w:style w:type="paragraph" w:styleId="ListNumber2">
    <w:name w:val="List Number 2"/>
    <w:basedOn w:val="Normal"/>
    <w:semiHidden/>
    <w:rsid w:val="00EC789A"/>
    <w:pPr>
      <w:widowControl w:val="0"/>
      <w:tabs>
        <w:tab w:val="num" w:pos="720"/>
      </w:tabs>
      <w:spacing w:after="120"/>
      <w:ind w:left="720" w:hanging="360"/>
      <w:contextualSpacing w:val="0"/>
    </w:pPr>
    <w:rPr>
      <w:snapToGrid w:val="0"/>
      <w:sz w:val="20"/>
      <w:szCs w:val="20"/>
    </w:rPr>
  </w:style>
  <w:style w:type="paragraph" w:styleId="ListNumber3">
    <w:name w:val="List Number 3"/>
    <w:basedOn w:val="Normal"/>
    <w:semiHidden/>
    <w:rsid w:val="00EC789A"/>
    <w:pPr>
      <w:widowControl w:val="0"/>
      <w:tabs>
        <w:tab w:val="num" w:pos="1080"/>
      </w:tabs>
      <w:spacing w:after="120"/>
      <w:ind w:left="1080" w:hanging="360"/>
      <w:contextualSpacing w:val="0"/>
    </w:pPr>
    <w:rPr>
      <w:snapToGrid w:val="0"/>
      <w:sz w:val="20"/>
      <w:szCs w:val="20"/>
    </w:rPr>
  </w:style>
  <w:style w:type="paragraph" w:styleId="ListNumber4">
    <w:name w:val="List Number 4"/>
    <w:basedOn w:val="Normal"/>
    <w:semiHidden/>
    <w:rsid w:val="00EC789A"/>
    <w:pPr>
      <w:widowControl w:val="0"/>
      <w:tabs>
        <w:tab w:val="num" w:pos="1440"/>
      </w:tabs>
      <w:spacing w:after="120"/>
      <w:ind w:left="1440" w:hanging="360"/>
      <w:contextualSpacing w:val="0"/>
    </w:pPr>
    <w:rPr>
      <w:snapToGrid w:val="0"/>
      <w:sz w:val="20"/>
      <w:szCs w:val="20"/>
    </w:rPr>
  </w:style>
  <w:style w:type="paragraph" w:styleId="ListNumber5">
    <w:name w:val="List Number 5"/>
    <w:basedOn w:val="Normal"/>
    <w:semiHidden/>
    <w:rsid w:val="00EC789A"/>
    <w:pPr>
      <w:widowControl w:val="0"/>
      <w:tabs>
        <w:tab w:val="num" w:pos="1800"/>
      </w:tabs>
      <w:spacing w:after="120"/>
      <w:ind w:left="1800" w:hanging="360"/>
      <w:contextualSpacing w:val="0"/>
    </w:pPr>
    <w:rPr>
      <w:snapToGrid w:val="0"/>
      <w:sz w:val="20"/>
      <w:szCs w:val="20"/>
    </w:rPr>
  </w:style>
  <w:style w:type="paragraph" w:styleId="MacroText">
    <w:name w:val="macro"/>
    <w:semiHidden/>
    <w:rsid w:val="00EC789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 w:cs="Courier New"/>
      <w:snapToGrid w:val="0"/>
    </w:rPr>
  </w:style>
  <w:style w:type="paragraph" w:styleId="MessageHeader">
    <w:name w:val="Message Header"/>
    <w:basedOn w:val="Normal"/>
    <w:semiHidden/>
    <w:rsid w:val="00EC789A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20"/>
      <w:ind w:left="1080" w:hanging="1080"/>
      <w:contextualSpacing w:val="0"/>
    </w:pPr>
    <w:rPr>
      <w:rFonts w:ascii="Arial" w:hAnsi="Arial" w:cs="Arial"/>
      <w:snapToGrid w:val="0"/>
    </w:rPr>
  </w:style>
  <w:style w:type="paragraph" w:styleId="NormalIndent">
    <w:name w:val="Normal Indent"/>
    <w:basedOn w:val="Normal"/>
    <w:semiHidden/>
    <w:rsid w:val="00EC789A"/>
    <w:pPr>
      <w:widowControl w:val="0"/>
      <w:spacing w:after="120"/>
      <w:ind w:left="720"/>
      <w:contextualSpacing w:val="0"/>
    </w:pPr>
    <w:rPr>
      <w:snapToGrid w:val="0"/>
      <w:sz w:val="20"/>
      <w:szCs w:val="20"/>
    </w:rPr>
  </w:style>
  <w:style w:type="paragraph" w:styleId="NoteHeading">
    <w:name w:val="Note Heading"/>
    <w:basedOn w:val="Normal"/>
    <w:next w:val="Normal"/>
    <w:semiHidden/>
    <w:rsid w:val="00EC789A"/>
    <w:pPr>
      <w:widowControl w:val="0"/>
      <w:spacing w:after="120"/>
      <w:contextualSpacing w:val="0"/>
    </w:pPr>
    <w:rPr>
      <w:snapToGrid w:val="0"/>
      <w:sz w:val="20"/>
      <w:szCs w:val="20"/>
    </w:rPr>
  </w:style>
  <w:style w:type="paragraph" w:styleId="PlainText">
    <w:name w:val="Plain Text"/>
    <w:basedOn w:val="Normal"/>
    <w:link w:val="PlainTextChar"/>
    <w:semiHidden/>
    <w:rsid w:val="00EC789A"/>
    <w:pPr>
      <w:widowControl w:val="0"/>
      <w:spacing w:after="120"/>
      <w:contextualSpacing w:val="0"/>
    </w:pPr>
    <w:rPr>
      <w:rFonts w:ascii="Courier New" w:hAnsi="Courier New" w:cs="Courier New"/>
      <w:snapToGrid w:val="0"/>
      <w:sz w:val="20"/>
      <w:szCs w:val="20"/>
    </w:rPr>
  </w:style>
  <w:style w:type="paragraph" w:styleId="Salutation">
    <w:name w:val="Salutation"/>
    <w:basedOn w:val="Normal"/>
    <w:next w:val="Normal"/>
    <w:semiHidden/>
    <w:rsid w:val="00EC789A"/>
    <w:pPr>
      <w:widowControl w:val="0"/>
      <w:spacing w:after="120"/>
      <w:contextualSpacing w:val="0"/>
    </w:pPr>
    <w:rPr>
      <w:snapToGrid w:val="0"/>
      <w:sz w:val="20"/>
      <w:szCs w:val="20"/>
    </w:rPr>
  </w:style>
  <w:style w:type="paragraph" w:styleId="Signature">
    <w:name w:val="Signature"/>
    <w:basedOn w:val="Normal"/>
    <w:semiHidden/>
    <w:rsid w:val="00EC789A"/>
    <w:pPr>
      <w:widowControl w:val="0"/>
      <w:spacing w:after="120"/>
      <w:ind w:left="4320"/>
      <w:contextualSpacing w:val="0"/>
    </w:pPr>
    <w:rPr>
      <w:snapToGrid w:val="0"/>
      <w:sz w:val="20"/>
      <w:szCs w:val="20"/>
    </w:rPr>
  </w:style>
  <w:style w:type="paragraph" w:styleId="Subtitle">
    <w:name w:val="Subtitle"/>
    <w:basedOn w:val="Normal"/>
    <w:link w:val="SubtitleChar"/>
    <w:uiPriority w:val="2"/>
    <w:qFormat/>
    <w:rsid w:val="003C0D32"/>
    <w:pPr>
      <w:spacing w:after="240" w:line="276" w:lineRule="auto"/>
      <w:jc w:val="center"/>
    </w:pPr>
    <w:rPr>
      <w:rFonts w:ascii="Century Gothic" w:eastAsiaTheme="minorHAnsi" w:hAnsi="Century Gothic"/>
      <w:snapToGrid w:val="0"/>
      <w:color w:val="808080" w:themeColor="background2" w:themeShade="80"/>
      <w:sz w:val="48"/>
      <w:szCs w:val="48"/>
    </w:rPr>
  </w:style>
  <w:style w:type="paragraph" w:styleId="TableofAuthorities">
    <w:name w:val="table of authorities"/>
    <w:basedOn w:val="Normal"/>
    <w:next w:val="Normal"/>
    <w:semiHidden/>
    <w:rsid w:val="00EC789A"/>
    <w:pPr>
      <w:widowControl w:val="0"/>
      <w:spacing w:after="120"/>
      <w:ind w:left="200" w:hanging="200"/>
      <w:contextualSpacing w:val="0"/>
    </w:pPr>
    <w:rPr>
      <w:snapToGrid w:val="0"/>
      <w:sz w:val="20"/>
      <w:szCs w:val="20"/>
    </w:rPr>
  </w:style>
  <w:style w:type="paragraph" w:styleId="TOAHeading">
    <w:name w:val="toa heading"/>
    <w:basedOn w:val="Normal"/>
    <w:next w:val="Normal"/>
    <w:semiHidden/>
    <w:rsid w:val="00EC789A"/>
    <w:pPr>
      <w:widowControl w:val="0"/>
      <w:spacing w:after="120"/>
      <w:contextualSpacing w:val="0"/>
    </w:pPr>
    <w:rPr>
      <w:rFonts w:ascii="Arial" w:hAnsi="Arial" w:cs="Arial"/>
      <w:b/>
      <w:bCs/>
      <w:snapToGrid w:val="0"/>
    </w:rPr>
  </w:style>
  <w:style w:type="paragraph" w:customStyle="1" w:styleId="ai1">
    <w:name w:val="ai1"/>
    <w:basedOn w:val="Normal"/>
    <w:semiHidden/>
    <w:rsid w:val="00EC789A"/>
    <w:pPr>
      <w:tabs>
        <w:tab w:val="right" w:leader="dot" w:pos="3960"/>
      </w:tabs>
      <w:contextualSpacing w:val="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64FCA"/>
    <w:rPr>
      <w:sz w:val="24"/>
      <w:szCs w:val="24"/>
      <w:lang w:val="en-US" w:eastAsia="en-US" w:bidi="ar-SA"/>
    </w:rPr>
  </w:style>
  <w:style w:type="paragraph" w:customStyle="1" w:styleId="Tablecontent">
    <w:name w:val="Table content"/>
    <w:basedOn w:val="Normal"/>
    <w:semiHidden/>
    <w:rsid w:val="00420AB3"/>
    <w:pPr>
      <w:contextualSpacing w:val="0"/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sid w:val="009F522F"/>
    <w:rPr>
      <w:rFonts w:asciiTheme="majorHAnsi" w:hAnsiTheme="majorHAnsi" w:cs="Arial"/>
      <w:b/>
      <w:bCs/>
      <w:kern w:val="32"/>
    </w:rPr>
  </w:style>
  <w:style w:type="character" w:customStyle="1" w:styleId="BodyTextCharChar">
    <w:name w:val="Body Text Char Char"/>
    <w:basedOn w:val="DefaultParagraphFont"/>
    <w:semiHidden/>
    <w:rsid w:val="00417619"/>
    <w:rPr>
      <w:sz w:val="24"/>
      <w:szCs w:val="24"/>
      <w:lang w:val="en-US" w:eastAsia="en-US" w:bidi="ar-SA"/>
    </w:rPr>
  </w:style>
  <w:style w:type="paragraph" w:customStyle="1" w:styleId="Content">
    <w:name w:val="Content"/>
    <w:basedOn w:val="Normal"/>
    <w:semiHidden/>
    <w:rsid w:val="001F77BC"/>
    <w:pPr>
      <w:contextualSpacing w:val="0"/>
      <w:jc w:val="center"/>
    </w:pPr>
    <w:rPr>
      <w:rFonts w:ascii="Century Gothic" w:hAnsi="Century Gothic"/>
      <w:b/>
      <w:color w:val="4D5E6F" w:themeColor="text1"/>
      <w:sz w:val="48"/>
      <w:szCs w:val="20"/>
    </w:rPr>
  </w:style>
  <w:style w:type="paragraph" w:customStyle="1" w:styleId="StyleHeading4After12pt">
    <w:name w:val="Style Heading 4 + After:  12 pt"/>
    <w:basedOn w:val="Heading4"/>
    <w:next w:val="BodyText"/>
    <w:semiHidden/>
    <w:rsid w:val="007009E5"/>
    <w:pPr>
      <w:spacing w:after="240"/>
    </w:pPr>
    <w:rPr>
      <w:b w:val="0"/>
      <w:bCs w:val="0"/>
      <w:i/>
      <w:iCs/>
      <w:szCs w:val="20"/>
    </w:rPr>
  </w:style>
  <w:style w:type="numbering" w:styleId="111111">
    <w:name w:val="Outline List 2"/>
    <w:basedOn w:val="NoList"/>
    <w:semiHidden/>
    <w:rsid w:val="00230029"/>
    <w:pPr>
      <w:numPr>
        <w:numId w:val="3"/>
      </w:numPr>
    </w:pPr>
  </w:style>
  <w:style w:type="numbering" w:styleId="1ai">
    <w:name w:val="Outline List 1"/>
    <w:basedOn w:val="NoList"/>
    <w:semiHidden/>
    <w:rsid w:val="00230029"/>
    <w:pPr>
      <w:numPr>
        <w:numId w:val="4"/>
      </w:numPr>
    </w:pPr>
  </w:style>
  <w:style w:type="numbering" w:styleId="ArticleSection">
    <w:name w:val="Outline List 3"/>
    <w:basedOn w:val="NoList"/>
    <w:semiHidden/>
    <w:rsid w:val="00230029"/>
    <w:pPr>
      <w:numPr>
        <w:numId w:val="5"/>
      </w:numPr>
    </w:pPr>
  </w:style>
  <w:style w:type="character" w:styleId="Emphasis">
    <w:name w:val="Emphasis"/>
    <w:basedOn w:val="DefaultParagraphFont"/>
    <w:uiPriority w:val="2"/>
    <w:qFormat/>
    <w:rsid w:val="00512291"/>
    <w:rPr>
      <w:rFonts w:ascii="Century Gothic" w:hAnsi="Century Gothic"/>
      <w:i/>
      <w:iCs/>
    </w:rPr>
  </w:style>
  <w:style w:type="character" w:styleId="EndnoteReference">
    <w:name w:val="endnote reference"/>
    <w:basedOn w:val="DefaultParagraphFont"/>
    <w:rsid w:val="00230029"/>
    <w:rPr>
      <w:vertAlign w:val="superscript"/>
    </w:rPr>
  </w:style>
  <w:style w:type="character" w:styleId="HTMLAcronym">
    <w:name w:val="HTML Acronym"/>
    <w:basedOn w:val="DefaultParagraphFont"/>
    <w:semiHidden/>
    <w:rsid w:val="00230029"/>
  </w:style>
  <w:style w:type="character" w:styleId="HTMLCite">
    <w:name w:val="HTML Cite"/>
    <w:basedOn w:val="DefaultParagraphFont"/>
    <w:semiHidden/>
    <w:rsid w:val="00230029"/>
    <w:rPr>
      <w:i/>
      <w:iCs/>
    </w:rPr>
  </w:style>
  <w:style w:type="character" w:styleId="HTMLCode">
    <w:name w:val="HTML Code"/>
    <w:basedOn w:val="DefaultParagraphFont"/>
    <w:semiHidden/>
    <w:rsid w:val="0023002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30029"/>
    <w:rPr>
      <w:i/>
      <w:iCs/>
    </w:rPr>
  </w:style>
  <w:style w:type="character" w:styleId="HTMLKeyboard">
    <w:name w:val="HTML Keyboard"/>
    <w:basedOn w:val="DefaultParagraphFont"/>
    <w:semiHidden/>
    <w:rsid w:val="0023002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23002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3002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30029"/>
    <w:rPr>
      <w:i/>
      <w:iCs/>
    </w:rPr>
  </w:style>
  <w:style w:type="character" w:styleId="Strong">
    <w:name w:val="Strong"/>
    <w:basedOn w:val="DefaultParagraphFont"/>
    <w:uiPriority w:val="22"/>
    <w:qFormat/>
    <w:rsid w:val="00512291"/>
    <w:rPr>
      <w:rFonts w:ascii="Century Gothic" w:hAnsi="Century Gothic"/>
      <w:b/>
      <w:bCs/>
      <w:sz w:val="24"/>
    </w:rPr>
  </w:style>
  <w:style w:type="table" w:styleId="Table3Deffects1">
    <w:name w:val="Table 3D effects 1"/>
    <w:basedOn w:val="TableNormal"/>
    <w:semiHidden/>
    <w:rsid w:val="00230029"/>
    <w:pPr>
      <w:spacing w:after="240" w:line="480" w:lineRule="auto"/>
      <w:contextualSpacing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30029"/>
    <w:pPr>
      <w:spacing w:after="240" w:line="480" w:lineRule="auto"/>
      <w:contextualSpacing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30029"/>
    <w:pPr>
      <w:spacing w:after="240" w:line="480" w:lineRule="auto"/>
      <w:contextualSpacing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30029"/>
    <w:pPr>
      <w:spacing w:after="240" w:line="480" w:lineRule="auto"/>
      <w:contextualSpacing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30029"/>
    <w:pPr>
      <w:spacing w:after="240" w:line="480" w:lineRule="auto"/>
      <w:contextualSpacing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30029"/>
    <w:pPr>
      <w:spacing w:after="240" w:line="480" w:lineRule="auto"/>
      <w:contextualSpacing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30029"/>
    <w:pPr>
      <w:spacing w:after="240" w:line="480" w:lineRule="auto"/>
      <w:contextualSpacing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30029"/>
    <w:pPr>
      <w:spacing w:after="240" w:line="480" w:lineRule="auto"/>
      <w:contextualSpacing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30029"/>
    <w:pPr>
      <w:spacing w:after="240" w:line="480" w:lineRule="auto"/>
      <w:contextualSpacing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30029"/>
    <w:pPr>
      <w:spacing w:after="240" w:line="480" w:lineRule="auto"/>
      <w:contextualSpacing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30029"/>
    <w:pPr>
      <w:spacing w:after="240" w:line="480" w:lineRule="auto"/>
      <w:contextualSpacing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30029"/>
    <w:pPr>
      <w:spacing w:after="240" w:line="480" w:lineRule="auto"/>
      <w:contextualSpacing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30029"/>
    <w:pPr>
      <w:spacing w:after="240" w:line="480" w:lineRule="auto"/>
      <w:contextualSpacing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30029"/>
    <w:pPr>
      <w:spacing w:after="240" w:line="480" w:lineRule="auto"/>
      <w:contextualSpacing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30029"/>
    <w:pPr>
      <w:spacing w:after="240" w:line="480" w:lineRule="auto"/>
      <w:contextualSpacing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30029"/>
    <w:pPr>
      <w:spacing w:after="240" w:line="480" w:lineRule="auto"/>
      <w:contextualSpacing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30029"/>
    <w:pPr>
      <w:spacing w:after="240" w:line="480" w:lineRule="auto"/>
      <w:contextualSpacing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30029"/>
    <w:pPr>
      <w:spacing w:after="240" w:line="480" w:lineRule="auto"/>
      <w:contextualSpacing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30029"/>
    <w:pPr>
      <w:spacing w:after="240" w:line="480" w:lineRule="auto"/>
      <w:contextualSpacing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30029"/>
    <w:pPr>
      <w:spacing w:after="240" w:line="480" w:lineRule="auto"/>
      <w:contextualSpacing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30029"/>
    <w:pPr>
      <w:spacing w:after="240" w:line="480" w:lineRule="auto"/>
      <w:contextualSpacing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30029"/>
    <w:pPr>
      <w:spacing w:after="240" w:line="480" w:lineRule="auto"/>
      <w:contextualSpacing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Table">
    <w:name w:val="Appendix Table"/>
    <w:basedOn w:val="Normal"/>
    <w:link w:val="AppendixTableChar"/>
    <w:rsid w:val="00267217"/>
    <w:pPr>
      <w:contextualSpacing w:val="0"/>
    </w:pPr>
    <w:rPr>
      <w:sz w:val="20"/>
    </w:rPr>
  </w:style>
  <w:style w:type="character" w:customStyle="1" w:styleId="Heading3Char">
    <w:name w:val="Heading 3 Char"/>
    <w:basedOn w:val="DefaultParagraphFont"/>
    <w:uiPriority w:val="1"/>
    <w:rsid w:val="00164FCA"/>
    <w:rPr>
      <w:rFonts w:cs="Arial"/>
      <w:b/>
      <w:bCs/>
      <w:sz w:val="24"/>
      <w:szCs w:val="22"/>
      <w:lang w:val="en-US" w:eastAsia="en-US" w:bidi="ar-SA"/>
    </w:rPr>
  </w:style>
  <w:style w:type="paragraph" w:customStyle="1" w:styleId="xmlelement">
    <w:name w:val="xml element"/>
    <w:basedOn w:val="BodyText"/>
    <w:link w:val="xmlelementChar"/>
    <w:rsid w:val="00306B82"/>
    <w:rPr>
      <w:i/>
      <w:noProof/>
    </w:rPr>
  </w:style>
  <w:style w:type="character" w:customStyle="1" w:styleId="xmlelementChar">
    <w:name w:val="xml element Char"/>
    <w:basedOn w:val="BodyTextChar"/>
    <w:link w:val="xmlelement"/>
    <w:rsid w:val="00306B82"/>
    <w:rPr>
      <w:i/>
      <w:noProof/>
      <w:sz w:val="24"/>
      <w:szCs w:val="24"/>
      <w:lang w:val="en-US" w:eastAsia="en-US" w:bidi="ar-SA"/>
    </w:rPr>
  </w:style>
  <w:style w:type="paragraph" w:customStyle="1" w:styleId="sourcecodekeyword">
    <w:name w:val="source code keyword"/>
    <w:basedOn w:val="xmlelement"/>
    <w:link w:val="sourcecodekeywordChar"/>
    <w:rsid w:val="009C0CE9"/>
  </w:style>
  <w:style w:type="character" w:customStyle="1" w:styleId="sourcecodekeywordChar">
    <w:name w:val="source code keyword Char"/>
    <w:basedOn w:val="xmlelementChar"/>
    <w:link w:val="sourcecodekeyword"/>
    <w:rsid w:val="009C0CE9"/>
    <w:rPr>
      <w:i/>
      <w:noProof/>
      <w:sz w:val="24"/>
      <w:szCs w:val="24"/>
      <w:lang w:val="en-US" w:eastAsia="en-US" w:bidi="ar-SA"/>
    </w:rPr>
  </w:style>
  <w:style w:type="paragraph" w:customStyle="1" w:styleId="ParagraphHeader">
    <w:name w:val="Paragraph Header"/>
    <w:basedOn w:val="BodyText"/>
    <w:link w:val="ParagraphHeaderChar"/>
    <w:rsid w:val="00795590"/>
    <w:pPr>
      <w:ind w:firstLine="0"/>
    </w:pPr>
    <w:rPr>
      <w:b/>
    </w:rPr>
  </w:style>
  <w:style w:type="paragraph" w:customStyle="1" w:styleId="xpath">
    <w:name w:val="xpath"/>
    <w:basedOn w:val="BodyText"/>
    <w:link w:val="xpathChar"/>
    <w:autoRedefine/>
    <w:rsid w:val="00D8591A"/>
    <w:pPr>
      <w:adjustRightInd w:val="0"/>
      <w:ind w:firstLine="0"/>
      <w:jc w:val="center"/>
    </w:pPr>
    <w:rPr>
      <w:rFonts w:eastAsia="MS Mincho" w:cs="Arial"/>
      <w:i/>
      <w:noProof/>
      <w:szCs w:val="18"/>
    </w:rPr>
  </w:style>
  <w:style w:type="paragraph" w:customStyle="1" w:styleId="DTD">
    <w:name w:val="DTD"/>
    <w:basedOn w:val="PlainText"/>
    <w:link w:val="DTDChar"/>
    <w:rsid w:val="000144DD"/>
    <w:rPr>
      <w:noProof/>
    </w:rPr>
  </w:style>
  <w:style w:type="paragraph" w:customStyle="1" w:styleId="RNG">
    <w:name w:val="RNG"/>
    <w:basedOn w:val="DTD"/>
    <w:rsid w:val="001C6660"/>
  </w:style>
  <w:style w:type="character" w:customStyle="1" w:styleId="codeCharChar">
    <w:name w:val="code Char Char"/>
    <w:basedOn w:val="BodyTextChar"/>
    <w:link w:val="codeChar"/>
    <w:rsid w:val="000C7B00"/>
    <w:rPr>
      <w:rFonts w:ascii="Andale Mono" w:hAnsi="Andale Mono"/>
      <w:noProof/>
      <w:sz w:val="18"/>
      <w:szCs w:val="24"/>
      <w:lang w:val="en-US" w:eastAsia="en-US" w:bidi="ar-SA"/>
    </w:rPr>
  </w:style>
  <w:style w:type="paragraph" w:customStyle="1" w:styleId="AppendixHeading">
    <w:name w:val="Appendix Heading"/>
    <w:basedOn w:val="Heading1"/>
    <w:rsid w:val="003A5C38"/>
    <w:pPr>
      <w:numPr>
        <w:numId w:val="6"/>
      </w:numPr>
    </w:pPr>
  </w:style>
  <w:style w:type="paragraph" w:customStyle="1" w:styleId="ThesisReferencesHeading">
    <w:name w:val="Thesis References Heading"/>
    <w:basedOn w:val="Heading1"/>
    <w:rsid w:val="003501AE"/>
    <w:pPr>
      <w:numPr>
        <w:numId w:val="7"/>
      </w:numPr>
      <w:jc w:val="both"/>
    </w:pPr>
  </w:style>
  <w:style w:type="paragraph" w:customStyle="1" w:styleId="codeChar">
    <w:name w:val="code Char"/>
    <w:basedOn w:val="BodyText"/>
    <w:link w:val="codeCharChar"/>
    <w:rsid w:val="005F2F5E"/>
    <w:pPr>
      <w:ind w:firstLine="0"/>
    </w:pPr>
    <w:rPr>
      <w:rFonts w:ascii="Andale Mono" w:hAnsi="Andale Mono"/>
      <w:noProof/>
      <w:sz w:val="18"/>
    </w:rPr>
  </w:style>
  <w:style w:type="character" w:customStyle="1" w:styleId="Heading3Char1">
    <w:name w:val="Heading 3 Char1"/>
    <w:basedOn w:val="DefaultParagraphFont"/>
    <w:link w:val="Heading3"/>
    <w:uiPriority w:val="1"/>
    <w:rsid w:val="00B42311"/>
    <w:rPr>
      <w:rFonts w:asciiTheme="majorHAnsi" w:hAnsiTheme="majorHAnsi" w:cs="Arial"/>
      <w:b/>
      <w:bCs/>
    </w:rPr>
  </w:style>
  <w:style w:type="character" w:customStyle="1" w:styleId="CaptionChar">
    <w:name w:val="Caption Char"/>
    <w:basedOn w:val="DefaultParagraphFont"/>
    <w:link w:val="Caption"/>
    <w:uiPriority w:val="2"/>
    <w:rsid w:val="00474D01"/>
    <w:rPr>
      <w:b/>
      <w:bCs/>
      <w:color w:val="auto"/>
      <w:szCs w:val="20"/>
    </w:rPr>
  </w:style>
  <w:style w:type="character" w:customStyle="1" w:styleId="TableCaptionChar">
    <w:name w:val="TableCaption Char"/>
    <w:basedOn w:val="CaptionChar"/>
    <w:link w:val="TableCaption"/>
    <w:rsid w:val="00620225"/>
    <w:rPr>
      <w:rFonts w:ascii="Century Gothic" w:hAnsi="Century Gothic"/>
      <w:b/>
      <w:bCs/>
      <w:color w:val="auto"/>
      <w:sz w:val="24"/>
      <w:szCs w:val="24"/>
    </w:rPr>
  </w:style>
  <w:style w:type="paragraph" w:customStyle="1" w:styleId="xmltagname">
    <w:name w:val="xml tagname"/>
    <w:basedOn w:val="xmlelement"/>
    <w:next w:val="BlockText"/>
    <w:link w:val="xmltagnameChar"/>
    <w:rsid w:val="00F918A2"/>
  </w:style>
  <w:style w:type="character" w:customStyle="1" w:styleId="xmltagnameChar">
    <w:name w:val="xml tagname Char"/>
    <w:basedOn w:val="xmlelementChar"/>
    <w:link w:val="xmltagname"/>
    <w:rsid w:val="00F918A2"/>
    <w:rPr>
      <w:i/>
      <w:noProof/>
      <w:sz w:val="24"/>
      <w:szCs w:val="24"/>
      <w:lang w:val="en-US" w:eastAsia="en-US" w:bidi="ar-SA"/>
    </w:rPr>
  </w:style>
  <w:style w:type="paragraph" w:customStyle="1" w:styleId="xmlattributename">
    <w:name w:val="xml attribute name"/>
    <w:basedOn w:val="BodyText"/>
    <w:link w:val="xmlattributenameChar"/>
    <w:rsid w:val="00F918A2"/>
    <w:rPr>
      <w:i/>
      <w:iCs/>
      <w:noProof/>
    </w:rPr>
  </w:style>
  <w:style w:type="character" w:customStyle="1" w:styleId="xmlattributenameChar">
    <w:name w:val="xml attribute name Char"/>
    <w:basedOn w:val="BodyTextChar"/>
    <w:link w:val="xmlattributename"/>
    <w:rsid w:val="00F918A2"/>
    <w:rPr>
      <w:i/>
      <w:iCs/>
      <w:noProof/>
      <w:sz w:val="24"/>
      <w:szCs w:val="24"/>
      <w:lang w:val="en-US" w:eastAsia="en-US" w:bidi="ar-SA"/>
    </w:rPr>
  </w:style>
  <w:style w:type="paragraph" w:customStyle="1" w:styleId="xmlnamespace">
    <w:name w:val="xml namespace"/>
    <w:basedOn w:val="BodyText"/>
    <w:link w:val="xmlnamespaceChar"/>
    <w:rsid w:val="00306B82"/>
    <w:rPr>
      <w:i/>
      <w:noProof/>
    </w:rPr>
  </w:style>
  <w:style w:type="character" w:customStyle="1" w:styleId="xmlnamespaceChar">
    <w:name w:val="xml namespace Char"/>
    <w:basedOn w:val="BodyTextChar"/>
    <w:link w:val="xmlnamespace"/>
    <w:rsid w:val="00306B82"/>
    <w:rPr>
      <w:i/>
      <w:noProof/>
      <w:sz w:val="24"/>
      <w:szCs w:val="24"/>
      <w:lang w:val="en-US" w:eastAsia="en-US" w:bidi="ar-SA"/>
    </w:rPr>
  </w:style>
  <w:style w:type="paragraph" w:customStyle="1" w:styleId="sourcecode">
    <w:name w:val="source code"/>
    <w:basedOn w:val="BodyText"/>
    <w:link w:val="sourcecodeChar"/>
    <w:rsid w:val="000622E7"/>
    <w:rPr>
      <w:i/>
    </w:rPr>
  </w:style>
  <w:style w:type="character" w:customStyle="1" w:styleId="sourcecodeChar">
    <w:name w:val="source code Char"/>
    <w:basedOn w:val="BodyTextChar"/>
    <w:link w:val="sourcecode"/>
    <w:rsid w:val="000622E7"/>
    <w:rPr>
      <w:i/>
      <w:sz w:val="24"/>
      <w:szCs w:val="24"/>
      <w:lang w:val="en-US" w:eastAsia="en-US" w:bidi="ar-SA"/>
    </w:rPr>
  </w:style>
  <w:style w:type="character" w:customStyle="1" w:styleId="xmlattributevaluecommentChar">
    <w:name w:val="xml attribute value comment Char"/>
    <w:basedOn w:val="codeCharChar"/>
    <w:link w:val="xmlattributevaluecomment"/>
    <w:rsid w:val="000C7B00"/>
    <w:rPr>
      <w:rFonts w:ascii="Andale Mono" w:hAnsi="Andale Mono"/>
      <w:i/>
      <w:iCs/>
      <w:noProof/>
      <w:sz w:val="18"/>
      <w:szCs w:val="24"/>
      <w:lang w:val="en-US" w:eastAsia="en-US" w:bidi="ar-SA"/>
    </w:rPr>
  </w:style>
  <w:style w:type="paragraph" w:customStyle="1" w:styleId="xmlblockCharCharChar">
    <w:name w:val="xml block Char Char Char"/>
    <w:basedOn w:val="Normal"/>
    <w:link w:val="xmlblockCharCharCharChar"/>
    <w:rsid w:val="00907F6B"/>
    <w:pPr>
      <w:adjustRightInd w:val="0"/>
      <w:ind w:left="144"/>
    </w:pPr>
    <w:rPr>
      <w:i/>
      <w:noProof/>
    </w:rPr>
  </w:style>
  <w:style w:type="paragraph" w:customStyle="1" w:styleId="Variable">
    <w:name w:val="Variable"/>
    <w:basedOn w:val="BodyText"/>
    <w:link w:val="VariableChar"/>
    <w:rsid w:val="009B56F0"/>
    <w:rPr>
      <w:i/>
    </w:rPr>
  </w:style>
  <w:style w:type="character" w:customStyle="1" w:styleId="PlainTextChar">
    <w:name w:val="Plain Text Char"/>
    <w:basedOn w:val="DefaultParagraphFont"/>
    <w:link w:val="PlainText"/>
    <w:rsid w:val="00265E04"/>
    <w:rPr>
      <w:rFonts w:ascii="Courier New" w:hAnsi="Courier New" w:cs="Courier New"/>
      <w:snapToGrid w:val="0"/>
      <w:lang w:val="en-US" w:eastAsia="en-US" w:bidi="ar-SA"/>
    </w:rPr>
  </w:style>
  <w:style w:type="character" w:customStyle="1" w:styleId="DTDChar">
    <w:name w:val="DTD Char"/>
    <w:basedOn w:val="PlainTextChar"/>
    <w:link w:val="DTD"/>
    <w:rsid w:val="000144DD"/>
    <w:rPr>
      <w:rFonts w:ascii="Courier New" w:hAnsi="Courier New" w:cs="Courier New"/>
      <w:noProof/>
      <w:snapToGrid w:val="0"/>
      <w:lang w:val="en-US" w:eastAsia="en-US" w:bidi="ar-SA"/>
    </w:rPr>
  </w:style>
  <w:style w:type="character" w:customStyle="1" w:styleId="VariableChar">
    <w:name w:val="Variable Char"/>
    <w:basedOn w:val="BodyTextChar"/>
    <w:link w:val="Variable"/>
    <w:rsid w:val="009B56F0"/>
    <w:rPr>
      <w:i/>
      <w:sz w:val="24"/>
      <w:szCs w:val="24"/>
      <w:lang w:val="en-US" w:eastAsia="en-US" w:bidi="ar-SA"/>
    </w:rPr>
  </w:style>
  <w:style w:type="character" w:customStyle="1" w:styleId="xpathChar">
    <w:name w:val="xpath Char"/>
    <w:basedOn w:val="BodyTextChar"/>
    <w:link w:val="xpath"/>
    <w:rsid w:val="00D8591A"/>
    <w:rPr>
      <w:rFonts w:eastAsia="MS Mincho" w:cs="Arial"/>
      <w:i/>
      <w:noProof/>
      <w:sz w:val="24"/>
      <w:szCs w:val="18"/>
      <w:lang w:val="en-US" w:eastAsia="en-US" w:bidi="ar-SA"/>
    </w:rPr>
  </w:style>
  <w:style w:type="paragraph" w:customStyle="1" w:styleId="ThesisApprovedby">
    <w:name w:val="Thesis Approved by"/>
    <w:basedOn w:val="Normal"/>
    <w:rsid w:val="00EC3925"/>
    <w:pPr>
      <w:ind w:left="2880" w:firstLine="720"/>
    </w:pPr>
    <w:rPr>
      <w:szCs w:val="20"/>
    </w:rPr>
  </w:style>
  <w:style w:type="character" w:customStyle="1" w:styleId="xmlblockCharCharCharChar">
    <w:name w:val="xml block Char Char Char Char"/>
    <w:basedOn w:val="DefaultParagraphFont"/>
    <w:link w:val="xmlblockCharCharChar"/>
    <w:rsid w:val="00907F6B"/>
    <w:rPr>
      <w:i/>
      <w:noProof/>
      <w:sz w:val="24"/>
      <w:szCs w:val="22"/>
      <w:lang w:val="en-US" w:eastAsia="en-US" w:bidi="ar-SA"/>
    </w:rPr>
  </w:style>
  <w:style w:type="character" w:customStyle="1" w:styleId="AppendixTableChar">
    <w:name w:val="Appendix Table Char"/>
    <w:basedOn w:val="DefaultParagraphFont"/>
    <w:link w:val="AppendixTable"/>
    <w:rsid w:val="00266A4D"/>
    <w:rPr>
      <w:szCs w:val="22"/>
      <w:lang w:val="en-US" w:eastAsia="en-US" w:bidi="ar-SA"/>
    </w:rPr>
  </w:style>
  <w:style w:type="paragraph" w:customStyle="1" w:styleId="ThesisTOCHeader">
    <w:name w:val="Thesis TOC Header"/>
    <w:basedOn w:val="TOC2"/>
    <w:rsid w:val="00995C1E"/>
  </w:style>
  <w:style w:type="paragraph" w:customStyle="1" w:styleId="xmlblockcentered">
    <w:name w:val="xml block centered"/>
    <w:basedOn w:val="xmlblockCharCharChar"/>
    <w:rsid w:val="00EC3925"/>
    <w:pPr>
      <w:jc w:val="center"/>
    </w:pPr>
    <w:rPr>
      <w:iCs/>
      <w:szCs w:val="20"/>
    </w:rPr>
  </w:style>
  <w:style w:type="character" w:customStyle="1" w:styleId="ParagraphHeaderChar">
    <w:name w:val="Paragraph Header Char"/>
    <w:basedOn w:val="BodyTextChar"/>
    <w:link w:val="ParagraphHeader"/>
    <w:rsid w:val="00795590"/>
    <w:rPr>
      <w:b/>
      <w:sz w:val="24"/>
      <w:szCs w:val="24"/>
      <w:lang w:val="en-US" w:eastAsia="en-US" w:bidi="ar-SA"/>
    </w:rPr>
  </w:style>
  <w:style w:type="paragraph" w:customStyle="1" w:styleId="xmlelementcentered">
    <w:name w:val="xml element centered"/>
    <w:basedOn w:val="xmlelement"/>
    <w:link w:val="xmlelementcenteredChar"/>
    <w:rsid w:val="00CE4832"/>
    <w:pPr>
      <w:ind w:firstLine="0"/>
      <w:jc w:val="center"/>
    </w:pPr>
  </w:style>
  <w:style w:type="paragraph" w:customStyle="1" w:styleId="sourcecodeblockcentered">
    <w:name w:val="source code block centered"/>
    <w:basedOn w:val="sourcecode"/>
    <w:rsid w:val="00EC3925"/>
    <w:pPr>
      <w:jc w:val="center"/>
    </w:pPr>
    <w:rPr>
      <w:iCs/>
      <w:szCs w:val="20"/>
    </w:rPr>
  </w:style>
  <w:style w:type="paragraph" w:customStyle="1" w:styleId="sourcecodebox">
    <w:name w:val="source code box"/>
    <w:basedOn w:val="sourcecode"/>
    <w:link w:val="sourcecodeboxChar"/>
    <w:rsid w:val="000611C5"/>
    <w:pPr>
      <w:ind w:firstLine="0"/>
    </w:pPr>
    <w:rPr>
      <w:rFonts w:ascii="Courier" w:hAnsi="Courier"/>
      <w:i w:val="0"/>
      <w:sz w:val="22"/>
    </w:rPr>
  </w:style>
  <w:style w:type="paragraph" w:customStyle="1" w:styleId="sourcecodeboxoriginal">
    <w:name w:val="source code box original"/>
    <w:basedOn w:val="sourcecodebox"/>
    <w:link w:val="sourcecodeboxoriginalChar"/>
    <w:rsid w:val="00853E1D"/>
    <w:rPr>
      <w:strike/>
      <w:szCs w:val="20"/>
    </w:rPr>
  </w:style>
  <w:style w:type="paragraph" w:customStyle="1" w:styleId="sourcecodeboxmodifiedChar">
    <w:name w:val="source code box modified Char"/>
    <w:basedOn w:val="sourcecodebox"/>
    <w:link w:val="sourcecodeboxmodifiedCharChar"/>
    <w:rsid w:val="00853E1D"/>
    <w:rPr>
      <w:b/>
    </w:rPr>
  </w:style>
  <w:style w:type="character" w:customStyle="1" w:styleId="sourcecodeboxChar">
    <w:name w:val="source code box Char"/>
    <w:basedOn w:val="sourcecodeChar"/>
    <w:link w:val="sourcecodebox"/>
    <w:rsid w:val="000611C5"/>
    <w:rPr>
      <w:rFonts w:ascii="Courier" w:hAnsi="Courier"/>
      <w:i/>
      <w:sz w:val="22"/>
      <w:szCs w:val="24"/>
      <w:lang w:val="en-US" w:eastAsia="en-US" w:bidi="ar-SA"/>
    </w:rPr>
  </w:style>
  <w:style w:type="character" w:customStyle="1" w:styleId="sourcecodeboxoriginalChar">
    <w:name w:val="source code box original Char"/>
    <w:basedOn w:val="sourcecodeboxChar"/>
    <w:link w:val="sourcecodeboxoriginal"/>
    <w:rsid w:val="00041CE3"/>
    <w:rPr>
      <w:rFonts w:ascii="Courier" w:hAnsi="Courier"/>
      <w:i/>
      <w:strike/>
      <w:sz w:val="22"/>
      <w:szCs w:val="24"/>
      <w:lang w:val="en-US" w:eastAsia="en-US" w:bidi="ar-SA"/>
    </w:rPr>
  </w:style>
  <w:style w:type="character" w:customStyle="1" w:styleId="sourcecodeboxmodifiedCharChar">
    <w:name w:val="source code box modified Char Char"/>
    <w:basedOn w:val="sourcecodeboxChar"/>
    <w:link w:val="sourcecodeboxmodifiedChar"/>
    <w:rsid w:val="00041CE3"/>
    <w:rPr>
      <w:rFonts w:ascii="Courier" w:hAnsi="Courier"/>
      <w:b/>
      <w:i/>
      <w:sz w:val="22"/>
      <w:szCs w:val="24"/>
      <w:lang w:val="en-US" w:eastAsia="en-US" w:bidi="ar-SA"/>
    </w:rPr>
  </w:style>
  <w:style w:type="paragraph" w:customStyle="1" w:styleId="TableColumnHeader">
    <w:name w:val="Table Column Header"/>
    <w:basedOn w:val="TableRowHeader"/>
    <w:rsid w:val="009764B3"/>
    <w:pPr>
      <w:jc w:val="center"/>
    </w:pPr>
  </w:style>
  <w:style w:type="paragraph" w:customStyle="1" w:styleId="TableData">
    <w:name w:val="Table Data"/>
    <w:basedOn w:val="TableColumnHeader"/>
    <w:rsid w:val="009764B3"/>
    <w:rPr>
      <w:b w:val="0"/>
    </w:rPr>
  </w:style>
  <w:style w:type="paragraph" w:customStyle="1" w:styleId="Bodytextcarryon">
    <w:name w:val="Body text carryon"/>
    <w:basedOn w:val="BodyText"/>
    <w:link w:val="BodytextcarryonChar"/>
    <w:rsid w:val="0086750E"/>
    <w:pPr>
      <w:ind w:firstLine="0"/>
    </w:pPr>
  </w:style>
  <w:style w:type="paragraph" w:customStyle="1" w:styleId="TableRowHeader">
    <w:name w:val="Table Row Header"/>
    <w:basedOn w:val="BodyText"/>
    <w:rsid w:val="009764B3"/>
    <w:pPr>
      <w:ind w:firstLine="0"/>
    </w:pPr>
    <w:rPr>
      <w:b/>
      <w:sz w:val="22"/>
    </w:rPr>
  </w:style>
  <w:style w:type="paragraph" w:customStyle="1" w:styleId="StyleBodyTextAsianMSMincho">
    <w:name w:val="Style Body Text + (Asian) MS Mincho"/>
    <w:basedOn w:val="BodyText"/>
    <w:next w:val="BlockText"/>
    <w:link w:val="StyleBodyTextAsianMSMinchoChar"/>
    <w:rsid w:val="00252383"/>
    <w:rPr>
      <w:rFonts w:eastAsia="MS Mincho"/>
    </w:rPr>
  </w:style>
  <w:style w:type="character" w:customStyle="1" w:styleId="StyleBodyTextAsianMSMinchoChar">
    <w:name w:val="Style Body Text + (Asian) MS Mincho Char"/>
    <w:basedOn w:val="BodyTextChar"/>
    <w:link w:val="StyleBodyTextAsianMSMincho"/>
    <w:rsid w:val="00252383"/>
    <w:rPr>
      <w:rFonts w:eastAsia="MS Mincho"/>
      <w:sz w:val="24"/>
      <w:szCs w:val="24"/>
      <w:lang w:val="en-US" w:eastAsia="en-US" w:bidi="ar-SA"/>
    </w:rPr>
  </w:style>
  <w:style w:type="paragraph" w:customStyle="1" w:styleId="TableDataLeft">
    <w:name w:val="Table Data Left"/>
    <w:basedOn w:val="Caption"/>
    <w:rsid w:val="00A124C9"/>
    <w:rPr>
      <w:b w:val="0"/>
    </w:rPr>
  </w:style>
  <w:style w:type="paragraph" w:customStyle="1" w:styleId="StyleBodyTextAsianMSMincho1">
    <w:name w:val="Style Body Text + (Asian) MS Mincho1"/>
    <w:basedOn w:val="BodyText"/>
    <w:link w:val="StyleBodyTextAsianMSMincho1Char"/>
    <w:rsid w:val="00E66874"/>
    <w:rPr>
      <w:rFonts w:eastAsia="MS Mincho"/>
    </w:rPr>
  </w:style>
  <w:style w:type="character" w:customStyle="1" w:styleId="StyleBodyTextAsianMSMincho1Char">
    <w:name w:val="Style Body Text + (Asian) MS Mincho1 Char"/>
    <w:basedOn w:val="BodyTextChar"/>
    <w:link w:val="StyleBodyTextAsianMSMincho1"/>
    <w:rsid w:val="00E66874"/>
    <w:rPr>
      <w:rFonts w:eastAsia="MS Mincho"/>
      <w:sz w:val="24"/>
      <w:szCs w:val="24"/>
      <w:lang w:val="en-US" w:eastAsia="en-US" w:bidi="ar-SA"/>
    </w:rPr>
  </w:style>
  <w:style w:type="paragraph" w:customStyle="1" w:styleId="StyleReferences11ptAfter0ptLinespacingsingle">
    <w:name w:val="Style References + 11 pt After:  0 pt Line spacing:  single"/>
    <w:basedOn w:val="References"/>
    <w:rsid w:val="00466588"/>
    <w:pPr>
      <w:spacing w:after="0"/>
    </w:pPr>
    <w:rPr>
      <w:szCs w:val="20"/>
    </w:rPr>
  </w:style>
  <w:style w:type="paragraph" w:customStyle="1" w:styleId="XMLFragmentBox">
    <w:name w:val="XML Fragment Box"/>
    <w:basedOn w:val="BodyText"/>
    <w:next w:val="Caption"/>
    <w:rsid w:val="00E56ED3"/>
    <w:pPr>
      <w:framePr w:w="8640" w:h="1440" w:hRule="exact" w:hSpace="288" w:wrap="around" w:hAnchor="margin" w:xAlign="center" w:yAlign="top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suppressOverlap/>
    </w:pPr>
    <w:rPr>
      <w:rFonts w:ascii="Courier" w:hAnsi="Courier"/>
      <w:sz w:val="18"/>
    </w:rPr>
  </w:style>
  <w:style w:type="paragraph" w:customStyle="1" w:styleId="XLinkExample">
    <w:name w:val="XLink Example"/>
    <w:basedOn w:val="codeChar"/>
    <w:rsid w:val="00E56E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FFFFFF" w:fill="FFFFFF"/>
    </w:pPr>
  </w:style>
  <w:style w:type="paragraph" w:customStyle="1" w:styleId="code">
    <w:name w:val="code"/>
    <w:basedOn w:val="BodyText"/>
    <w:rsid w:val="00CA1831"/>
    <w:pPr>
      <w:ind w:firstLine="0"/>
    </w:pPr>
    <w:rPr>
      <w:rFonts w:ascii="Andale Mono" w:hAnsi="Andale Mono"/>
      <w:noProof/>
      <w:sz w:val="18"/>
    </w:rPr>
  </w:style>
  <w:style w:type="paragraph" w:customStyle="1" w:styleId="xmlblockChar">
    <w:name w:val="xml block Char"/>
    <w:basedOn w:val="Normal"/>
    <w:rsid w:val="00BC6463"/>
    <w:pPr>
      <w:adjustRightInd w:val="0"/>
      <w:ind w:left="144"/>
    </w:pPr>
    <w:rPr>
      <w:rFonts w:eastAsia="MS Mincho"/>
      <w:i/>
      <w:noProof/>
    </w:rPr>
  </w:style>
  <w:style w:type="character" w:customStyle="1" w:styleId="sourcecodeboxCharChar">
    <w:name w:val="source code box Char Char"/>
    <w:basedOn w:val="DefaultParagraphFont"/>
    <w:rsid w:val="001704A0"/>
    <w:rPr>
      <w:rFonts w:ascii="Courier" w:eastAsia="MS Mincho" w:hAnsi="Courier"/>
      <w:sz w:val="22"/>
      <w:szCs w:val="24"/>
      <w:lang w:val="en-US" w:eastAsia="en-US" w:bidi="ar-SA"/>
    </w:rPr>
  </w:style>
  <w:style w:type="character" w:customStyle="1" w:styleId="PlainTextCharChar">
    <w:name w:val="Plain Text Char Char"/>
    <w:basedOn w:val="DefaultParagraphFont"/>
    <w:rsid w:val="00046D79"/>
    <w:rPr>
      <w:rFonts w:ascii="Courier New" w:eastAsia="MS Mincho" w:hAnsi="Courier New" w:cs="Courier New"/>
      <w:snapToGrid w:val="0"/>
      <w:sz w:val="24"/>
      <w:szCs w:val="24"/>
      <w:lang w:val="en-US" w:eastAsia="en-US" w:bidi="ar-SA"/>
    </w:rPr>
  </w:style>
  <w:style w:type="character" w:customStyle="1" w:styleId="BodytextcarryonChar">
    <w:name w:val="Body text carryon Char"/>
    <w:basedOn w:val="BodyTextChar"/>
    <w:link w:val="Bodytextcarryon"/>
    <w:rsid w:val="007A7516"/>
    <w:rPr>
      <w:sz w:val="24"/>
      <w:szCs w:val="24"/>
      <w:lang w:val="en-US" w:eastAsia="en-US" w:bidi="ar-SA"/>
    </w:rPr>
  </w:style>
  <w:style w:type="character" w:customStyle="1" w:styleId="sourcecodeboxoriginalCharChar">
    <w:name w:val="source code box original Char Char"/>
    <w:basedOn w:val="sourcecodeboxChar"/>
    <w:rsid w:val="00B61BDC"/>
    <w:rPr>
      <w:rFonts w:ascii="Courier" w:eastAsia="MS Mincho" w:hAnsi="Courier"/>
      <w:i/>
      <w:strike/>
      <w:sz w:val="22"/>
      <w:szCs w:val="24"/>
      <w:lang w:val="en-US" w:eastAsia="en-US" w:bidi="ar-SA"/>
    </w:rPr>
  </w:style>
  <w:style w:type="character" w:customStyle="1" w:styleId="xmlelementcenteredChar">
    <w:name w:val="xml element centered Char"/>
    <w:basedOn w:val="xmlelementChar"/>
    <w:link w:val="xmlelementcentered"/>
    <w:rsid w:val="00C2782B"/>
    <w:rPr>
      <w:i/>
      <w:noProof/>
      <w:sz w:val="24"/>
      <w:szCs w:val="24"/>
      <w:lang w:val="en-US" w:eastAsia="en-US" w:bidi="ar-SA"/>
    </w:rPr>
  </w:style>
  <w:style w:type="paragraph" w:customStyle="1" w:styleId="StyleBodyTextLinespacingDouble1">
    <w:name w:val="Style Body Text + Line spacing:  Double1"/>
    <w:basedOn w:val="Normal"/>
    <w:rsid w:val="00B1757B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2"/>
    <w:qFormat/>
    <w:rsid w:val="003C0D32"/>
    <w:pPr>
      <w:jc w:val="center"/>
    </w:pPr>
    <w:rPr>
      <w:rFonts w:ascii="Century Gothic" w:eastAsiaTheme="majorEastAsia" w:hAnsi="Century Gothic" w:cstheme="majorBidi"/>
      <w:b/>
      <w:bCs/>
      <w:color w:val="0C274B" w:themeColor="text2"/>
      <w:spacing w:val="-10"/>
      <w:kern w:val="28"/>
      <w:sz w:val="72"/>
      <w:szCs w:val="64"/>
    </w:rPr>
  </w:style>
  <w:style w:type="character" w:customStyle="1" w:styleId="TitleChar">
    <w:name w:val="Title Char"/>
    <w:basedOn w:val="DefaultParagraphFont"/>
    <w:link w:val="Title"/>
    <w:uiPriority w:val="2"/>
    <w:rsid w:val="009F522F"/>
    <w:rPr>
      <w:rFonts w:eastAsiaTheme="majorEastAsia" w:cstheme="majorBidi"/>
      <w:b/>
      <w:bCs/>
      <w:color w:val="0C274B" w:themeColor="text2"/>
      <w:spacing w:val="-10"/>
      <w:kern w:val="28"/>
      <w:sz w:val="72"/>
      <w:szCs w:val="64"/>
    </w:rPr>
  </w:style>
  <w:style w:type="paragraph" w:customStyle="1" w:styleId="Date-coverpage">
    <w:name w:val="Date - cover page"/>
    <w:basedOn w:val="Subtitle"/>
    <w:rsid w:val="009027B6"/>
    <w:pPr>
      <w:spacing w:after="120"/>
    </w:pPr>
    <w:rPr>
      <w:rFonts w:eastAsia="Century Gothic" w:cs="Calibri"/>
      <w:snapToGrid/>
      <w:color w:val="808080"/>
      <w:sz w:val="28"/>
      <w:szCs w:val="64"/>
      <w14:textFill>
        <w14:solidFill>
          <w14:srgbClr w14:val="808080">
            <w14:lumMod w14:val="50000"/>
          </w14:srgbClr>
        </w14:solidFill>
      </w14:textFill>
    </w:rPr>
  </w:style>
  <w:style w:type="character" w:styleId="IntenseEmphasis">
    <w:name w:val="Intense Emphasis"/>
    <w:basedOn w:val="DefaultParagraphFont"/>
    <w:uiPriority w:val="21"/>
    <w:qFormat/>
    <w:rsid w:val="00512291"/>
    <w:rPr>
      <w:rFonts w:ascii="Century Gothic" w:hAnsi="Century Gothic"/>
      <w:i/>
      <w:iCs/>
      <w:color w:val="6799D1"/>
    </w:rPr>
  </w:style>
  <w:style w:type="character" w:styleId="SubtleEmphasis">
    <w:name w:val="Subtle Emphasis"/>
    <w:basedOn w:val="DefaultParagraphFont"/>
    <w:uiPriority w:val="19"/>
    <w:qFormat/>
    <w:rsid w:val="00512291"/>
    <w:rPr>
      <w:rFonts w:ascii="Century Gothic" w:hAnsi="Century Gothic"/>
      <w:i/>
      <w:iCs/>
      <w:color w:val="70869C" w:themeColor="text1" w:themeTint="BF"/>
    </w:rPr>
  </w:style>
  <w:style w:type="character" w:customStyle="1" w:styleId="FooterChar">
    <w:name w:val="Footer Char"/>
    <w:basedOn w:val="DefaultParagraphFont"/>
    <w:link w:val="Footer"/>
    <w:uiPriority w:val="99"/>
    <w:rsid w:val="00953532"/>
    <w:rPr>
      <w:rFonts w:ascii="Century Gothic" w:hAnsi="Century Gothic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9F522F"/>
    <w:rPr>
      <w:rFonts w:eastAsiaTheme="minorHAnsi"/>
      <w:snapToGrid w:val="0"/>
      <w:color w:val="808080" w:themeColor="background2" w:themeShade="80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690AA2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3C0D32"/>
    <w:pPr>
      <w:numPr>
        <w:numId w:val="0"/>
      </w:numPr>
      <w:spacing w:before="240" w:after="240" w:line="259" w:lineRule="auto"/>
      <w:outlineLvl w:val="9"/>
    </w:pPr>
    <w:rPr>
      <w:rFonts w:eastAsiaTheme="majorEastAsia" w:cstheme="majorBidi"/>
      <w:bCs w:val="0"/>
      <w:kern w:val="0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85246D"/>
    <w:rPr>
      <w:color w:val="808080"/>
    </w:rPr>
  </w:style>
  <w:style w:type="paragraph" w:customStyle="1" w:styleId="Functionality">
    <w:name w:val="Functionality"/>
    <w:basedOn w:val="Normal"/>
    <w:semiHidden/>
    <w:rsid w:val="00D251C9"/>
    <w:pPr>
      <w:numPr>
        <w:numId w:val="17"/>
      </w:numPr>
      <w:spacing w:line="280" w:lineRule="atLeast"/>
      <w:contextualSpacing w:val="0"/>
      <w:jc w:val="both"/>
    </w:pPr>
    <w:rPr>
      <w:rFonts w:ascii="Garamond" w:hAnsi="Garamond"/>
      <w:sz w:val="20"/>
      <w:u w:val="single"/>
      <w:lang w:val="en-GB"/>
    </w:rPr>
  </w:style>
  <w:style w:type="paragraph" w:customStyle="1" w:styleId="Normalnomargins">
    <w:name w:val="Normal (no margins)"/>
    <w:basedOn w:val="Normal"/>
    <w:link w:val="NormalnomarginsChar"/>
    <w:qFormat/>
    <w:rsid w:val="001D2169"/>
    <w:pPr>
      <w:contextualSpacing w:val="0"/>
      <w:jc w:val="both"/>
    </w:pPr>
    <w:rPr>
      <w:rFonts w:eastAsiaTheme="minorEastAsia" w:cstheme="minorBidi"/>
      <w:sz w:val="22"/>
      <w:szCs w:val="22"/>
    </w:rPr>
  </w:style>
  <w:style w:type="character" w:customStyle="1" w:styleId="NormalnomarginsChar">
    <w:name w:val="Normal (no margins) Char"/>
    <w:basedOn w:val="DefaultParagraphFont"/>
    <w:link w:val="Normalnomargins"/>
    <w:rsid w:val="001D2169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E3806"/>
    <w:rPr>
      <w:rFonts w:asciiTheme="minorHAnsi" w:hAnsiTheme="minorHAnsi"/>
      <w:color w:val="auto"/>
    </w:rPr>
  </w:style>
  <w:style w:type="paragraph" w:customStyle="1" w:styleId="Default">
    <w:name w:val="Default"/>
    <w:rsid w:val="0056182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fr-FR"/>
    </w:rPr>
  </w:style>
  <w:style w:type="paragraph" w:styleId="Revision">
    <w:name w:val="Revision"/>
    <w:hidden/>
    <w:uiPriority w:val="99"/>
    <w:semiHidden/>
    <w:rsid w:val="00791E72"/>
    <w:rPr>
      <w:rFonts w:asciiTheme="minorHAnsi" w:hAnsiTheme="minorHAnsi"/>
      <w:color w:val="auto"/>
    </w:rPr>
  </w:style>
  <w:style w:type="character" w:customStyle="1" w:styleId="nolink">
    <w:name w:val="nolink"/>
    <w:basedOn w:val="DefaultParagraphFont"/>
    <w:rsid w:val="00B5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oleObject" Target="embeddings/oleObject1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palmie1\LOCALS~1\Temp\ThesisDissertation-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D38A9B205E4792A3EA2F0F4B41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488D7-1B67-4361-851A-824609D03F9A}"/>
      </w:docPartPr>
      <w:docPartBody>
        <w:p w:rsidR="00792963" w:rsidRDefault="008D5C3F">
          <w:r w:rsidRPr="00301A38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K Fort">
    <w:altName w:val="Cambria"/>
    <w:panose1 w:val="020B0503030202060203"/>
    <w:charset w:val="00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A4"/>
    <w:rsid w:val="000535BD"/>
    <w:rsid w:val="001022F9"/>
    <w:rsid w:val="001B7757"/>
    <w:rsid w:val="00226C66"/>
    <w:rsid w:val="0025327B"/>
    <w:rsid w:val="002819A9"/>
    <w:rsid w:val="00372EAA"/>
    <w:rsid w:val="003B2965"/>
    <w:rsid w:val="0047760F"/>
    <w:rsid w:val="005F07BB"/>
    <w:rsid w:val="00643D38"/>
    <w:rsid w:val="0075066C"/>
    <w:rsid w:val="00792963"/>
    <w:rsid w:val="00870FB1"/>
    <w:rsid w:val="00894BE3"/>
    <w:rsid w:val="008B1371"/>
    <w:rsid w:val="008D5C3F"/>
    <w:rsid w:val="009E2F05"/>
    <w:rsid w:val="009F6828"/>
    <w:rsid w:val="00A9259F"/>
    <w:rsid w:val="00B13928"/>
    <w:rsid w:val="00B96097"/>
    <w:rsid w:val="00C5714E"/>
    <w:rsid w:val="00D04B13"/>
    <w:rsid w:val="00EE1A19"/>
    <w:rsid w:val="00EE7A47"/>
    <w:rsid w:val="00F17A99"/>
    <w:rsid w:val="00F377E4"/>
    <w:rsid w:val="00F6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A4"/>
    <w:rPr>
      <w:rFonts w:cs="Mangal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5C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Front">
      <a:dk1>
        <a:srgbClr val="4D5E6F"/>
      </a:dk1>
      <a:lt1>
        <a:srgbClr val="6799D1"/>
      </a:lt1>
      <a:dk2>
        <a:srgbClr val="0C274B"/>
      </a:dk2>
      <a:lt2>
        <a:srgbClr val="FFFFFF"/>
      </a:lt2>
      <a:accent1>
        <a:srgbClr val="849DAA"/>
      </a:accent1>
      <a:accent2>
        <a:srgbClr val="FCAF17"/>
      </a:accent2>
      <a:accent3>
        <a:srgbClr val="60B6C6"/>
      </a:accent3>
      <a:accent4>
        <a:srgbClr val="98A5D3"/>
      </a:accent4>
      <a:accent5>
        <a:srgbClr val="A1D078"/>
      </a:accent5>
      <a:accent6>
        <a:srgbClr val="63C29D"/>
      </a:accent6>
      <a:hlink>
        <a:srgbClr val="3876BA"/>
      </a:hlink>
      <a:folHlink>
        <a:srgbClr val="954DCB"/>
      </a:folHlink>
    </a:clrScheme>
    <a:fontScheme name="eFront">
      <a:majorFont>
        <a:latin typeface="Century Goth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86C708D413E643B7EC8F972D008DE7" ma:contentTypeVersion="14" ma:contentTypeDescription="Create a new document." ma:contentTypeScope="" ma:versionID="e14567e6f0d5cc38e5776a899316023c">
  <xsd:schema xmlns:xsd="http://www.w3.org/2001/XMLSchema" xmlns:xs="http://www.w3.org/2001/XMLSchema" xmlns:p="http://schemas.microsoft.com/office/2006/metadata/properties" xmlns:ns2="6a0e7995-655e-4da4-8ff6-1b151832f406" xmlns:ns3="cb3e65d5-2e73-4d82-bee3-d79948fa4e72" targetNamespace="http://schemas.microsoft.com/office/2006/metadata/properties" ma:root="true" ma:fieldsID="03bbb970f5a41f2d97754aa3744b6fbf" ns2:_="" ns3:_="">
    <xsd:import namespace="6a0e7995-655e-4da4-8ff6-1b151832f406"/>
    <xsd:import namespace="cb3e65d5-2e73-4d82-bee3-d79948fa4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e7995-655e-4da4-8ff6-1b151832f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e65d5-2e73-4d82-bee3-d79948fa4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AA4A1-7F41-4CF1-818E-950266B233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51920-DE62-45AB-90A9-6C95E46121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7E8E14-CCD8-4961-9876-EFF390552E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8B278DD-3D54-4EA3-B9FE-13267EC28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0e7995-655e-4da4-8ff6-1b151832f406"/>
    <ds:schemaRef ds:uri="cb3e65d5-2e73-4d82-bee3-d79948fa4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ThesisDissertation-Template.dot</Template>
  <TotalTime>43</TotalTime>
  <Pages>8</Pages>
  <Words>703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GRESHAM</vt:lpstr>
      <vt:lpstr>IDINVEST</vt:lpstr>
    </vt:vector>
  </TitlesOfParts>
  <Company>Department of Computer Science</Company>
  <LinksUpToDate>false</LinksUpToDate>
  <CharactersWithSpaces>4702</CharactersWithSpaces>
  <SharedDoc>false</SharedDoc>
  <HLinks>
    <vt:vector size="234" baseType="variant">
      <vt:variant>
        <vt:i4>1572919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_Toc177379629</vt:lpwstr>
      </vt:variant>
      <vt:variant>
        <vt:i4>1572919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_Toc177379628</vt:lpwstr>
      </vt:variant>
      <vt:variant>
        <vt:i4>1900596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_Toc177379571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_Toc177379693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_Toc177379692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_Toc177379691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_Toc177379690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_Toc177379689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_Toc177379688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_Toc177379687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_Toc177379686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_Toc177379685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_Toc177379684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_Toc177379683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_Toc177379682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_Toc177379681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_Toc177379680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_Toc177379679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_Toc177379678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_Toc177379677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_Toc177379676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_Toc177379675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_Toc177379674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_Toc177379673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_Toc177379672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_Toc177379671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_Toc177379670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_Toc177379669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_Toc177379668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_Toc177379667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_Toc177379666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_Toc177379665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_Toc177379664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_Toc177379663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_Toc177379662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_Toc177379661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_Toc177379660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_Toc177379659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_Toc177379658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GRESHAM</dc:title>
  <dc:subject>eFront PM Template Specification</dc:subject>
  <dc:creator>Vincent Albouze</dc:creator>
  <cp:keywords/>
  <dc:description/>
  <cp:lastModifiedBy>Perovic Rendulic, Sanja</cp:lastModifiedBy>
  <cp:revision>10</cp:revision>
  <cp:lastPrinted>2019-10-07T12:34:00Z</cp:lastPrinted>
  <dcterms:created xsi:type="dcterms:W3CDTF">2024-04-23T16:51:00Z</dcterms:created>
  <dcterms:modified xsi:type="dcterms:W3CDTF">2024-04-23T23:32:00Z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0x0101004F86C708D413E643B7EC8F972D008DE7</vt:lpwstr>
  </property>
</Properties>
</file>